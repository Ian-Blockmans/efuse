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CF08D" w14:textId="77777777" w:rsidR="002A0152" w:rsidRPr="007A184A" w:rsidRDefault="000054A8" w:rsidP="00CB02C4">
      <w:pPr>
        <w:pStyle w:val="Kopzondernummer"/>
      </w:pPr>
      <w:bookmarkStart w:id="0" w:name="_Toc70541991"/>
      <w:r w:rsidRPr="007A184A">
        <w:t>Vo</w:t>
      </w:r>
      <w:r w:rsidR="002E351F" w:rsidRPr="007A184A">
        <w:t>orwoord</w:t>
      </w:r>
      <w:bookmarkEnd w:id="0"/>
    </w:p>
    <w:p w14:paraId="5C853D45" w14:textId="77777777" w:rsidR="007755B1" w:rsidRPr="007A184A" w:rsidRDefault="007755B1" w:rsidP="007755B1">
      <w:r w:rsidRPr="007A184A">
        <w:t>Typ hier het voorwoord</w:t>
      </w:r>
    </w:p>
    <w:p w14:paraId="7E8C570E" w14:textId="77777777" w:rsidR="007755B1" w:rsidRPr="007A184A" w:rsidRDefault="007755B1" w:rsidP="007755B1">
      <w:pPr>
        <w:sectPr w:rsidR="007755B1" w:rsidRPr="007A184A" w:rsidSect="007755B1">
          <w:headerReference w:type="even" r:id="rId8"/>
          <w:headerReference w:type="default" r:id="rId9"/>
          <w:footerReference w:type="default" r:id="rId10"/>
          <w:headerReference w:type="first" r:id="rId11"/>
          <w:footerReference w:type="first" r:id="rId12"/>
          <w:type w:val="continuous"/>
          <w:pgSz w:w="11906" w:h="16838" w:code="9"/>
          <w:pgMar w:top="1134" w:right="1134" w:bottom="1134" w:left="1871" w:header="709" w:footer="709" w:gutter="0"/>
          <w:pgNumType w:start="2"/>
          <w:cols w:space="708"/>
          <w:docGrid w:linePitch="360"/>
        </w:sectPr>
      </w:pPr>
    </w:p>
    <w:p w14:paraId="68F4AFDE" w14:textId="77777777" w:rsidR="002E351F" w:rsidRPr="007A184A" w:rsidRDefault="002E351F" w:rsidP="00CB02C4">
      <w:pPr>
        <w:pStyle w:val="Kopzondernummer"/>
      </w:pPr>
      <w:bookmarkStart w:id="1" w:name="_Toc70541992"/>
      <w:r w:rsidRPr="007A184A">
        <w:lastRenderedPageBreak/>
        <w:t>Samenvatting</w:t>
      </w:r>
      <w:bookmarkEnd w:id="1"/>
    </w:p>
    <w:p w14:paraId="34065234" w14:textId="77777777" w:rsidR="00616648" w:rsidRPr="007A184A" w:rsidRDefault="00616648" w:rsidP="007755B1"/>
    <w:p w14:paraId="720C556C" w14:textId="77777777" w:rsidR="002E351F" w:rsidRPr="007A184A" w:rsidRDefault="002E351F" w:rsidP="00CB02C4">
      <w:pPr>
        <w:pStyle w:val="Kopzondernummer"/>
      </w:pPr>
      <w:bookmarkStart w:id="2" w:name="_Toc70541993"/>
      <w:r w:rsidRPr="007A184A">
        <w:lastRenderedPageBreak/>
        <w:t>Inhoudstafel</w:t>
      </w:r>
      <w:bookmarkEnd w:id="2"/>
    </w:p>
    <w:p w14:paraId="52CA1065" w14:textId="003D4851" w:rsidR="007A48F7" w:rsidRDefault="007C498C">
      <w:pPr>
        <w:pStyle w:val="TOC1"/>
        <w:rPr>
          <w:rFonts w:asciiTheme="minorHAnsi" w:eastAsiaTheme="minorEastAsia" w:hAnsiTheme="minorHAnsi" w:cstheme="minorBidi"/>
          <w:b w:val="0"/>
          <w:bCs w:val="0"/>
          <w:caps w:val="0"/>
          <w:noProof/>
          <w:sz w:val="22"/>
          <w:szCs w:val="22"/>
        </w:rPr>
      </w:pPr>
      <w:r w:rsidRPr="007A184A">
        <w:fldChar w:fldCharType="begin"/>
      </w:r>
      <w:r w:rsidR="00153653" w:rsidRPr="007A184A">
        <w:instrText xml:space="preserve"> TOC \o "1-4" \h \z \u </w:instrText>
      </w:r>
      <w:r w:rsidRPr="007A184A">
        <w:fldChar w:fldCharType="separate"/>
      </w:r>
      <w:hyperlink w:anchor="_Toc70541991" w:history="1">
        <w:r w:rsidR="007A48F7" w:rsidRPr="004B7141">
          <w:rPr>
            <w:rStyle w:val="Hyperlink"/>
            <w:noProof/>
          </w:rPr>
          <w:t>Voorwoord</w:t>
        </w:r>
        <w:r w:rsidR="007A48F7">
          <w:rPr>
            <w:noProof/>
            <w:webHidden/>
          </w:rPr>
          <w:tab/>
        </w:r>
        <w:r w:rsidR="007A48F7">
          <w:rPr>
            <w:noProof/>
            <w:webHidden/>
          </w:rPr>
          <w:fldChar w:fldCharType="begin"/>
        </w:r>
        <w:r w:rsidR="007A48F7">
          <w:rPr>
            <w:noProof/>
            <w:webHidden/>
          </w:rPr>
          <w:instrText xml:space="preserve"> PAGEREF _Toc70541991 \h </w:instrText>
        </w:r>
        <w:r w:rsidR="007A48F7">
          <w:rPr>
            <w:noProof/>
            <w:webHidden/>
          </w:rPr>
        </w:r>
        <w:r w:rsidR="007A48F7">
          <w:rPr>
            <w:noProof/>
            <w:webHidden/>
          </w:rPr>
          <w:fldChar w:fldCharType="separate"/>
        </w:r>
        <w:r w:rsidR="007A48F7">
          <w:rPr>
            <w:noProof/>
            <w:webHidden/>
          </w:rPr>
          <w:t>2</w:t>
        </w:r>
        <w:r w:rsidR="007A48F7">
          <w:rPr>
            <w:noProof/>
            <w:webHidden/>
          </w:rPr>
          <w:fldChar w:fldCharType="end"/>
        </w:r>
      </w:hyperlink>
    </w:p>
    <w:p w14:paraId="2CE3C7A9" w14:textId="7E2D9969" w:rsidR="007A48F7" w:rsidRDefault="000C370A">
      <w:pPr>
        <w:pStyle w:val="TOC1"/>
        <w:rPr>
          <w:rFonts w:asciiTheme="minorHAnsi" w:eastAsiaTheme="minorEastAsia" w:hAnsiTheme="minorHAnsi" w:cstheme="minorBidi"/>
          <w:b w:val="0"/>
          <w:bCs w:val="0"/>
          <w:caps w:val="0"/>
          <w:noProof/>
          <w:sz w:val="22"/>
          <w:szCs w:val="22"/>
        </w:rPr>
      </w:pPr>
      <w:hyperlink w:anchor="_Toc70541992" w:history="1">
        <w:r w:rsidR="007A48F7" w:rsidRPr="004B7141">
          <w:rPr>
            <w:rStyle w:val="Hyperlink"/>
            <w:noProof/>
          </w:rPr>
          <w:t>Samenvatting</w:t>
        </w:r>
        <w:r w:rsidR="007A48F7">
          <w:rPr>
            <w:noProof/>
            <w:webHidden/>
          </w:rPr>
          <w:tab/>
        </w:r>
        <w:r w:rsidR="007A48F7">
          <w:rPr>
            <w:noProof/>
            <w:webHidden/>
          </w:rPr>
          <w:fldChar w:fldCharType="begin"/>
        </w:r>
        <w:r w:rsidR="007A48F7">
          <w:rPr>
            <w:noProof/>
            <w:webHidden/>
          </w:rPr>
          <w:instrText xml:space="preserve"> PAGEREF _Toc70541992 \h </w:instrText>
        </w:r>
        <w:r w:rsidR="007A48F7">
          <w:rPr>
            <w:noProof/>
            <w:webHidden/>
          </w:rPr>
        </w:r>
        <w:r w:rsidR="007A48F7">
          <w:rPr>
            <w:noProof/>
            <w:webHidden/>
          </w:rPr>
          <w:fldChar w:fldCharType="separate"/>
        </w:r>
        <w:r w:rsidR="007A48F7">
          <w:rPr>
            <w:noProof/>
            <w:webHidden/>
          </w:rPr>
          <w:t>3</w:t>
        </w:r>
        <w:r w:rsidR="007A48F7">
          <w:rPr>
            <w:noProof/>
            <w:webHidden/>
          </w:rPr>
          <w:fldChar w:fldCharType="end"/>
        </w:r>
      </w:hyperlink>
    </w:p>
    <w:p w14:paraId="396F777C" w14:textId="1AFFE445" w:rsidR="007A48F7" w:rsidRDefault="000C370A">
      <w:pPr>
        <w:pStyle w:val="TOC1"/>
        <w:rPr>
          <w:rFonts w:asciiTheme="minorHAnsi" w:eastAsiaTheme="minorEastAsia" w:hAnsiTheme="minorHAnsi" w:cstheme="minorBidi"/>
          <w:b w:val="0"/>
          <w:bCs w:val="0"/>
          <w:caps w:val="0"/>
          <w:noProof/>
          <w:sz w:val="22"/>
          <w:szCs w:val="22"/>
        </w:rPr>
      </w:pPr>
      <w:hyperlink w:anchor="_Toc70541993" w:history="1">
        <w:r w:rsidR="007A48F7" w:rsidRPr="004B7141">
          <w:rPr>
            <w:rStyle w:val="Hyperlink"/>
            <w:noProof/>
          </w:rPr>
          <w:t>Inhoudstafel</w:t>
        </w:r>
        <w:r w:rsidR="007A48F7">
          <w:rPr>
            <w:noProof/>
            <w:webHidden/>
          </w:rPr>
          <w:tab/>
        </w:r>
        <w:r w:rsidR="007A48F7">
          <w:rPr>
            <w:noProof/>
            <w:webHidden/>
          </w:rPr>
          <w:fldChar w:fldCharType="begin"/>
        </w:r>
        <w:r w:rsidR="007A48F7">
          <w:rPr>
            <w:noProof/>
            <w:webHidden/>
          </w:rPr>
          <w:instrText xml:space="preserve"> PAGEREF _Toc70541993 \h </w:instrText>
        </w:r>
        <w:r w:rsidR="007A48F7">
          <w:rPr>
            <w:noProof/>
            <w:webHidden/>
          </w:rPr>
        </w:r>
        <w:r w:rsidR="007A48F7">
          <w:rPr>
            <w:noProof/>
            <w:webHidden/>
          </w:rPr>
          <w:fldChar w:fldCharType="separate"/>
        </w:r>
        <w:r w:rsidR="007A48F7">
          <w:rPr>
            <w:noProof/>
            <w:webHidden/>
          </w:rPr>
          <w:t>4</w:t>
        </w:r>
        <w:r w:rsidR="007A48F7">
          <w:rPr>
            <w:noProof/>
            <w:webHidden/>
          </w:rPr>
          <w:fldChar w:fldCharType="end"/>
        </w:r>
      </w:hyperlink>
    </w:p>
    <w:p w14:paraId="0447A8C4" w14:textId="1D2F39B0" w:rsidR="007A48F7" w:rsidRDefault="000C370A">
      <w:pPr>
        <w:pStyle w:val="TOC1"/>
        <w:rPr>
          <w:rFonts w:asciiTheme="minorHAnsi" w:eastAsiaTheme="minorEastAsia" w:hAnsiTheme="minorHAnsi" w:cstheme="minorBidi"/>
          <w:b w:val="0"/>
          <w:bCs w:val="0"/>
          <w:caps w:val="0"/>
          <w:noProof/>
          <w:sz w:val="22"/>
          <w:szCs w:val="22"/>
        </w:rPr>
      </w:pPr>
      <w:hyperlink w:anchor="_Toc70541994" w:history="1">
        <w:r w:rsidR="007A48F7" w:rsidRPr="004B7141">
          <w:rPr>
            <w:rStyle w:val="Hyperlink"/>
            <w:noProof/>
          </w:rPr>
          <w:t>Inleiding</w:t>
        </w:r>
        <w:r w:rsidR="007A48F7">
          <w:rPr>
            <w:noProof/>
            <w:webHidden/>
          </w:rPr>
          <w:tab/>
        </w:r>
        <w:r w:rsidR="007A48F7">
          <w:rPr>
            <w:noProof/>
            <w:webHidden/>
          </w:rPr>
          <w:fldChar w:fldCharType="begin"/>
        </w:r>
        <w:r w:rsidR="007A48F7">
          <w:rPr>
            <w:noProof/>
            <w:webHidden/>
          </w:rPr>
          <w:instrText xml:space="preserve"> PAGEREF _Toc70541994 \h </w:instrText>
        </w:r>
        <w:r w:rsidR="007A48F7">
          <w:rPr>
            <w:noProof/>
            <w:webHidden/>
          </w:rPr>
        </w:r>
        <w:r w:rsidR="007A48F7">
          <w:rPr>
            <w:noProof/>
            <w:webHidden/>
          </w:rPr>
          <w:fldChar w:fldCharType="separate"/>
        </w:r>
        <w:r w:rsidR="007A48F7">
          <w:rPr>
            <w:noProof/>
            <w:webHidden/>
          </w:rPr>
          <w:t>5</w:t>
        </w:r>
        <w:r w:rsidR="007A48F7">
          <w:rPr>
            <w:noProof/>
            <w:webHidden/>
          </w:rPr>
          <w:fldChar w:fldCharType="end"/>
        </w:r>
      </w:hyperlink>
    </w:p>
    <w:p w14:paraId="4C221D13" w14:textId="3F47B462" w:rsidR="007A48F7" w:rsidRDefault="000C370A">
      <w:pPr>
        <w:pStyle w:val="TOC1"/>
        <w:rPr>
          <w:rFonts w:asciiTheme="minorHAnsi" w:eastAsiaTheme="minorEastAsia" w:hAnsiTheme="minorHAnsi" w:cstheme="minorBidi"/>
          <w:b w:val="0"/>
          <w:bCs w:val="0"/>
          <w:caps w:val="0"/>
          <w:noProof/>
          <w:sz w:val="22"/>
          <w:szCs w:val="22"/>
        </w:rPr>
      </w:pPr>
      <w:hyperlink w:anchor="_Toc70541995" w:history="1">
        <w:r w:rsidR="007A48F7" w:rsidRPr="004B7141">
          <w:rPr>
            <w:rStyle w:val="Hyperlink"/>
            <w:noProof/>
          </w:rPr>
          <w:t>1</w:t>
        </w:r>
        <w:r w:rsidR="007A48F7">
          <w:rPr>
            <w:rFonts w:asciiTheme="minorHAnsi" w:eastAsiaTheme="minorEastAsia" w:hAnsiTheme="minorHAnsi" w:cstheme="minorBidi"/>
            <w:b w:val="0"/>
            <w:bCs w:val="0"/>
            <w:caps w:val="0"/>
            <w:noProof/>
            <w:sz w:val="22"/>
            <w:szCs w:val="22"/>
          </w:rPr>
          <w:tab/>
        </w:r>
        <w:r w:rsidR="007A48F7" w:rsidRPr="004B7141">
          <w:rPr>
            <w:rStyle w:val="Hyperlink"/>
            <w:noProof/>
          </w:rPr>
          <w:t>blokschema</w:t>
        </w:r>
        <w:r w:rsidR="007A48F7">
          <w:rPr>
            <w:noProof/>
            <w:webHidden/>
          </w:rPr>
          <w:tab/>
        </w:r>
        <w:r w:rsidR="007A48F7">
          <w:rPr>
            <w:noProof/>
            <w:webHidden/>
          </w:rPr>
          <w:fldChar w:fldCharType="begin"/>
        </w:r>
        <w:r w:rsidR="007A48F7">
          <w:rPr>
            <w:noProof/>
            <w:webHidden/>
          </w:rPr>
          <w:instrText xml:space="preserve"> PAGEREF _Toc70541995 \h </w:instrText>
        </w:r>
        <w:r w:rsidR="007A48F7">
          <w:rPr>
            <w:noProof/>
            <w:webHidden/>
          </w:rPr>
        </w:r>
        <w:r w:rsidR="007A48F7">
          <w:rPr>
            <w:noProof/>
            <w:webHidden/>
          </w:rPr>
          <w:fldChar w:fldCharType="separate"/>
        </w:r>
        <w:r w:rsidR="007A48F7">
          <w:rPr>
            <w:noProof/>
            <w:webHidden/>
          </w:rPr>
          <w:t>6</w:t>
        </w:r>
        <w:r w:rsidR="007A48F7">
          <w:rPr>
            <w:noProof/>
            <w:webHidden/>
          </w:rPr>
          <w:fldChar w:fldCharType="end"/>
        </w:r>
      </w:hyperlink>
    </w:p>
    <w:p w14:paraId="53C252BE" w14:textId="1B3731CC" w:rsidR="007A48F7" w:rsidRDefault="000C370A">
      <w:pPr>
        <w:pStyle w:val="TOC1"/>
        <w:rPr>
          <w:rFonts w:asciiTheme="minorHAnsi" w:eastAsiaTheme="minorEastAsia" w:hAnsiTheme="minorHAnsi" w:cstheme="minorBidi"/>
          <w:b w:val="0"/>
          <w:bCs w:val="0"/>
          <w:caps w:val="0"/>
          <w:noProof/>
          <w:sz w:val="22"/>
          <w:szCs w:val="22"/>
        </w:rPr>
      </w:pPr>
      <w:hyperlink w:anchor="_Toc70541996" w:history="1">
        <w:r w:rsidR="007A48F7" w:rsidRPr="004B7141">
          <w:rPr>
            <w:rStyle w:val="Hyperlink"/>
            <w:noProof/>
          </w:rPr>
          <w:t>2</w:t>
        </w:r>
        <w:r w:rsidR="007A48F7">
          <w:rPr>
            <w:rFonts w:asciiTheme="minorHAnsi" w:eastAsiaTheme="minorEastAsia" w:hAnsiTheme="minorHAnsi" w:cstheme="minorBidi"/>
            <w:b w:val="0"/>
            <w:bCs w:val="0"/>
            <w:caps w:val="0"/>
            <w:noProof/>
            <w:sz w:val="22"/>
            <w:szCs w:val="22"/>
          </w:rPr>
          <w:tab/>
        </w:r>
        <w:r w:rsidR="007A48F7" w:rsidRPr="004B7141">
          <w:rPr>
            <w:rStyle w:val="Hyperlink"/>
            <w:noProof/>
          </w:rPr>
          <w:t>Software</w:t>
        </w:r>
        <w:r w:rsidR="007A48F7">
          <w:rPr>
            <w:noProof/>
            <w:webHidden/>
          </w:rPr>
          <w:tab/>
        </w:r>
        <w:r w:rsidR="007A48F7">
          <w:rPr>
            <w:noProof/>
            <w:webHidden/>
          </w:rPr>
          <w:fldChar w:fldCharType="begin"/>
        </w:r>
        <w:r w:rsidR="007A48F7">
          <w:rPr>
            <w:noProof/>
            <w:webHidden/>
          </w:rPr>
          <w:instrText xml:space="preserve"> PAGEREF _Toc70541996 \h </w:instrText>
        </w:r>
        <w:r w:rsidR="007A48F7">
          <w:rPr>
            <w:noProof/>
            <w:webHidden/>
          </w:rPr>
        </w:r>
        <w:r w:rsidR="007A48F7">
          <w:rPr>
            <w:noProof/>
            <w:webHidden/>
          </w:rPr>
          <w:fldChar w:fldCharType="separate"/>
        </w:r>
        <w:r w:rsidR="007A48F7">
          <w:rPr>
            <w:noProof/>
            <w:webHidden/>
          </w:rPr>
          <w:t>7</w:t>
        </w:r>
        <w:r w:rsidR="007A48F7">
          <w:rPr>
            <w:noProof/>
            <w:webHidden/>
          </w:rPr>
          <w:fldChar w:fldCharType="end"/>
        </w:r>
      </w:hyperlink>
    </w:p>
    <w:p w14:paraId="60ED31FE" w14:textId="3A9EDAE0" w:rsidR="007A48F7" w:rsidRDefault="000C370A">
      <w:pPr>
        <w:pStyle w:val="TOC2"/>
        <w:rPr>
          <w:rFonts w:asciiTheme="minorHAnsi" w:eastAsiaTheme="minorEastAsia" w:hAnsiTheme="minorHAnsi" w:cstheme="minorBidi"/>
          <w:b w:val="0"/>
          <w:bCs w:val="0"/>
          <w:sz w:val="22"/>
          <w:szCs w:val="22"/>
        </w:rPr>
      </w:pPr>
      <w:hyperlink w:anchor="_Toc70541997" w:history="1">
        <w:r w:rsidR="007A48F7" w:rsidRPr="004B7141">
          <w:rPr>
            <w:rStyle w:val="Hyperlink"/>
          </w:rPr>
          <w:t>2.1</w:t>
        </w:r>
        <w:r w:rsidR="007A48F7">
          <w:rPr>
            <w:rFonts w:asciiTheme="minorHAnsi" w:eastAsiaTheme="minorEastAsia" w:hAnsiTheme="minorHAnsi" w:cstheme="minorBidi"/>
            <w:b w:val="0"/>
            <w:bCs w:val="0"/>
            <w:sz w:val="22"/>
            <w:szCs w:val="22"/>
          </w:rPr>
          <w:tab/>
        </w:r>
        <w:r w:rsidR="007A48F7" w:rsidRPr="004B7141">
          <w:rPr>
            <w:rStyle w:val="Hyperlink"/>
          </w:rPr>
          <w:t>IDE’s</w:t>
        </w:r>
        <w:r w:rsidR="007A48F7">
          <w:rPr>
            <w:webHidden/>
          </w:rPr>
          <w:tab/>
        </w:r>
        <w:r w:rsidR="007A48F7">
          <w:rPr>
            <w:webHidden/>
          </w:rPr>
          <w:fldChar w:fldCharType="begin"/>
        </w:r>
        <w:r w:rsidR="007A48F7">
          <w:rPr>
            <w:webHidden/>
          </w:rPr>
          <w:instrText xml:space="preserve"> PAGEREF _Toc70541997 \h </w:instrText>
        </w:r>
        <w:r w:rsidR="007A48F7">
          <w:rPr>
            <w:webHidden/>
          </w:rPr>
        </w:r>
        <w:r w:rsidR="007A48F7">
          <w:rPr>
            <w:webHidden/>
          </w:rPr>
          <w:fldChar w:fldCharType="separate"/>
        </w:r>
        <w:r w:rsidR="007A48F7">
          <w:rPr>
            <w:webHidden/>
          </w:rPr>
          <w:t>7</w:t>
        </w:r>
        <w:r w:rsidR="007A48F7">
          <w:rPr>
            <w:webHidden/>
          </w:rPr>
          <w:fldChar w:fldCharType="end"/>
        </w:r>
      </w:hyperlink>
    </w:p>
    <w:p w14:paraId="06A3B77E" w14:textId="6741F26E" w:rsidR="007A48F7" w:rsidRDefault="000C370A">
      <w:pPr>
        <w:pStyle w:val="TOC2"/>
        <w:rPr>
          <w:rFonts w:asciiTheme="minorHAnsi" w:eastAsiaTheme="minorEastAsia" w:hAnsiTheme="minorHAnsi" w:cstheme="minorBidi"/>
          <w:b w:val="0"/>
          <w:bCs w:val="0"/>
          <w:sz w:val="22"/>
          <w:szCs w:val="22"/>
        </w:rPr>
      </w:pPr>
      <w:hyperlink w:anchor="_Toc70541998" w:history="1">
        <w:r w:rsidR="007A48F7" w:rsidRPr="004B7141">
          <w:rPr>
            <w:rStyle w:val="Hyperlink"/>
          </w:rPr>
          <w:t>2.2</w:t>
        </w:r>
        <w:r w:rsidR="007A48F7">
          <w:rPr>
            <w:rFonts w:asciiTheme="minorHAnsi" w:eastAsiaTheme="minorEastAsia" w:hAnsiTheme="minorHAnsi" w:cstheme="minorBidi"/>
            <w:b w:val="0"/>
            <w:bCs w:val="0"/>
            <w:sz w:val="22"/>
            <w:szCs w:val="22"/>
          </w:rPr>
          <w:tab/>
        </w:r>
        <w:r w:rsidR="007A48F7" w:rsidRPr="004B7141">
          <w:rPr>
            <w:rStyle w:val="Hyperlink"/>
          </w:rPr>
          <w:t>User interface</w:t>
        </w:r>
        <w:r w:rsidR="007A48F7">
          <w:rPr>
            <w:webHidden/>
          </w:rPr>
          <w:tab/>
        </w:r>
        <w:r w:rsidR="007A48F7">
          <w:rPr>
            <w:webHidden/>
          </w:rPr>
          <w:fldChar w:fldCharType="begin"/>
        </w:r>
        <w:r w:rsidR="007A48F7">
          <w:rPr>
            <w:webHidden/>
          </w:rPr>
          <w:instrText xml:space="preserve"> PAGEREF _Toc70541998 \h </w:instrText>
        </w:r>
        <w:r w:rsidR="007A48F7">
          <w:rPr>
            <w:webHidden/>
          </w:rPr>
        </w:r>
        <w:r w:rsidR="007A48F7">
          <w:rPr>
            <w:webHidden/>
          </w:rPr>
          <w:fldChar w:fldCharType="separate"/>
        </w:r>
        <w:r w:rsidR="007A48F7">
          <w:rPr>
            <w:webHidden/>
          </w:rPr>
          <w:t>7</w:t>
        </w:r>
        <w:r w:rsidR="007A48F7">
          <w:rPr>
            <w:webHidden/>
          </w:rPr>
          <w:fldChar w:fldCharType="end"/>
        </w:r>
      </w:hyperlink>
    </w:p>
    <w:p w14:paraId="51C3048F" w14:textId="52627BBE" w:rsidR="007A48F7" w:rsidRDefault="000C370A">
      <w:pPr>
        <w:pStyle w:val="TOC3"/>
        <w:rPr>
          <w:rFonts w:asciiTheme="minorHAnsi" w:eastAsiaTheme="minorEastAsia" w:hAnsiTheme="minorHAnsi" w:cstheme="minorBidi"/>
          <w:bCs w:val="0"/>
          <w:sz w:val="22"/>
          <w:szCs w:val="22"/>
        </w:rPr>
      </w:pPr>
      <w:hyperlink w:anchor="_Toc70541999" w:history="1">
        <w:r w:rsidR="007A48F7" w:rsidRPr="004B7141">
          <w:rPr>
            <w:rStyle w:val="Hyperlink"/>
          </w:rPr>
          <w:t>2.2.1</w:t>
        </w:r>
        <w:r w:rsidR="007A48F7">
          <w:rPr>
            <w:rFonts w:asciiTheme="minorHAnsi" w:eastAsiaTheme="minorEastAsia" w:hAnsiTheme="minorHAnsi" w:cstheme="minorBidi"/>
            <w:bCs w:val="0"/>
            <w:sz w:val="22"/>
            <w:szCs w:val="22"/>
          </w:rPr>
          <w:tab/>
        </w:r>
        <w:r w:rsidR="007A48F7" w:rsidRPr="004B7141">
          <w:rPr>
            <w:rStyle w:val="Hyperlink"/>
          </w:rPr>
          <w:t>Modbus over virtual com port</w:t>
        </w:r>
        <w:r w:rsidR="007A48F7">
          <w:rPr>
            <w:webHidden/>
          </w:rPr>
          <w:tab/>
        </w:r>
        <w:r w:rsidR="007A48F7">
          <w:rPr>
            <w:webHidden/>
          </w:rPr>
          <w:fldChar w:fldCharType="begin"/>
        </w:r>
        <w:r w:rsidR="007A48F7">
          <w:rPr>
            <w:webHidden/>
          </w:rPr>
          <w:instrText xml:space="preserve"> PAGEREF _Toc70541999 \h </w:instrText>
        </w:r>
        <w:r w:rsidR="007A48F7">
          <w:rPr>
            <w:webHidden/>
          </w:rPr>
        </w:r>
        <w:r w:rsidR="007A48F7">
          <w:rPr>
            <w:webHidden/>
          </w:rPr>
          <w:fldChar w:fldCharType="separate"/>
        </w:r>
        <w:r w:rsidR="007A48F7">
          <w:rPr>
            <w:webHidden/>
          </w:rPr>
          <w:t>7</w:t>
        </w:r>
        <w:r w:rsidR="007A48F7">
          <w:rPr>
            <w:webHidden/>
          </w:rPr>
          <w:fldChar w:fldCharType="end"/>
        </w:r>
      </w:hyperlink>
    </w:p>
    <w:p w14:paraId="4192CD19" w14:textId="480F29A1" w:rsidR="007A48F7" w:rsidRDefault="000C370A">
      <w:pPr>
        <w:pStyle w:val="TOC4"/>
        <w:rPr>
          <w:rFonts w:asciiTheme="minorHAnsi" w:eastAsiaTheme="minorEastAsia" w:hAnsiTheme="minorHAnsi" w:cstheme="minorBidi"/>
          <w:bCs w:val="0"/>
          <w:noProof/>
          <w:sz w:val="22"/>
          <w:szCs w:val="22"/>
        </w:rPr>
      </w:pPr>
      <w:hyperlink w:anchor="_Toc70542000" w:history="1">
        <w:r w:rsidR="007A48F7" w:rsidRPr="004B7141">
          <w:rPr>
            <w:rStyle w:val="Hyperlink"/>
            <w:noProof/>
          </w:rPr>
          <w:t>2.2.1.1</w:t>
        </w:r>
        <w:r w:rsidR="007A48F7">
          <w:rPr>
            <w:rFonts w:asciiTheme="minorHAnsi" w:eastAsiaTheme="minorEastAsia" w:hAnsiTheme="minorHAnsi" w:cstheme="minorBidi"/>
            <w:bCs w:val="0"/>
            <w:noProof/>
            <w:sz w:val="22"/>
            <w:szCs w:val="22"/>
          </w:rPr>
          <w:tab/>
        </w:r>
        <w:r w:rsidR="007A48F7" w:rsidRPr="004B7141">
          <w:rPr>
            <w:rStyle w:val="Hyperlink"/>
            <w:noProof/>
          </w:rPr>
          <w:t>Coils</w:t>
        </w:r>
        <w:r w:rsidR="007A48F7">
          <w:rPr>
            <w:noProof/>
            <w:webHidden/>
          </w:rPr>
          <w:tab/>
        </w:r>
        <w:r w:rsidR="007A48F7">
          <w:rPr>
            <w:noProof/>
            <w:webHidden/>
          </w:rPr>
          <w:fldChar w:fldCharType="begin"/>
        </w:r>
        <w:r w:rsidR="007A48F7">
          <w:rPr>
            <w:noProof/>
            <w:webHidden/>
          </w:rPr>
          <w:instrText xml:space="preserve"> PAGEREF _Toc70542000 \h </w:instrText>
        </w:r>
        <w:r w:rsidR="007A48F7">
          <w:rPr>
            <w:noProof/>
            <w:webHidden/>
          </w:rPr>
        </w:r>
        <w:r w:rsidR="007A48F7">
          <w:rPr>
            <w:noProof/>
            <w:webHidden/>
          </w:rPr>
          <w:fldChar w:fldCharType="separate"/>
        </w:r>
        <w:r w:rsidR="007A48F7">
          <w:rPr>
            <w:noProof/>
            <w:webHidden/>
          </w:rPr>
          <w:t>8</w:t>
        </w:r>
        <w:r w:rsidR="007A48F7">
          <w:rPr>
            <w:noProof/>
            <w:webHidden/>
          </w:rPr>
          <w:fldChar w:fldCharType="end"/>
        </w:r>
      </w:hyperlink>
    </w:p>
    <w:p w14:paraId="37D3082E" w14:textId="5A25AB19" w:rsidR="007A48F7" w:rsidRDefault="000C370A">
      <w:pPr>
        <w:pStyle w:val="TOC4"/>
        <w:rPr>
          <w:rFonts w:asciiTheme="minorHAnsi" w:eastAsiaTheme="minorEastAsia" w:hAnsiTheme="minorHAnsi" w:cstheme="minorBidi"/>
          <w:bCs w:val="0"/>
          <w:noProof/>
          <w:sz w:val="22"/>
          <w:szCs w:val="22"/>
        </w:rPr>
      </w:pPr>
      <w:hyperlink w:anchor="_Toc70542001" w:history="1">
        <w:r w:rsidR="007A48F7" w:rsidRPr="004B7141">
          <w:rPr>
            <w:rStyle w:val="Hyperlink"/>
            <w:noProof/>
          </w:rPr>
          <w:t>2.2.1.2</w:t>
        </w:r>
        <w:r w:rsidR="007A48F7">
          <w:rPr>
            <w:rFonts w:asciiTheme="minorHAnsi" w:eastAsiaTheme="minorEastAsia" w:hAnsiTheme="minorHAnsi" w:cstheme="minorBidi"/>
            <w:bCs w:val="0"/>
            <w:noProof/>
            <w:sz w:val="22"/>
            <w:szCs w:val="22"/>
          </w:rPr>
          <w:tab/>
        </w:r>
        <w:r w:rsidR="007A48F7" w:rsidRPr="004B7141">
          <w:rPr>
            <w:rStyle w:val="Hyperlink"/>
            <w:noProof/>
          </w:rPr>
          <w:t>Registers</w:t>
        </w:r>
        <w:r w:rsidR="007A48F7">
          <w:rPr>
            <w:noProof/>
            <w:webHidden/>
          </w:rPr>
          <w:tab/>
        </w:r>
        <w:r w:rsidR="007A48F7">
          <w:rPr>
            <w:noProof/>
            <w:webHidden/>
          </w:rPr>
          <w:fldChar w:fldCharType="begin"/>
        </w:r>
        <w:r w:rsidR="007A48F7">
          <w:rPr>
            <w:noProof/>
            <w:webHidden/>
          </w:rPr>
          <w:instrText xml:space="preserve"> PAGEREF _Toc70542001 \h </w:instrText>
        </w:r>
        <w:r w:rsidR="007A48F7">
          <w:rPr>
            <w:noProof/>
            <w:webHidden/>
          </w:rPr>
        </w:r>
        <w:r w:rsidR="007A48F7">
          <w:rPr>
            <w:noProof/>
            <w:webHidden/>
          </w:rPr>
          <w:fldChar w:fldCharType="separate"/>
        </w:r>
        <w:r w:rsidR="007A48F7">
          <w:rPr>
            <w:noProof/>
            <w:webHidden/>
          </w:rPr>
          <w:t>8</w:t>
        </w:r>
        <w:r w:rsidR="007A48F7">
          <w:rPr>
            <w:noProof/>
            <w:webHidden/>
          </w:rPr>
          <w:fldChar w:fldCharType="end"/>
        </w:r>
      </w:hyperlink>
    </w:p>
    <w:p w14:paraId="35EDAD38" w14:textId="4337E501" w:rsidR="007A48F7" w:rsidRDefault="000C370A">
      <w:pPr>
        <w:pStyle w:val="TOC4"/>
        <w:rPr>
          <w:rFonts w:asciiTheme="minorHAnsi" w:eastAsiaTheme="minorEastAsia" w:hAnsiTheme="minorHAnsi" w:cstheme="minorBidi"/>
          <w:bCs w:val="0"/>
          <w:noProof/>
          <w:sz w:val="22"/>
          <w:szCs w:val="22"/>
        </w:rPr>
      </w:pPr>
      <w:hyperlink w:anchor="_Toc70542002" w:history="1">
        <w:r w:rsidR="007A48F7" w:rsidRPr="004B7141">
          <w:rPr>
            <w:rStyle w:val="Hyperlink"/>
            <w:noProof/>
          </w:rPr>
          <w:t>2.2.1.3</w:t>
        </w:r>
        <w:r w:rsidR="007A48F7">
          <w:rPr>
            <w:rFonts w:asciiTheme="minorHAnsi" w:eastAsiaTheme="minorEastAsia" w:hAnsiTheme="minorHAnsi" w:cstheme="minorBidi"/>
            <w:bCs w:val="0"/>
            <w:noProof/>
            <w:sz w:val="22"/>
            <w:szCs w:val="22"/>
          </w:rPr>
          <w:tab/>
        </w:r>
        <w:r w:rsidR="007A48F7" w:rsidRPr="004B7141">
          <w:rPr>
            <w:rStyle w:val="Hyperlink"/>
            <w:noProof/>
          </w:rPr>
          <w:t>Inputs</w:t>
        </w:r>
        <w:r w:rsidR="007A48F7">
          <w:rPr>
            <w:noProof/>
            <w:webHidden/>
          </w:rPr>
          <w:tab/>
        </w:r>
        <w:r w:rsidR="007A48F7">
          <w:rPr>
            <w:noProof/>
            <w:webHidden/>
          </w:rPr>
          <w:fldChar w:fldCharType="begin"/>
        </w:r>
        <w:r w:rsidR="007A48F7">
          <w:rPr>
            <w:noProof/>
            <w:webHidden/>
          </w:rPr>
          <w:instrText xml:space="preserve"> PAGEREF _Toc70542002 \h </w:instrText>
        </w:r>
        <w:r w:rsidR="007A48F7">
          <w:rPr>
            <w:noProof/>
            <w:webHidden/>
          </w:rPr>
        </w:r>
        <w:r w:rsidR="007A48F7">
          <w:rPr>
            <w:noProof/>
            <w:webHidden/>
          </w:rPr>
          <w:fldChar w:fldCharType="separate"/>
        </w:r>
        <w:r w:rsidR="007A48F7">
          <w:rPr>
            <w:noProof/>
            <w:webHidden/>
          </w:rPr>
          <w:t>8</w:t>
        </w:r>
        <w:r w:rsidR="007A48F7">
          <w:rPr>
            <w:noProof/>
            <w:webHidden/>
          </w:rPr>
          <w:fldChar w:fldCharType="end"/>
        </w:r>
      </w:hyperlink>
    </w:p>
    <w:p w14:paraId="7A1B1562" w14:textId="6640AAB4" w:rsidR="007A48F7" w:rsidRDefault="000C370A">
      <w:pPr>
        <w:pStyle w:val="TOC4"/>
        <w:rPr>
          <w:rFonts w:asciiTheme="minorHAnsi" w:eastAsiaTheme="minorEastAsia" w:hAnsiTheme="minorHAnsi" w:cstheme="minorBidi"/>
          <w:bCs w:val="0"/>
          <w:noProof/>
          <w:sz w:val="22"/>
          <w:szCs w:val="22"/>
        </w:rPr>
      </w:pPr>
      <w:hyperlink w:anchor="_Toc70542003" w:history="1">
        <w:r w:rsidR="007A48F7" w:rsidRPr="004B7141">
          <w:rPr>
            <w:rStyle w:val="Hyperlink"/>
            <w:noProof/>
          </w:rPr>
          <w:t>2.2.1.4</w:t>
        </w:r>
        <w:r w:rsidR="007A48F7">
          <w:rPr>
            <w:rFonts w:asciiTheme="minorHAnsi" w:eastAsiaTheme="minorEastAsia" w:hAnsiTheme="minorHAnsi" w:cstheme="minorBidi"/>
            <w:bCs w:val="0"/>
            <w:noProof/>
            <w:sz w:val="22"/>
            <w:szCs w:val="22"/>
          </w:rPr>
          <w:tab/>
        </w:r>
        <w:r w:rsidR="007A48F7" w:rsidRPr="004B7141">
          <w:rPr>
            <w:rStyle w:val="Hyperlink"/>
            <w:noProof/>
            <w:lang w:val="en-150"/>
          </w:rPr>
          <w:t>Finite</w:t>
        </w:r>
        <w:r w:rsidR="007A48F7" w:rsidRPr="004B7141">
          <w:rPr>
            <w:rStyle w:val="Hyperlink"/>
            <w:noProof/>
          </w:rPr>
          <w:t xml:space="preserve"> state machine modbus</w:t>
        </w:r>
        <w:r w:rsidR="007A48F7">
          <w:rPr>
            <w:noProof/>
            <w:webHidden/>
          </w:rPr>
          <w:tab/>
        </w:r>
        <w:r w:rsidR="007A48F7">
          <w:rPr>
            <w:noProof/>
            <w:webHidden/>
          </w:rPr>
          <w:fldChar w:fldCharType="begin"/>
        </w:r>
        <w:r w:rsidR="007A48F7">
          <w:rPr>
            <w:noProof/>
            <w:webHidden/>
          </w:rPr>
          <w:instrText xml:space="preserve"> PAGEREF _Toc70542003 \h </w:instrText>
        </w:r>
        <w:r w:rsidR="007A48F7">
          <w:rPr>
            <w:noProof/>
            <w:webHidden/>
          </w:rPr>
        </w:r>
        <w:r w:rsidR="007A48F7">
          <w:rPr>
            <w:noProof/>
            <w:webHidden/>
          </w:rPr>
          <w:fldChar w:fldCharType="separate"/>
        </w:r>
        <w:r w:rsidR="007A48F7">
          <w:rPr>
            <w:noProof/>
            <w:webHidden/>
          </w:rPr>
          <w:t>9</w:t>
        </w:r>
        <w:r w:rsidR="007A48F7">
          <w:rPr>
            <w:noProof/>
            <w:webHidden/>
          </w:rPr>
          <w:fldChar w:fldCharType="end"/>
        </w:r>
      </w:hyperlink>
    </w:p>
    <w:p w14:paraId="7C103AD9" w14:textId="2C11335D" w:rsidR="007A48F7" w:rsidRDefault="000C370A">
      <w:pPr>
        <w:pStyle w:val="TOC4"/>
        <w:rPr>
          <w:rFonts w:asciiTheme="minorHAnsi" w:eastAsiaTheme="minorEastAsia" w:hAnsiTheme="minorHAnsi" w:cstheme="minorBidi"/>
          <w:bCs w:val="0"/>
          <w:noProof/>
          <w:sz w:val="22"/>
          <w:szCs w:val="22"/>
        </w:rPr>
      </w:pPr>
      <w:hyperlink w:anchor="_Toc70542004" w:history="1">
        <w:r w:rsidR="007A48F7" w:rsidRPr="004B7141">
          <w:rPr>
            <w:rStyle w:val="Hyperlink"/>
            <w:noProof/>
          </w:rPr>
          <w:t>2.2.1.5</w:t>
        </w:r>
        <w:r w:rsidR="007A48F7">
          <w:rPr>
            <w:rFonts w:asciiTheme="minorHAnsi" w:eastAsiaTheme="minorEastAsia" w:hAnsiTheme="minorHAnsi" w:cstheme="minorBidi"/>
            <w:bCs w:val="0"/>
            <w:noProof/>
            <w:sz w:val="22"/>
            <w:szCs w:val="22"/>
          </w:rPr>
          <w:tab/>
        </w:r>
        <w:r w:rsidR="007A48F7" w:rsidRPr="004B7141">
          <w:rPr>
            <w:rStyle w:val="Hyperlink"/>
            <w:noProof/>
          </w:rPr>
          <w:t>Control and wait flowchart</w:t>
        </w:r>
        <w:r w:rsidR="007A48F7">
          <w:rPr>
            <w:noProof/>
            <w:webHidden/>
          </w:rPr>
          <w:tab/>
        </w:r>
        <w:r w:rsidR="007A48F7">
          <w:rPr>
            <w:noProof/>
            <w:webHidden/>
          </w:rPr>
          <w:fldChar w:fldCharType="begin"/>
        </w:r>
        <w:r w:rsidR="007A48F7">
          <w:rPr>
            <w:noProof/>
            <w:webHidden/>
          </w:rPr>
          <w:instrText xml:space="preserve"> PAGEREF _Toc70542004 \h </w:instrText>
        </w:r>
        <w:r w:rsidR="007A48F7">
          <w:rPr>
            <w:noProof/>
            <w:webHidden/>
          </w:rPr>
        </w:r>
        <w:r w:rsidR="007A48F7">
          <w:rPr>
            <w:noProof/>
            <w:webHidden/>
          </w:rPr>
          <w:fldChar w:fldCharType="separate"/>
        </w:r>
        <w:r w:rsidR="007A48F7">
          <w:rPr>
            <w:noProof/>
            <w:webHidden/>
          </w:rPr>
          <w:t>10</w:t>
        </w:r>
        <w:r w:rsidR="007A48F7">
          <w:rPr>
            <w:noProof/>
            <w:webHidden/>
          </w:rPr>
          <w:fldChar w:fldCharType="end"/>
        </w:r>
      </w:hyperlink>
    </w:p>
    <w:p w14:paraId="15AE868E" w14:textId="52653B49" w:rsidR="007A48F7" w:rsidRDefault="000C370A">
      <w:pPr>
        <w:pStyle w:val="TOC1"/>
        <w:rPr>
          <w:rFonts w:asciiTheme="minorHAnsi" w:eastAsiaTheme="minorEastAsia" w:hAnsiTheme="minorHAnsi" w:cstheme="minorBidi"/>
          <w:b w:val="0"/>
          <w:bCs w:val="0"/>
          <w:caps w:val="0"/>
          <w:noProof/>
          <w:sz w:val="22"/>
          <w:szCs w:val="22"/>
        </w:rPr>
      </w:pPr>
      <w:hyperlink w:anchor="_Toc70542005" w:history="1">
        <w:r w:rsidR="007A48F7" w:rsidRPr="004B7141">
          <w:rPr>
            <w:rStyle w:val="Hyperlink"/>
            <w:noProof/>
          </w:rPr>
          <w:t>3</w:t>
        </w:r>
        <w:r w:rsidR="007A48F7">
          <w:rPr>
            <w:rFonts w:asciiTheme="minorHAnsi" w:eastAsiaTheme="minorEastAsia" w:hAnsiTheme="minorHAnsi" w:cstheme="minorBidi"/>
            <w:b w:val="0"/>
            <w:bCs w:val="0"/>
            <w:caps w:val="0"/>
            <w:noProof/>
            <w:sz w:val="22"/>
            <w:szCs w:val="22"/>
          </w:rPr>
          <w:tab/>
        </w:r>
        <w:r w:rsidR="007A48F7" w:rsidRPr="004B7141">
          <w:rPr>
            <w:rStyle w:val="Hyperlink"/>
            <w:noProof/>
          </w:rPr>
          <w:t>Hardware</w:t>
        </w:r>
        <w:r w:rsidR="007A48F7">
          <w:rPr>
            <w:noProof/>
            <w:webHidden/>
          </w:rPr>
          <w:tab/>
        </w:r>
        <w:r w:rsidR="007A48F7">
          <w:rPr>
            <w:noProof/>
            <w:webHidden/>
          </w:rPr>
          <w:fldChar w:fldCharType="begin"/>
        </w:r>
        <w:r w:rsidR="007A48F7">
          <w:rPr>
            <w:noProof/>
            <w:webHidden/>
          </w:rPr>
          <w:instrText xml:space="preserve"> PAGEREF _Toc70542005 \h </w:instrText>
        </w:r>
        <w:r w:rsidR="007A48F7">
          <w:rPr>
            <w:noProof/>
            <w:webHidden/>
          </w:rPr>
        </w:r>
        <w:r w:rsidR="007A48F7">
          <w:rPr>
            <w:noProof/>
            <w:webHidden/>
          </w:rPr>
          <w:fldChar w:fldCharType="separate"/>
        </w:r>
        <w:r w:rsidR="007A48F7">
          <w:rPr>
            <w:noProof/>
            <w:webHidden/>
          </w:rPr>
          <w:t>11</w:t>
        </w:r>
        <w:r w:rsidR="007A48F7">
          <w:rPr>
            <w:noProof/>
            <w:webHidden/>
          </w:rPr>
          <w:fldChar w:fldCharType="end"/>
        </w:r>
      </w:hyperlink>
    </w:p>
    <w:p w14:paraId="636CA277" w14:textId="54C1CECD" w:rsidR="007A48F7" w:rsidRDefault="000C370A">
      <w:pPr>
        <w:pStyle w:val="TOC2"/>
        <w:rPr>
          <w:rFonts w:asciiTheme="minorHAnsi" w:eastAsiaTheme="minorEastAsia" w:hAnsiTheme="minorHAnsi" w:cstheme="minorBidi"/>
          <w:b w:val="0"/>
          <w:bCs w:val="0"/>
          <w:sz w:val="22"/>
          <w:szCs w:val="22"/>
        </w:rPr>
      </w:pPr>
      <w:hyperlink w:anchor="_Toc70542006" w:history="1">
        <w:r w:rsidR="007A48F7" w:rsidRPr="004B7141">
          <w:rPr>
            <w:rStyle w:val="Hyperlink"/>
          </w:rPr>
          <w:t>3.1</w:t>
        </w:r>
        <w:r w:rsidR="007A48F7">
          <w:rPr>
            <w:rFonts w:asciiTheme="minorHAnsi" w:eastAsiaTheme="minorEastAsia" w:hAnsiTheme="minorHAnsi" w:cstheme="minorBidi"/>
            <w:b w:val="0"/>
            <w:bCs w:val="0"/>
            <w:sz w:val="22"/>
            <w:szCs w:val="22"/>
          </w:rPr>
          <w:tab/>
        </w:r>
        <w:r w:rsidR="007A48F7" w:rsidRPr="004B7141">
          <w:rPr>
            <w:rStyle w:val="Hyperlink"/>
          </w:rPr>
          <w:t>Component keuze</w:t>
        </w:r>
        <w:r w:rsidR="007A48F7">
          <w:rPr>
            <w:webHidden/>
          </w:rPr>
          <w:tab/>
        </w:r>
        <w:r w:rsidR="007A48F7">
          <w:rPr>
            <w:webHidden/>
          </w:rPr>
          <w:fldChar w:fldCharType="begin"/>
        </w:r>
        <w:r w:rsidR="007A48F7">
          <w:rPr>
            <w:webHidden/>
          </w:rPr>
          <w:instrText xml:space="preserve"> PAGEREF _Toc70542006 \h </w:instrText>
        </w:r>
        <w:r w:rsidR="007A48F7">
          <w:rPr>
            <w:webHidden/>
          </w:rPr>
        </w:r>
        <w:r w:rsidR="007A48F7">
          <w:rPr>
            <w:webHidden/>
          </w:rPr>
          <w:fldChar w:fldCharType="separate"/>
        </w:r>
        <w:r w:rsidR="007A48F7">
          <w:rPr>
            <w:webHidden/>
          </w:rPr>
          <w:t>11</w:t>
        </w:r>
        <w:r w:rsidR="007A48F7">
          <w:rPr>
            <w:webHidden/>
          </w:rPr>
          <w:fldChar w:fldCharType="end"/>
        </w:r>
      </w:hyperlink>
    </w:p>
    <w:p w14:paraId="59A1A7DD" w14:textId="2D6B321C" w:rsidR="007A48F7" w:rsidRDefault="000C370A">
      <w:pPr>
        <w:pStyle w:val="TOC3"/>
        <w:rPr>
          <w:rFonts w:asciiTheme="minorHAnsi" w:eastAsiaTheme="minorEastAsia" w:hAnsiTheme="minorHAnsi" w:cstheme="minorBidi"/>
          <w:bCs w:val="0"/>
          <w:sz w:val="22"/>
          <w:szCs w:val="22"/>
        </w:rPr>
      </w:pPr>
      <w:hyperlink w:anchor="_Toc70542007" w:history="1">
        <w:r w:rsidR="007A48F7" w:rsidRPr="004B7141">
          <w:rPr>
            <w:rStyle w:val="Hyperlink"/>
          </w:rPr>
          <w:t>3.1.1</w:t>
        </w:r>
        <w:r w:rsidR="007A48F7">
          <w:rPr>
            <w:rFonts w:asciiTheme="minorHAnsi" w:eastAsiaTheme="minorEastAsia" w:hAnsiTheme="minorHAnsi" w:cstheme="minorBidi"/>
            <w:bCs w:val="0"/>
            <w:sz w:val="22"/>
            <w:szCs w:val="22"/>
          </w:rPr>
          <w:tab/>
        </w:r>
        <w:r w:rsidR="007A48F7" w:rsidRPr="004B7141">
          <w:rPr>
            <w:rStyle w:val="Hyperlink"/>
          </w:rPr>
          <w:t>eFuse</w:t>
        </w:r>
        <w:r w:rsidR="007A48F7">
          <w:rPr>
            <w:webHidden/>
          </w:rPr>
          <w:tab/>
        </w:r>
        <w:r w:rsidR="007A48F7">
          <w:rPr>
            <w:webHidden/>
          </w:rPr>
          <w:fldChar w:fldCharType="begin"/>
        </w:r>
        <w:r w:rsidR="007A48F7">
          <w:rPr>
            <w:webHidden/>
          </w:rPr>
          <w:instrText xml:space="preserve"> PAGEREF _Toc70542007 \h </w:instrText>
        </w:r>
        <w:r w:rsidR="007A48F7">
          <w:rPr>
            <w:webHidden/>
          </w:rPr>
        </w:r>
        <w:r w:rsidR="007A48F7">
          <w:rPr>
            <w:webHidden/>
          </w:rPr>
          <w:fldChar w:fldCharType="separate"/>
        </w:r>
        <w:r w:rsidR="007A48F7">
          <w:rPr>
            <w:webHidden/>
          </w:rPr>
          <w:t>11</w:t>
        </w:r>
        <w:r w:rsidR="007A48F7">
          <w:rPr>
            <w:webHidden/>
          </w:rPr>
          <w:fldChar w:fldCharType="end"/>
        </w:r>
      </w:hyperlink>
    </w:p>
    <w:p w14:paraId="29B1B40F" w14:textId="799FD37F" w:rsidR="007A48F7" w:rsidRDefault="000C370A">
      <w:pPr>
        <w:pStyle w:val="TOC3"/>
        <w:rPr>
          <w:rFonts w:asciiTheme="minorHAnsi" w:eastAsiaTheme="minorEastAsia" w:hAnsiTheme="minorHAnsi" w:cstheme="minorBidi"/>
          <w:bCs w:val="0"/>
          <w:sz w:val="22"/>
          <w:szCs w:val="22"/>
        </w:rPr>
      </w:pPr>
      <w:hyperlink w:anchor="_Toc70542008" w:history="1">
        <w:r w:rsidR="007A48F7" w:rsidRPr="004B7141">
          <w:rPr>
            <w:rStyle w:val="Hyperlink"/>
          </w:rPr>
          <w:t>3.1.2</w:t>
        </w:r>
        <w:r w:rsidR="007A48F7">
          <w:rPr>
            <w:rFonts w:asciiTheme="minorHAnsi" w:eastAsiaTheme="minorEastAsia" w:hAnsiTheme="minorHAnsi" w:cstheme="minorBidi"/>
            <w:bCs w:val="0"/>
            <w:sz w:val="22"/>
            <w:szCs w:val="22"/>
          </w:rPr>
          <w:tab/>
        </w:r>
        <w:r w:rsidR="007A48F7" w:rsidRPr="004B7141">
          <w:rPr>
            <w:rStyle w:val="Hyperlink"/>
          </w:rPr>
          <w:t>ESD en overspanning beveiliging</w:t>
        </w:r>
        <w:r w:rsidR="007A48F7">
          <w:rPr>
            <w:webHidden/>
          </w:rPr>
          <w:tab/>
        </w:r>
        <w:r w:rsidR="007A48F7">
          <w:rPr>
            <w:webHidden/>
          </w:rPr>
          <w:fldChar w:fldCharType="begin"/>
        </w:r>
        <w:r w:rsidR="007A48F7">
          <w:rPr>
            <w:webHidden/>
          </w:rPr>
          <w:instrText xml:space="preserve"> PAGEREF _Toc70542008 \h </w:instrText>
        </w:r>
        <w:r w:rsidR="007A48F7">
          <w:rPr>
            <w:webHidden/>
          </w:rPr>
        </w:r>
        <w:r w:rsidR="007A48F7">
          <w:rPr>
            <w:webHidden/>
          </w:rPr>
          <w:fldChar w:fldCharType="separate"/>
        </w:r>
        <w:r w:rsidR="007A48F7">
          <w:rPr>
            <w:webHidden/>
          </w:rPr>
          <w:t>11</w:t>
        </w:r>
        <w:r w:rsidR="007A48F7">
          <w:rPr>
            <w:webHidden/>
          </w:rPr>
          <w:fldChar w:fldCharType="end"/>
        </w:r>
      </w:hyperlink>
    </w:p>
    <w:p w14:paraId="21557712" w14:textId="6569022F" w:rsidR="007A48F7" w:rsidRDefault="000C370A">
      <w:pPr>
        <w:pStyle w:val="TOC4"/>
        <w:rPr>
          <w:rFonts w:asciiTheme="minorHAnsi" w:eastAsiaTheme="minorEastAsia" w:hAnsiTheme="minorHAnsi" w:cstheme="minorBidi"/>
          <w:bCs w:val="0"/>
          <w:noProof/>
          <w:sz w:val="22"/>
          <w:szCs w:val="22"/>
        </w:rPr>
      </w:pPr>
      <w:hyperlink w:anchor="_Toc70542009" w:history="1">
        <w:r w:rsidR="007A48F7" w:rsidRPr="004B7141">
          <w:rPr>
            <w:rStyle w:val="Hyperlink"/>
            <w:noProof/>
          </w:rPr>
          <w:t>3.1.2.1</w:t>
        </w:r>
        <w:r w:rsidR="007A48F7">
          <w:rPr>
            <w:rFonts w:asciiTheme="minorHAnsi" w:eastAsiaTheme="minorEastAsia" w:hAnsiTheme="minorHAnsi" w:cstheme="minorBidi"/>
            <w:bCs w:val="0"/>
            <w:noProof/>
            <w:sz w:val="22"/>
            <w:szCs w:val="22"/>
          </w:rPr>
          <w:tab/>
        </w:r>
        <w:r w:rsidR="007A48F7" w:rsidRPr="004B7141">
          <w:rPr>
            <w:rStyle w:val="Hyperlink"/>
            <w:noProof/>
          </w:rPr>
          <w:t>Ingang</w:t>
        </w:r>
        <w:r w:rsidR="007A48F7">
          <w:rPr>
            <w:noProof/>
            <w:webHidden/>
          </w:rPr>
          <w:tab/>
        </w:r>
        <w:r w:rsidR="007A48F7">
          <w:rPr>
            <w:noProof/>
            <w:webHidden/>
          </w:rPr>
          <w:fldChar w:fldCharType="begin"/>
        </w:r>
        <w:r w:rsidR="007A48F7">
          <w:rPr>
            <w:noProof/>
            <w:webHidden/>
          </w:rPr>
          <w:instrText xml:space="preserve"> PAGEREF _Toc70542009 \h </w:instrText>
        </w:r>
        <w:r w:rsidR="007A48F7">
          <w:rPr>
            <w:noProof/>
            <w:webHidden/>
          </w:rPr>
        </w:r>
        <w:r w:rsidR="007A48F7">
          <w:rPr>
            <w:noProof/>
            <w:webHidden/>
          </w:rPr>
          <w:fldChar w:fldCharType="separate"/>
        </w:r>
        <w:r w:rsidR="007A48F7">
          <w:rPr>
            <w:noProof/>
            <w:webHidden/>
          </w:rPr>
          <w:t>11</w:t>
        </w:r>
        <w:r w:rsidR="007A48F7">
          <w:rPr>
            <w:noProof/>
            <w:webHidden/>
          </w:rPr>
          <w:fldChar w:fldCharType="end"/>
        </w:r>
      </w:hyperlink>
    </w:p>
    <w:p w14:paraId="66C5BC49" w14:textId="4CD446EA" w:rsidR="007A48F7" w:rsidRDefault="000C370A">
      <w:pPr>
        <w:pStyle w:val="TOC4"/>
        <w:rPr>
          <w:rFonts w:asciiTheme="minorHAnsi" w:eastAsiaTheme="minorEastAsia" w:hAnsiTheme="minorHAnsi" w:cstheme="minorBidi"/>
          <w:bCs w:val="0"/>
          <w:noProof/>
          <w:sz w:val="22"/>
          <w:szCs w:val="22"/>
        </w:rPr>
      </w:pPr>
      <w:hyperlink w:anchor="_Toc70542010" w:history="1">
        <w:r w:rsidR="007A48F7" w:rsidRPr="004B7141">
          <w:rPr>
            <w:rStyle w:val="Hyperlink"/>
            <w:noProof/>
          </w:rPr>
          <w:t>3.1.2.2</w:t>
        </w:r>
        <w:r w:rsidR="007A48F7">
          <w:rPr>
            <w:rFonts w:asciiTheme="minorHAnsi" w:eastAsiaTheme="minorEastAsia" w:hAnsiTheme="minorHAnsi" w:cstheme="minorBidi"/>
            <w:bCs w:val="0"/>
            <w:noProof/>
            <w:sz w:val="22"/>
            <w:szCs w:val="22"/>
          </w:rPr>
          <w:tab/>
        </w:r>
        <w:r w:rsidR="007A48F7" w:rsidRPr="004B7141">
          <w:rPr>
            <w:rStyle w:val="Hyperlink"/>
            <w:noProof/>
          </w:rPr>
          <w:t>Uitgang</w:t>
        </w:r>
        <w:r w:rsidR="007A48F7">
          <w:rPr>
            <w:noProof/>
            <w:webHidden/>
          </w:rPr>
          <w:tab/>
        </w:r>
        <w:r w:rsidR="007A48F7">
          <w:rPr>
            <w:noProof/>
            <w:webHidden/>
          </w:rPr>
          <w:fldChar w:fldCharType="begin"/>
        </w:r>
        <w:r w:rsidR="007A48F7">
          <w:rPr>
            <w:noProof/>
            <w:webHidden/>
          </w:rPr>
          <w:instrText xml:space="preserve"> PAGEREF _Toc70542010 \h </w:instrText>
        </w:r>
        <w:r w:rsidR="007A48F7">
          <w:rPr>
            <w:noProof/>
            <w:webHidden/>
          </w:rPr>
        </w:r>
        <w:r w:rsidR="007A48F7">
          <w:rPr>
            <w:noProof/>
            <w:webHidden/>
          </w:rPr>
          <w:fldChar w:fldCharType="separate"/>
        </w:r>
        <w:r w:rsidR="007A48F7">
          <w:rPr>
            <w:noProof/>
            <w:webHidden/>
          </w:rPr>
          <w:t>11</w:t>
        </w:r>
        <w:r w:rsidR="007A48F7">
          <w:rPr>
            <w:noProof/>
            <w:webHidden/>
          </w:rPr>
          <w:fldChar w:fldCharType="end"/>
        </w:r>
      </w:hyperlink>
    </w:p>
    <w:p w14:paraId="4AD5390D" w14:textId="1C299587" w:rsidR="007A48F7" w:rsidRDefault="000C370A">
      <w:pPr>
        <w:pStyle w:val="TOC2"/>
        <w:rPr>
          <w:rFonts w:asciiTheme="minorHAnsi" w:eastAsiaTheme="minorEastAsia" w:hAnsiTheme="minorHAnsi" w:cstheme="minorBidi"/>
          <w:b w:val="0"/>
          <w:bCs w:val="0"/>
          <w:sz w:val="22"/>
          <w:szCs w:val="22"/>
        </w:rPr>
      </w:pPr>
      <w:hyperlink w:anchor="_Toc70542011" w:history="1">
        <w:r w:rsidR="007A48F7" w:rsidRPr="004B7141">
          <w:rPr>
            <w:rStyle w:val="Hyperlink"/>
          </w:rPr>
          <w:t>3.2</w:t>
        </w:r>
        <w:r w:rsidR="007A48F7">
          <w:rPr>
            <w:rFonts w:asciiTheme="minorHAnsi" w:eastAsiaTheme="minorEastAsia" w:hAnsiTheme="minorHAnsi" w:cstheme="minorBidi"/>
            <w:b w:val="0"/>
            <w:bCs w:val="0"/>
            <w:sz w:val="22"/>
            <w:szCs w:val="22"/>
          </w:rPr>
          <w:tab/>
        </w:r>
        <w:r w:rsidR="007A48F7" w:rsidRPr="004B7141">
          <w:rPr>
            <w:rStyle w:val="Hyperlink"/>
          </w:rPr>
          <w:t>eFuse TPS26631</w:t>
        </w:r>
        <w:r w:rsidR="007A48F7">
          <w:rPr>
            <w:webHidden/>
          </w:rPr>
          <w:tab/>
        </w:r>
        <w:r w:rsidR="007A48F7">
          <w:rPr>
            <w:webHidden/>
          </w:rPr>
          <w:fldChar w:fldCharType="begin"/>
        </w:r>
        <w:r w:rsidR="007A48F7">
          <w:rPr>
            <w:webHidden/>
          </w:rPr>
          <w:instrText xml:space="preserve"> PAGEREF _Toc70542011 \h </w:instrText>
        </w:r>
        <w:r w:rsidR="007A48F7">
          <w:rPr>
            <w:webHidden/>
          </w:rPr>
        </w:r>
        <w:r w:rsidR="007A48F7">
          <w:rPr>
            <w:webHidden/>
          </w:rPr>
          <w:fldChar w:fldCharType="separate"/>
        </w:r>
        <w:r w:rsidR="007A48F7">
          <w:rPr>
            <w:webHidden/>
          </w:rPr>
          <w:t>12</w:t>
        </w:r>
        <w:r w:rsidR="007A48F7">
          <w:rPr>
            <w:webHidden/>
          </w:rPr>
          <w:fldChar w:fldCharType="end"/>
        </w:r>
      </w:hyperlink>
    </w:p>
    <w:p w14:paraId="70FA7D37" w14:textId="11A01E75" w:rsidR="007A48F7" w:rsidRDefault="000C370A">
      <w:pPr>
        <w:pStyle w:val="TOC3"/>
        <w:rPr>
          <w:rFonts w:asciiTheme="minorHAnsi" w:eastAsiaTheme="minorEastAsia" w:hAnsiTheme="minorHAnsi" w:cstheme="minorBidi"/>
          <w:bCs w:val="0"/>
          <w:sz w:val="22"/>
          <w:szCs w:val="22"/>
        </w:rPr>
      </w:pPr>
      <w:hyperlink w:anchor="_Toc70542012" w:history="1">
        <w:r w:rsidR="007A48F7" w:rsidRPr="004B7141">
          <w:rPr>
            <w:rStyle w:val="Hyperlink"/>
          </w:rPr>
          <w:t>3.2.1</w:t>
        </w:r>
        <w:r w:rsidR="007A48F7">
          <w:rPr>
            <w:rFonts w:asciiTheme="minorHAnsi" w:eastAsiaTheme="minorEastAsia" w:hAnsiTheme="minorHAnsi" w:cstheme="minorBidi"/>
            <w:bCs w:val="0"/>
            <w:sz w:val="22"/>
            <w:szCs w:val="22"/>
          </w:rPr>
          <w:tab/>
        </w:r>
        <w:r w:rsidR="007A48F7" w:rsidRPr="004B7141">
          <w:rPr>
            <w:rStyle w:val="Hyperlink"/>
          </w:rPr>
          <w:t>Spanning limiet instellingen</w:t>
        </w:r>
        <w:r w:rsidR="007A48F7">
          <w:rPr>
            <w:webHidden/>
          </w:rPr>
          <w:tab/>
        </w:r>
        <w:r w:rsidR="007A48F7">
          <w:rPr>
            <w:webHidden/>
          </w:rPr>
          <w:fldChar w:fldCharType="begin"/>
        </w:r>
        <w:r w:rsidR="007A48F7">
          <w:rPr>
            <w:webHidden/>
          </w:rPr>
          <w:instrText xml:space="preserve"> PAGEREF _Toc70542012 \h </w:instrText>
        </w:r>
        <w:r w:rsidR="007A48F7">
          <w:rPr>
            <w:webHidden/>
          </w:rPr>
        </w:r>
        <w:r w:rsidR="007A48F7">
          <w:rPr>
            <w:webHidden/>
          </w:rPr>
          <w:fldChar w:fldCharType="separate"/>
        </w:r>
        <w:r w:rsidR="007A48F7">
          <w:rPr>
            <w:webHidden/>
          </w:rPr>
          <w:t>12</w:t>
        </w:r>
        <w:r w:rsidR="007A48F7">
          <w:rPr>
            <w:webHidden/>
          </w:rPr>
          <w:fldChar w:fldCharType="end"/>
        </w:r>
      </w:hyperlink>
    </w:p>
    <w:p w14:paraId="54A28A7C" w14:textId="01E3D584" w:rsidR="007A48F7" w:rsidRDefault="000C370A">
      <w:pPr>
        <w:pStyle w:val="TOC4"/>
        <w:rPr>
          <w:rFonts w:asciiTheme="minorHAnsi" w:eastAsiaTheme="minorEastAsia" w:hAnsiTheme="minorHAnsi" w:cstheme="minorBidi"/>
          <w:bCs w:val="0"/>
          <w:noProof/>
          <w:sz w:val="22"/>
          <w:szCs w:val="22"/>
        </w:rPr>
      </w:pPr>
      <w:hyperlink w:anchor="_Toc70542013" w:history="1">
        <w:r w:rsidR="007A48F7" w:rsidRPr="004B7141">
          <w:rPr>
            <w:rStyle w:val="Hyperlink"/>
            <w:noProof/>
          </w:rPr>
          <w:t>3.2.1.1</w:t>
        </w:r>
        <w:r w:rsidR="007A48F7">
          <w:rPr>
            <w:rFonts w:asciiTheme="minorHAnsi" w:eastAsiaTheme="minorEastAsia" w:hAnsiTheme="minorHAnsi" w:cstheme="minorBidi"/>
            <w:bCs w:val="0"/>
            <w:noProof/>
            <w:sz w:val="22"/>
            <w:szCs w:val="22"/>
          </w:rPr>
          <w:tab/>
        </w:r>
        <w:r w:rsidR="007A48F7" w:rsidRPr="004B7141">
          <w:rPr>
            <w:rStyle w:val="Hyperlink"/>
            <w:noProof/>
          </w:rPr>
          <w:t>LCL-classes</w:t>
        </w:r>
        <w:r w:rsidR="007A48F7">
          <w:rPr>
            <w:noProof/>
            <w:webHidden/>
          </w:rPr>
          <w:tab/>
        </w:r>
        <w:r w:rsidR="007A48F7">
          <w:rPr>
            <w:noProof/>
            <w:webHidden/>
          </w:rPr>
          <w:fldChar w:fldCharType="begin"/>
        </w:r>
        <w:r w:rsidR="007A48F7">
          <w:rPr>
            <w:noProof/>
            <w:webHidden/>
          </w:rPr>
          <w:instrText xml:space="preserve"> PAGEREF _Toc70542013 \h </w:instrText>
        </w:r>
        <w:r w:rsidR="007A48F7">
          <w:rPr>
            <w:noProof/>
            <w:webHidden/>
          </w:rPr>
        </w:r>
        <w:r w:rsidR="007A48F7">
          <w:rPr>
            <w:noProof/>
            <w:webHidden/>
          </w:rPr>
          <w:fldChar w:fldCharType="separate"/>
        </w:r>
        <w:r w:rsidR="007A48F7">
          <w:rPr>
            <w:noProof/>
            <w:webHidden/>
          </w:rPr>
          <w:t>12</w:t>
        </w:r>
        <w:r w:rsidR="007A48F7">
          <w:rPr>
            <w:noProof/>
            <w:webHidden/>
          </w:rPr>
          <w:fldChar w:fldCharType="end"/>
        </w:r>
      </w:hyperlink>
    </w:p>
    <w:p w14:paraId="7AA79946" w14:textId="5E19E824" w:rsidR="007A48F7" w:rsidRDefault="000C370A">
      <w:pPr>
        <w:pStyle w:val="TOC4"/>
        <w:rPr>
          <w:rFonts w:asciiTheme="minorHAnsi" w:eastAsiaTheme="minorEastAsia" w:hAnsiTheme="minorHAnsi" w:cstheme="minorBidi"/>
          <w:bCs w:val="0"/>
          <w:noProof/>
          <w:sz w:val="22"/>
          <w:szCs w:val="22"/>
        </w:rPr>
      </w:pPr>
      <w:hyperlink w:anchor="_Toc70542014" w:history="1">
        <w:r w:rsidR="007A48F7" w:rsidRPr="004B7141">
          <w:rPr>
            <w:rStyle w:val="Hyperlink"/>
            <w:noProof/>
          </w:rPr>
          <w:t>3.2.1.2</w:t>
        </w:r>
        <w:r w:rsidR="007A48F7">
          <w:rPr>
            <w:rFonts w:asciiTheme="minorHAnsi" w:eastAsiaTheme="minorEastAsia" w:hAnsiTheme="minorHAnsi" w:cstheme="minorBidi"/>
            <w:bCs w:val="0"/>
            <w:noProof/>
            <w:sz w:val="22"/>
            <w:szCs w:val="22"/>
          </w:rPr>
          <w:tab/>
        </w:r>
        <w:r w:rsidR="007A48F7" w:rsidRPr="004B7141">
          <w:rPr>
            <w:rStyle w:val="Hyperlink"/>
            <w:noProof/>
          </w:rPr>
          <w:t>Extra instelpunten</w:t>
        </w:r>
        <w:r w:rsidR="007A48F7">
          <w:rPr>
            <w:noProof/>
            <w:webHidden/>
          </w:rPr>
          <w:tab/>
        </w:r>
        <w:r w:rsidR="007A48F7">
          <w:rPr>
            <w:noProof/>
            <w:webHidden/>
          </w:rPr>
          <w:fldChar w:fldCharType="begin"/>
        </w:r>
        <w:r w:rsidR="007A48F7">
          <w:rPr>
            <w:noProof/>
            <w:webHidden/>
          </w:rPr>
          <w:instrText xml:space="preserve"> PAGEREF _Toc70542014 \h </w:instrText>
        </w:r>
        <w:r w:rsidR="007A48F7">
          <w:rPr>
            <w:noProof/>
            <w:webHidden/>
          </w:rPr>
        </w:r>
        <w:r w:rsidR="007A48F7">
          <w:rPr>
            <w:noProof/>
            <w:webHidden/>
          </w:rPr>
          <w:fldChar w:fldCharType="separate"/>
        </w:r>
        <w:r w:rsidR="007A48F7">
          <w:rPr>
            <w:noProof/>
            <w:webHidden/>
          </w:rPr>
          <w:t>14</w:t>
        </w:r>
        <w:r w:rsidR="007A48F7">
          <w:rPr>
            <w:noProof/>
            <w:webHidden/>
          </w:rPr>
          <w:fldChar w:fldCharType="end"/>
        </w:r>
      </w:hyperlink>
    </w:p>
    <w:p w14:paraId="0AB017A8" w14:textId="03A32BAB" w:rsidR="007A48F7" w:rsidRDefault="000C370A">
      <w:pPr>
        <w:pStyle w:val="TOC3"/>
        <w:rPr>
          <w:rFonts w:asciiTheme="minorHAnsi" w:eastAsiaTheme="minorEastAsia" w:hAnsiTheme="minorHAnsi" w:cstheme="minorBidi"/>
          <w:bCs w:val="0"/>
          <w:sz w:val="22"/>
          <w:szCs w:val="22"/>
        </w:rPr>
      </w:pPr>
      <w:hyperlink w:anchor="_Toc70542015" w:history="1">
        <w:r w:rsidR="007A48F7" w:rsidRPr="004B7141">
          <w:rPr>
            <w:rStyle w:val="Hyperlink"/>
          </w:rPr>
          <w:t>3.2.2</w:t>
        </w:r>
        <w:r w:rsidR="007A48F7">
          <w:rPr>
            <w:rFonts w:asciiTheme="minorHAnsi" w:eastAsiaTheme="minorEastAsia" w:hAnsiTheme="minorHAnsi" w:cstheme="minorBidi"/>
            <w:bCs w:val="0"/>
            <w:sz w:val="22"/>
            <w:szCs w:val="22"/>
          </w:rPr>
          <w:tab/>
        </w:r>
        <w:r w:rsidR="007A48F7" w:rsidRPr="004B7141">
          <w:rPr>
            <w:rStyle w:val="Hyperlink"/>
          </w:rPr>
          <w:t>Stroom limiet instellingen</w:t>
        </w:r>
        <w:r w:rsidR="007A48F7">
          <w:rPr>
            <w:webHidden/>
          </w:rPr>
          <w:tab/>
        </w:r>
        <w:r w:rsidR="007A48F7">
          <w:rPr>
            <w:webHidden/>
          </w:rPr>
          <w:fldChar w:fldCharType="begin"/>
        </w:r>
        <w:r w:rsidR="007A48F7">
          <w:rPr>
            <w:webHidden/>
          </w:rPr>
          <w:instrText xml:space="preserve"> PAGEREF _Toc70542015 \h </w:instrText>
        </w:r>
        <w:r w:rsidR="007A48F7">
          <w:rPr>
            <w:webHidden/>
          </w:rPr>
        </w:r>
        <w:r w:rsidR="007A48F7">
          <w:rPr>
            <w:webHidden/>
          </w:rPr>
          <w:fldChar w:fldCharType="separate"/>
        </w:r>
        <w:r w:rsidR="007A48F7">
          <w:rPr>
            <w:webHidden/>
          </w:rPr>
          <w:t>15</w:t>
        </w:r>
        <w:r w:rsidR="007A48F7">
          <w:rPr>
            <w:webHidden/>
          </w:rPr>
          <w:fldChar w:fldCharType="end"/>
        </w:r>
      </w:hyperlink>
    </w:p>
    <w:p w14:paraId="20883A03" w14:textId="3143DCA7" w:rsidR="007A48F7" w:rsidRDefault="000C370A">
      <w:pPr>
        <w:pStyle w:val="TOC4"/>
        <w:rPr>
          <w:rFonts w:asciiTheme="minorHAnsi" w:eastAsiaTheme="minorEastAsia" w:hAnsiTheme="minorHAnsi" w:cstheme="minorBidi"/>
          <w:bCs w:val="0"/>
          <w:noProof/>
          <w:sz w:val="22"/>
          <w:szCs w:val="22"/>
        </w:rPr>
      </w:pPr>
      <w:hyperlink w:anchor="_Toc70542016" w:history="1">
        <w:r w:rsidR="007A48F7" w:rsidRPr="004B7141">
          <w:rPr>
            <w:rStyle w:val="Hyperlink"/>
            <w:noProof/>
          </w:rPr>
          <w:t>3.2.2.1</w:t>
        </w:r>
        <w:r w:rsidR="007A48F7">
          <w:rPr>
            <w:rFonts w:asciiTheme="minorHAnsi" w:eastAsiaTheme="minorEastAsia" w:hAnsiTheme="minorHAnsi" w:cstheme="minorBidi"/>
            <w:bCs w:val="0"/>
            <w:noProof/>
            <w:sz w:val="22"/>
            <w:szCs w:val="22"/>
          </w:rPr>
          <w:tab/>
        </w:r>
        <w:r w:rsidR="007A48F7" w:rsidRPr="004B7141">
          <w:rPr>
            <w:rStyle w:val="Hyperlink"/>
            <w:noProof/>
          </w:rPr>
          <w:t>Class1</w:t>
        </w:r>
        <w:r w:rsidR="007A48F7">
          <w:rPr>
            <w:noProof/>
            <w:webHidden/>
          </w:rPr>
          <w:tab/>
        </w:r>
        <w:r w:rsidR="007A48F7">
          <w:rPr>
            <w:noProof/>
            <w:webHidden/>
          </w:rPr>
          <w:fldChar w:fldCharType="begin"/>
        </w:r>
        <w:r w:rsidR="007A48F7">
          <w:rPr>
            <w:noProof/>
            <w:webHidden/>
          </w:rPr>
          <w:instrText xml:space="preserve"> PAGEREF _Toc70542016 \h </w:instrText>
        </w:r>
        <w:r w:rsidR="007A48F7">
          <w:rPr>
            <w:noProof/>
            <w:webHidden/>
          </w:rPr>
        </w:r>
        <w:r w:rsidR="007A48F7">
          <w:rPr>
            <w:noProof/>
            <w:webHidden/>
          </w:rPr>
          <w:fldChar w:fldCharType="separate"/>
        </w:r>
        <w:r w:rsidR="007A48F7">
          <w:rPr>
            <w:noProof/>
            <w:webHidden/>
          </w:rPr>
          <w:t>15</w:t>
        </w:r>
        <w:r w:rsidR="007A48F7">
          <w:rPr>
            <w:noProof/>
            <w:webHidden/>
          </w:rPr>
          <w:fldChar w:fldCharType="end"/>
        </w:r>
      </w:hyperlink>
    </w:p>
    <w:p w14:paraId="25263E7D" w14:textId="19C96C85" w:rsidR="007A48F7" w:rsidRDefault="000C370A">
      <w:pPr>
        <w:pStyle w:val="TOC4"/>
        <w:rPr>
          <w:rFonts w:asciiTheme="minorHAnsi" w:eastAsiaTheme="minorEastAsia" w:hAnsiTheme="minorHAnsi" w:cstheme="minorBidi"/>
          <w:bCs w:val="0"/>
          <w:noProof/>
          <w:sz w:val="22"/>
          <w:szCs w:val="22"/>
        </w:rPr>
      </w:pPr>
      <w:hyperlink w:anchor="_Toc70542017" w:history="1">
        <w:r w:rsidR="007A48F7" w:rsidRPr="004B7141">
          <w:rPr>
            <w:rStyle w:val="Hyperlink"/>
            <w:noProof/>
          </w:rPr>
          <w:t>3.2.2.2</w:t>
        </w:r>
        <w:r w:rsidR="007A48F7">
          <w:rPr>
            <w:rFonts w:asciiTheme="minorHAnsi" w:eastAsiaTheme="minorEastAsia" w:hAnsiTheme="minorHAnsi" w:cstheme="minorBidi"/>
            <w:bCs w:val="0"/>
            <w:noProof/>
            <w:sz w:val="22"/>
            <w:szCs w:val="22"/>
          </w:rPr>
          <w:tab/>
        </w:r>
        <w:r w:rsidR="007A48F7" w:rsidRPr="004B7141">
          <w:rPr>
            <w:rStyle w:val="Hyperlink"/>
            <w:noProof/>
          </w:rPr>
          <w:t>Class 2</w:t>
        </w:r>
        <w:r w:rsidR="007A48F7">
          <w:rPr>
            <w:noProof/>
            <w:webHidden/>
          </w:rPr>
          <w:tab/>
        </w:r>
        <w:r w:rsidR="007A48F7">
          <w:rPr>
            <w:noProof/>
            <w:webHidden/>
          </w:rPr>
          <w:fldChar w:fldCharType="begin"/>
        </w:r>
        <w:r w:rsidR="007A48F7">
          <w:rPr>
            <w:noProof/>
            <w:webHidden/>
          </w:rPr>
          <w:instrText xml:space="preserve"> PAGEREF _Toc70542017 \h </w:instrText>
        </w:r>
        <w:r w:rsidR="007A48F7">
          <w:rPr>
            <w:noProof/>
            <w:webHidden/>
          </w:rPr>
        </w:r>
        <w:r w:rsidR="007A48F7">
          <w:rPr>
            <w:noProof/>
            <w:webHidden/>
          </w:rPr>
          <w:fldChar w:fldCharType="separate"/>
        </w:r>
        <w:r w:rsidR="007A48F7">
          <w:rPr>
            <w:noProof/>
            <w:webHidden/>
          </w:rPr>
          <w:t>15</w:t>
        </w:r>
        <w:r w:rsidR="007A48F7">
          <w:rPr>
            <w:noProof/>
            <w:webHidden/>
          </w:rPr>
          <w:fldChar w:fldCharType="end"/>
        </w:r>
      </w:hyperlink>
    </w:p>
    <w:p w14:paraId="4737FA21" w14:textId="77132B95" w:rsidR="007A48F7" w:rsidRDefault="000C370A">
      <w:pPr>
        <w:pStyle w:val="TOC4"/>
        <w:rPr>
          <w:rFonts w:asciiTheme="minorHAnsi" w:eastAsiaTheme="minorEastAsia" w:hAnsiTheme="minorHAnsi" w:cstheme="minorBidi"/>
          <w:bCs w:val="0"/>
          <w:noProof/>
          <w:sz w:val="22"/>
          <w:szCs w:val="22"/>
        </w:rPr>
      </w:pPr>
      <w:hyperlink w:anchor="_Toc70542018" w:history="1">
        <w:r w:rsidR="007A48F7" w:rsidRPr="004B7141">
          <w:rPr>
            <w:rStyle w:val="Hyperlink"/>
            <w:noProof/>
          </w:rPr>
          <w:t>3.2.2.3</w:t>
        </w:r>
        <w:r w:rsidR="007A48F7">
          <w:rPr>
            <w:rFonts w:asciiTheme="minorHAnsi" w:eastAsiaTheme="minorEastAsia" w:hAnsiTheme="minorHAnsi" w:cstheme="minorBidi"/>
            <w:bCs w:val="0"/>
            <w:noProof/>
            <w:sz w:val="22"/>
            <w:szCs w:val="22"/>
          </w:rPr>
          <w:tab/>
        </w:r>
        <w:r w:rsidR="007A48F7" w:rsidRPr="004B7141">
          <w:rPr>
            <w:rStyle w:val="Hyperlink"/>
            <w:noProof/>
          </w:rPr>
          <w:t>Class 3</w:t>
        </w:r>
        <w:r w:rsidR="007A48F7">
          <w:rPr>
            <w:noProof/>
            <w:webHidden/>
          </w:rPr>
          <w:tab/>
        </w:r>
        <w:r w:rsidR="007A48F7">
          <w:rPr>
            <w:noProof/>
            <w:webHidden/>
          </w:rPr>
          <w:fldChar w:fldCharType="begin"/>
        </w:r>
        <w:r w:rsidR="007A48F7">
          <w:rPr>
            <w:noProof/>
            <w:webHidden/>
          </w:rPr>
          <w:instrText xml:space="preserve"> PAGEREF _Toc70542018 \h </w:instrText>
        </w:r>
        <w:r w:rsidR="007A48F7">
          <w:rPr>
            <w:noProof/>
            <w:webHidden/>
          </w:rPr>
        </w:r>
        <w:r w:rsidR="007A48F7">
          <w:rPr>
            <w:noProof/>
            <w:webHidden/>
          </w:rPr>
          <w:fldChar w:fldCharType="separate"/>
        </w:r>
        <w:r w:rsidR="007A48F7">
          <w:rPr>
            <w:noProof/>
            <w:webHidden/>
          </w:rPr>
          <w:t>15</w:t>
        </w:r>
        <w:r w:rsidR="007A48F7">
          <w:rPr>
            <w:noProof/>
            <w:webHidden/>
          </w:rPr>
          <w:fldChar w:fldCharType="end"/>
        </w:r>
      </w:hyperlink>
    </w:p>
    <w:p w14:paraId="4983B115" w14:textId="2F814710" w:rsidR="007A48F7" w:rsidRDefault="000C370A">
      <w:pPr>
        <w:pStyle w:val="TOC3"/>
        <w:rPr>
          <w:rFonts w:asciiTheme="minorHAnsi" w:eastAsiaTheme="minorEastAsia" w:hAnsiTheme="minorHAnsi" w:cstheme="minorBidi"/>
          <w:bCs w:val="0"/>
          <w:sz w:val="22"/>
          <w:szCs w:val="22"/>
        </w:rPr>
      </w:pPr>
      <w:hyperlink w:anchor="_Toc70542019" w:history="1">
        <w:r w:rsidR="007A48F7" w:rsidRPr="004B7141">
          <w:rPr>
            <w:rStyle w:val="Hyperlink"/>
          </w:rPr>
          <w:t>3.2.3</w:t>
        </w:r>
        <w:r w:rsidR="007A48F7">
          <w:rPr>
            <w:rFonts w:asciiTheme="minorHAnsi" w:eastAsiaTheme="minorEastAsia" w:hAnsiTheme="minorHAnsi" w:cstheme="minorBidi"/>
            <w:bCs w:val="0"/>
            <w:sz w:val="22"/>
            <w:szCs w:val="22"/>
          </w:rPr>
          <w:tab/>
        </w:r>
        <w:r w:rsidR="007A48F7" w:rsidRPr="004B7141">
          <w:rPr>
            <w:rStyle w:val="Hyperlink"/>
          </w:rPr>
          <w:t>Power Good</w:t>
        </w:r>
        <w:r w:rsidR="007A48F7">
          <w:rPr>
            <w:webHidden/>
          </w:rPr>
          <w:tab/>
        </w:r>
        <w:r w:rsidR="007A48F7">
          <w:rPr>
            <w:webHidden/>
          </w:rPr>
          <w:fldChar w:fldCharType="begin"/>
        </w:r>
        <w:r w:rsidR="007A48F7">
          <w:rPr>
            <w:webHidden/>
          </w:rPr>
          <w:instrText xml:space="preserve"> PAGEREF _Toc70542019 \h </w:instrText>
        </w:r>
        <w:r w:rsidR="007A48F7">
          <w:rPr>
            <w:webHidden/>
          </w:rPr>
        </w:r>
        <w:r w:rsidR="007A48F7">
          <w:rPr>
            <w:webHidden/>
          </w:rPr>
          <w:fldChar w:fldCharType="separate"/>
        </w:r>
        <w:r w:rsidR="007A48F7">
          <w:rPr>
            <w:webHidden/>
          </w:rPr>
          <w:t>15</w:t>
        </w:r>
        <w:r w:rsidR="007A48F7">
          <w:rPr>
            <w:webHidden/>
          </w:rPr>
          <w:fldChar w:fldCharType="end"/>
        </w:r>
      </w:hyperlink>
    </w:p>
    <w:p w14:paraId="5C2D5E73" w14:textId="7143245E" w:rsidR="007A48F7" w:rsidRDefault="000C370A">
      <w:pPr>
        <w:pStyle w:val="TOC2"/>
        <w:rPr>
          <w:rFonts w:asciiTheme="minorHAnsi" w:eastAsiaTheme="minorEastAsia" w:hAnsiTheme="minorHAnsi" w:cstheme="minorBidi"/>
          <w:b w:val="0"/>
          <w:bCs w:val="0"/>
          <w:sz w:val="22"/>
          <w:szCs w:val="22"/>
        </w:rPr>
      </w:pPr>
      <w:hyperlink w:anchor="_Toc70542020" w:history="1">
        <w:r w:rsidR="007A48F7" w:rsidRPr="004B7141">
          <w:rPr>
            <w:rStyle w:val="Hyperlink"/>
          </w:rPr>
          <w:t>3.3</w:t>
        </w:r>
        <w:r w:rsidR="007A48F7">
          <w:rPr>
            <w:rFonts w:asciiTheme="minorHAnsi" w:eastAsiaTheme="minorEastAsia" w:hAnsiTheme="minorHAnsi" w:cstheme="minorBidi"/>
            <w:b w:val="0"/>
            <w:bCs w:val="0"/>
            <w:sz w:val="22"/>
            <w:szCs w:val="22"/>
          </w:rPr>
          <w:tab/>
        </w:r>
        <w:r w:rsidR="007A48F7" w:rsidRPr="004B7141">
          <w:rPr>
            <w:rStyle w:val="Hyperlink"/>
          </w:rPr>
          <w:t>Optocoupler voorschakel weerstand</w:t>
        </w:r>
        <w:r w:rsidR="007A48F7">
          <w:rPr>
            <w:webHidden/>
          </w:rPr>
          <w:tab/>
        </w:r>
        <w:r w:rsidR="007A48F7">
          <w:rPr>
            <w:webHidden/>
          </w:rPr>
          <w:fldChar w:fldCharType="begin"/>
        </w:r>
        <w:r w:rsidR="007A48F7">
          <w:rPr>
            <w:webHidden/>
          </w:rPr>
          <w:instrText xml:space="preserve"> PAGEREF _Toc70542020 \h </w:instrText>
        </w:r>
        <w:r w:rsidR="007A48F7">
          <w:rPr>
            <w:webHidden/>
          </w:rPr>
        </w:r>
        <w:r w:rsidR="007A48F7">
          <w:rPr>
            <w:webHidden/>
          </w:rPr>
          <w:fldChar w:fldCharType="separate"/>
        </w:r>
        <w:r w:rsidR="007A48F7">
          <w:rPr>
            <w:webHidden/>
          </w:rPr>
          <w:t>16</w:t>
        </w:r>
        <w:r w:rsidR="007A48F7">
          <w:rPr>
            <w:webHidden/>
          </w:rPr>
          <w:fldChar w:fldCharType="end"/>
        </w:r>
      </w:hyperlink>
    </w:p>
    <w:p w14:paraId="538D4A3A" w14:textId="5AAC5CF9" w:rsidR="007A48F7" w:rsidRDefault="000C370A">
      <w:pPr>
        <w:pStyle w:val="TOC4"/>
        <w:rPr>
          <w:rFonts w:asciiTheme="minorHAnsi" w:eastAsiaTheme="minorEastAsia" w:hAnsiTheme="minorHAnsi" w:cstheme="minorBidi"/>
          <w:bCs w:val="0"/>
          <w:noProof/>
          <w:sz w:val="22"/>
          <w:szCs w:val="22"/>
        </w:rPr>
      </w:pPr>
      <w:hyperlink w:anchor="_Toc70542021" w:history="1">
        <w:r w:rsidR="007A48F7" w:rsidRPr="004B7141">
          <w:rPr>
            <w:rStyle w:val="Hyperlink"/>
            <w:noProof/>
          </w:rPr>
          <w:t>3.3.1.1</w:t>
        </w:r>
        <w:r w:rsidR="007A48F7">
          <w:rPr>
            <w:rFonts w:asciiTheme="minorHAnsi" w:eastAsiaTheme="minorEastAsia" w:hAnsiTheme="minorHAnsi" w:cstheme="minorBidi"/>
            <w:bCs w:val="0"/>
            <w:noProof/>
            <w:sz w:val="22"/>
            <w:szCs w:val="22"/>
          </w:rPr>
          <w:tab/>
        </w:r>
        <w:r w:rsidR="007A48F7" w:rsidRPr="004B7141">
          <w:rPr>
            <w:rStyle w:val="Hyperlink"/>
            <w:noProof/>
          </w:rPr>
          <w:t>eFuse kant</w:t>
        </w:r>
        <w:r w:rsidR="007A48F7">
          <w:rPr>
            <w:noProof/>
            <w:webHidden/>
          </w:rPr>
          <w:tab/>
        </w:r>
        <w:r w:rsidR="007A48F7">
          <w:rPr>
            <w:noProof/>
            <w:webHidden/>
          </w:rPr>
          <w:fldChar w:fldCharType="begin"/>
        </w:r>
        <w:r w:rsidR="007A48F7">
          <w:rPr>
            <w:noProof/>
            <w:webHidden/>
          </w:rPr>
          <w:instrText xml:space="preserve"> PAGEREF _Toc70542021 \h </w:instrText>
        </w:r>
        <w:r w:rsidR="007A48F7">
          <w:rPr>
            <w:noProof/>
            <w:webHidden/>
          </w:rPr>
        </w:r>
        <w:r w:rsidR="007A48F7">
          <w:rPr>
            <w:noProof/>
            <w:webHidden/>
          </w:rPr>
          <w:fldChar w:fldCharType="separate"/>
        </w:r>
        <w:r w:rsidR="007A48F7">
          <w:rPr>
            <w:noProof/>
            <w:webHidden/>
          </w:rPr>
          <w:t>16</w:t>
        </w:r>
        <w:r w:rsidR="007A48F7">
          <w:rPr>
            <w:noProof/>
            <w:webHidden/>
          </w:rPr>
          <w:fldChar w:fldCharType="end"/>
        </w:r>
      </w:hyperlink>
    </w:p>
    <w:p w14:paraId="6E6574D9" w14:textId="60BBBCDE" w:rsidR="007A48F7" w:rsidRDefault="000C370A">
      <w:pPr>
        <w:pStyle w:val="TOC4"/>
        <w:rPr>
          <w:rFonts w:asciiTheme="minorHAnsi" w:eastAsiaTheme="minorEastAsia" w:hAnsiTheme="minorHAnsi" w:cstheme="minorBidi"/>
          <w:bCs w:val="0"/>
          <w:noProof/>
          <w:sz w:val="22"/>
          <w:szCs w:val="22"/>
        </w:rPr>
      </w:pPr>
      <w:hyperlink w:anchor="_Toc70542022" w:history="1">
        <w:r w:rsidR="007A48F7" w:rsidRPr="004B7141">
          <w:rPr>
            <w:rStyle w:val="Hyperlink"/>
            <w:noProof/>
          </w:rPr>
          <w:t>3.3.1.2</w:t>
        </w:r>
        <w:r w:rsidR="007A48F7">
          <w:rPr>
            <w:rFonts w:asciiTheme="minorHAnsi" w:eastAsiaTheme="minorEastAsia" w:hAnsiTheme="minorHAnsi" w:cstheme="minorBidi"/>
            <w:bCs w:val="0"/>
            <w:noProof/>
            <w:sz w:val="22"/>
            <w:szCs w:val="22"/>
          </w:rPr>
          <w:tab/>
        </w:r>
        <w:r w:rsidR="007A48F7" w:rsidRPr="004B7141">
          <w:rPr>
            <w:rStyle w:val="Hyperlink"/>
            <w:noProof/>
          </w:rPr>
          <w:t>Digitale kant</w:t>
        </w:r>
        <w:r w:rsidR="007A48F7">
          <w:rPr>
            <w:noProof/>
            <w:webHidden/>
          </w:rPr>
          <w:tab/>
        </w:r>
        <w:r w:rsidR="007A48F7">
          <w:rPr>
            <w:noProof/>
            <w:webHidden/>
          </w:rPr>
          <w:fldChar w:fldCharType="begin"/>
        </w:r>
        <w:r w:rsidR="007A48F7">
          <w:rPr>
            <w:noProof/>
            <w:webHidden/>
          </w:rPr>
          <w:instrText xml:space="preserve"> PAGEREF _Toc70542022 \h </w:instrText>
        </w:r>
        <w:r w:rsidR="007A48F7">
          <w:rPr>
            <w:noProof/>
            <w:webHidden/>
          </w:rPr>
        </w:r>
        <w:r w:rsidR="007A48F7">
          <w:rPr>
            <w:noProof/>
            <w:webHidden/>
          </w:rPr>
          <w:fldChar w:fldCharType="separate"/>
        </w:r>
        <w:r w:rsidR="007A48F7">
          <w:rPr>
            <w:noProof/>
            <w:webHidden/>
          </w:rPr>
          <w:t>16</w:t>
        </w:r>
        <w:r w:rsidR="007A48F7">
          <w:rPr>
            <w:noProof/>
            <w:webHidden/>
          </w:rPr>
          <w:fldChar w:fldCharType="end"/>
        </w:r>
      </w:hyperlink>
    </w:p>
    <w:p w14:paraId="4540AA9C" w14:textId="1FA4FB6B" w:rsidR="007A48F7" w:rsidRDefault="000C370A">
      <w:pPr>
        <w:pStyle w:val="TOC2"/>
        <w:rPr>
          <w:rFonts w:asciiTheme="minorHAnsi" w:eastAsiaTheme="minorEastAsia" w:hAnsiTheme="minorHAnsi" w:cstheme="minorBidi"/>
          <w:b w:val="0"/>
          <w:bCs w:val="0"/>
          <w:sz w:val="22"/>
          <w:szCs w:val="22"/>
        </w:rPr>
      </w:pPr>
      <w:hyperlink w:anchor="_Toc70542023" w:history="1">
        <w:r w:rsidR="007A48F7" w:rsidRPr="004B7141">
          <w:rPr>
            <w:rStyle w:val="Hyperlink"/>
          </w:rPr>
          <w:t>3.4</w:t>
        </w:r>
        <w:r w:rsidR="007A48F7">
          <w:rPr>
            <w:rFonts w:asciiTheme="minorHAnsi" w:eastAsiaTheme="minorEastAsia" w:hAnsiTheme="minorHAnsi" w:cstheme="minorBidi"/>
            <w:b w:val="0"/>
            <w:bCs w:val="0"/>
            <w:sz w:val="22"/>
            <w:szCs w:val="22"/>
          </w:rPr>
          <w:tab/>
        </w:r>
        <w:r w:rsidR="007A48F7" w:rsidRPr="004B7141">
          <w:rPr>
            <w:rStyle w:val="Hyperlink"/>
          </w:rPr>
          <w:t>Prototype</w:t>
        </w:r>
        <w:r w:rsidR="007A48F7">
          <w:rPr>
            <w:webHidden/>
          </w:rPr>
          <w:tab/>
        </w:r>
        <w:r w:rsidR="007A48F7">
          <w:rPr>
            <w:webHidden/>
          </w:rPr>
          <w:fldChar w:fldCharType="begin"/>
        </w:r>
        <w:r w:rsidR="007A48F7">
          <w:rPr>
            <w:webHidden/>
          </w:rPr>
          <w:instrText xml:space="preserve"> PAGEREF _Toc70542023 \h </w:instrText>
        </w:r>
        <w:r w:rsidR="007A48F7">
          <w:rPr>
            <w:webHidden/>
          </w:rPr>
        </w:r>
        <w:r w:rsidR="007A48F7">
          <w:rPr>
            <w:webHidden/>
          </w:rPr>
          <w:fldChar w:fldCharType="separate"/>
        </w:r>
        <w:r w:rsidR="007A48F7">
          <w:rPr>
            <w:webHidden/>
          </w:rPr>
          <w:t>16</w:t>
        </w:r>
        <w:r w:rsidR="007A48F7">
          <w:rPr>
            <w:webHidden/>
          </w:rPr>
          <w:fldChar w:fldCharType="end"/>
        </w:r>
      </w:hyperlink>
    </w:p>
    <w:p w14:paraId="5CDDED39" w14:textId="6C462E79" w:rsidR="007A48F7" w:rsidRDefault="000C370A">
      <w:pPr>
        <w:pStyle w:val="TOC3"/>
        <w:rPr>
          <w:rFonts w:asciiTheme="minorHAnsi" w:eastAsiaTheme="minorEastAsia" w:hAnsiTheme="minorHAnsi" w:cstheme="minorBidi"/>
          <w:bCs w:val="0"/>
          <w:sz w:val="22"/>
          <w:szCs w:val="22"/>
        </w:rPr>
      </w:pPr>
      <w:hyperlink w:anchor="_Toc70542024" w:history="1">
        <w:r w:rsidR="007A48F7" w:rsidRPr="004B7141">
          <w:rPr>
            <w:rStyle w:val="Hyperlink"/>
            <w:lang w:val="en-150"/>
          </w:rPr>
          <w:t>3.4.1</w:t>
        </w:r>
        <w:r w:rsidR="007A48F7">
          <w:rPr>
            <w:rFonts w:asciiTheme="minorHAnsi" w:eastAsiaTheme="minorEastAsia" w:hAnsiTheme="minorHAnsi" w:cstheme="minorBidi"/>
            <w:bCs w:val="0"/>
            <w:sz w:val="22"/>
            <w:szCs w:val="22"/>
          </w:rPr>
          <w:tab/>
        </w:r>
        <w:r w:rsidR="007A48F7" w:rsidRPr="004B7141">
          <w:rPr>
            <w:rStyle w:val="Hyperlink"/>
            <w:lang w:val="en-150"/>
          </w:rPr>
          <w:t>Pinout header</w:t>
        </w:r>
        <w:r w:rsidR="007A48F7">
          <w:rPr>
            <w:webHidden/>
          </w:rPr>
          <w:tab/>
        </w:r>
        <w:r w:rsidR="007A48F7">
          <w:rPr>
            <w:webHidden/>
          </w:rPr>
          <w:fldChar w:fldCharType="begin"/>
        </w:r>
        <w:r w:rsidR="007A48F7">
          <w:rPr>
            <w:webHidden/>
          </w:rPr>
          <w:instrText xml:space="preserve"> PAGEREF _Toc70542024 \h </w:instrText>
        </w:r>
        <w:r w:rsidR="007A48F7">
          <w:rPr>
            <w:webHidden/>
          </w:rPr>
        </w:r>
        <w:r w:rsidR="007A48F7">
          <w:rPr>
            <w:webHidden/>
          </w:rPr>
          <w:fldChar w:fldCharType="separate"/>
        </w:r>
        <w:r w:rsidR="007A48F7">
          <w:rPr>
            <w:webHidden/>
          </w:rPr>
          <w:t>16</w:t>
        </w:r>
        <w:r w:rsidR="007A48F7">
          <w:rPr>
            <w:webHidden/>
          </w:rPr>
          <w:fldChar w:fldCharType="end"/>
        </w:r>
      </w:hyperlink>
    </w:p>
    <w:p w14:paraId="48E299A5" w14:textId="2D67237D" w:rsidR="007A48F7" w:rsidRDefault="000C370A">
      <w:pPr>
        <w:pStyle w:val="TOC3"/>
        <w:rPr>
          <w:rFonts w:asciiTheme="minorHAnsi" w:eastAsiaTheme="minorEastAsia" w:hAnsiTheme="minorHAnsi" w:cstheme="minorBidi"/>
          <w:bCs w:val="0"/>
          <w:sz w:val="22"/>
          <w:szCs w:val="22"/>
        </w:rPr>
      </w:pPr>
      <w:hyperlink w:anchor="_Toc70542025" w:history="1">
        <w:r w:rsidR="007A48F7" w:rsidRPr="004B7141">
          <w:rPr>
            <w:rStyle w:val="Hyperlink"/>
          </w:rPr>
          <w:t>3.4.2</w:t>
        </w:r>
        <w:r w:rsidR="007A48F7">
          <w:rPr>
            <w:rFonts w:asciiTheme="minorHAnsi" w:eastAsiaTheme="minorEastAsia" w:hAnsiTheme="minorHAnsi" w:cstheme="minorBidi"/>
            <w:bCs w:val="0"/>
            <w:sz w:val="22"/>
            <w:szCs w:val="22"/>
          </w:rPr>
          <w:tab/>
        </w:r>
        <w:r w:rsidR="007A48F7" w:rsidRPr="004B7141">
          <w:rPr>
            <w:rStyle w:val="Hyperlink"/>
          </w:rPr>
          <w:t>Schema’s</w:t>
        </w:r>
        <w:r w:rsidR="007A48F7">
          <w:rPr>
            <w:webHidden/>
          </w:rPr>
          <w:tab/>
        </w:r>
        <w:r w:rsidR="007A48F7">
          <w:rPr>
            <w:webHidden/>
          </w:rPr>
          <w:fldChar w:fldCharType="begin"/>
        </w:r>
        <w:r w:rsidR="007A48F7">
          <w:rPr>
            <w:webHidden/>
          </w:rPr>
          <w:instrText xml:space="preserve"> PAGEREF _Toc70542025 \h </w:instrText>
        </w:r>
        <w:r w:rsidR="007A48F7">
          <w:rPr>
            <w:webHidden/>
          </w:rPr>
        </w:r>
        <w:r w:rsidR="007A48F7">
          <w:rPr>
            <w:webHidden/>
          </w:rPr>
          <w:fldChar w:fldCharType="separate"/>
        </w:r>
        <w:r w:rsidR="007A48F7">
          <w:rPr>
            <w:webHidden/>
          </w:rPr>
          <w:t>17</w:t>
        </w:r>
        <w:r w:rsidR="007A48F7">
          <w:rPr>
            <w:webHidden/>
          </w:rPr>
          <w:fldChar w:fldCharType="end"/>
        </w:r>
      </w:hyperlink>
    </w:p>
    <w:p w14:paraId="382D2509" w14:textId="03FDA3B6" w:rsidR="007A48F7" w:rsidRDefault="000C370A">
      <w:pPr>
        <w:pStyle w:val="TOC3"/>
        <w:rPr>
          <w:rFonts w:asciiTheme="minorHAnsi" w:eastAsiaTheme="minorEastAsia" w:hAnsiTheme="minorHAnsi" w:cstheme="minorBidi"/>
          <w:bCs w:val="0"/>
          <w:sz w:val="22"/>
          <w:szCs w:val="22"/>
        </w:rPr>
      </w:pPr>
      <w:hyperlink w:anchor="_Toc70542026" w:history="1">
        <w:r w:rsidR="007A48F7" w:rsidRPr="004B7141">
          <w:rPr>
            <w:rStyle w:val="Hyperlink"/>
          </w:rPr>
          <w:t>3.4.3</w:t>
        </w:r>
        <w:r w:rsidR="007A48F7">
          <w:rPr>
            <w:rFonts w:asciiTheme="minorHAnsi" w:eastAsiaTheme="minorEastAsia" w:hAnsiTheme="minorHAnsi" w:cstheme="minorBidi"/>
            <w:bCs w:val="0"/>
            <w:sz w:val="22"/>
            <w:szCs w:val="22"/>
          </w:rPr>
          <w:tab/>
        </w:r>
        <w:r w:rsidR="007A48F7" w:rsidRPr="004B7141">
          <w:rPr>
            <w:rStyle w:val="Hyperlink"/>
          </w:rPr>
          <w:t>PCB</w:t>
        </w:r>
        <w:r w:rsidR="007A48F7">
          <w:rPr>
            <w:webHidden/>
          </w:rPr>
          <w:tab/>
        </w:r>
        <w:r w:rsidR="007A48F7">
          <w:rPr>
            <w:webHidden/>
          </w:rPr>
          <w:fldChar w:fldCharType="begin"/>
        </w:r>
        <w:r w:rsidR="007A48F7">
          <w:rPr>
            <w:webHidden/>
          </w:rPr>
          <w:instrText xml:space="preserve"> PAGEREF _Toc70542026 \h </w:instrText>
        </w:r>
        <w:r w:rsidR="007A48F7">
          <w:rPr>
            <w:webHidden/>
          </w:rPr>
        </w:r>
        <w:r w:rsidR="007A48F7">
          <w:rPr>
            <w:webHidden/>
          </w:rPr>
          <w:fldChar w:fldCharType="separate"/>
        </w:r>
        <w:r w:rsidR="007A48F7">
          <w:rPr>
            <w:webHidden/>
          </w:rPr>
          <w:t>18</w:t>
        </w:r>
        <w:r w:rsidR="007A48F7">
          <w:rPr>
            <w:webHidden/>
          </w:rPr>
          <w:fldChar w:fldCharType="end"/>
        </w:r>
      </w:hyperlink>
    </w:p>
    <w:p w14:paraId="36F298CC" w14:textId="7D382609" w:rsidR="007A48F7" w:rsidRDefault="000C370A">
      <w:pPr>
        <w:pStyle w:val="TOC1"/>
        <w:rPr>
          <w:rFonts w:asciiTheme="minorHAnsi" w:eastAsiaTheme="minorEastAsia" w:hAnsiTheme="minorHAnsi" w:cstheme="minorBidi"/>
          <w:b w:val="0"/>
          <w:bCs w:val="0"/>
          <w:caps w:val="0"/>
          <w:noProof/>
          <w:sz w:val="22"/>
          <w:szCs w:val="22"/>
        </w:rPr>
      </w:pPr>
      <w:hyperlink w:anchor="_Toc70542027" w:history="1">
        <w:r w:rsidR="007A48F7" w:rsidRPr="004B7141">
          <w:rPr>
            <w:rStyle w:val="Hyperlink"/>
            <w:noProof/>
          </w:rPr>
          <w:t>besluit….</w:t>
        </w:r>
        <w:r w:rsidR="007A48F7">
          <w:rPr>
            <w:noProof/>
            <w:webHidden/>
          </w:rPr>
          <w:tab/>
        </w:r>
        <w:r w:rsidR="007A48F7">
          <w:rPr>
            <w:noProof/>
            <w:webHidden/>
          </w:rPr>
          <w:fldChar w:fldCharType="begin"/>
        </w:r>
        <w:r w:rsidR="007A48F7">
          <w:rPr>
            <w:noProof/>
            <w:webHidden/>
          </w:rPr>
          <w:instrText xml:space="preserve"> PAGEREF _Toc70542027 \h </w:instrText>
        </w:r>
        <w:r w:rsidR="007A48F7">
          <w:rPr>
            <w:noProof/>
            <w:webHidden/>
          </w:rPr>
        </w:r>
        <w:r w:rsidR="007A48F7">
          <w:rPr>
            <w:noProof/>
            <w:webHidden/>
          </w:rPr>
          <w:fldChar w:fldCharType="separate"/>
        </w:r>
        <w:r w:rsidR="007A48F7">
          <w:rPr>
            <w:noProof/>
            <w:webHidden/>
          </w:rPr>
          <w:t>19</w:t>
        </w:r>
        <w:r w:rsidR="007A48F7">
          <w:rPr>
            <w:noProof/>
            <w:webHidden/>
          </w:rPr>
          <w:fldChar w:fldCharType="end"/>
        </w:r>
      </w:hyperlink>
    </w:p>
    <w:p w14:paraId="13DC8B60" w14:textId="72BBBD78" w:rsidR="007A48F7" w:rsidRDefault="000C370A">
      <w:pPr>
        <w:pStyle w:val="TOC1"/>
        <w:rPr>
          <w:rFonts w:asciiTheme="minorHAnsi" w:eastAsiaTheme="minorEastAsia" w:hAnsiTheme="minorHAnsi" w:cstheme="minorBidi"/>
          <w:b w:val="0"/>
          <w:bCs w:val="0"/>
          <w:caps w:val="0"/>
          <w:noProof/>
          <w:sz w:val="22"/>
          <w:szCs w:val="22"/>
        </w:rPr>
      </w:pPr>
      <w:hyperlink w:anchor="_Toc70542028" w:history="1">
        <w:r w:rsidR="007A48F7" w:rsidRPr="004B7141">
          <w:rPr>
            <w:rStyle w:val="Hyperlink"/>
            <w:noProof/>
          </w:rPr>
          <w:t>Literatuurlijst</w:t>
        </w:r>
        <w:r w:rsidR="007A48F7">
          <w:rPr>
            <w:noProof/>
            <w:webHidden/>
          </w:rPr>
          <w:tab/>
        </w:r>
        <w:r w:rsidR="007A48F7">
          <w:rPr>
            <w:noProof/>
            <w:webHidden/>
          </w:rPr>
          <w:fldChar w:fldCharType="begin"/>
        </w:r>
        <w:r w:rsidR="007A48F7">
          <w:rPr>
            <w:noProof/>
            <w:webHidden/>
          </w:rPr>
          <w:instrText xml:space="preserve"> PAGEREF _Toc70542028 \h </w:instrText>
        </w:r>
        <w:r w:rsidR="007A48F7">
          <w:rPr>
            <w:noProof/>
            <w:webHidden/>
          </w:rPr>
        </w:r>
        <w:r w:rsidR="007A48F7">
          <w:rPr>
            <w:noProof/>
            <w:webHidden/>
          </w:rPr>
          <w:fldChar w:fldCharType="separate"/>
        </w:r>
        <w:r w:rsidR="007A48F7">
          <w:rPr>
            <w:noProof/>
            <w:webHidden/>
          </w:rPr>
          <w:t>20</w:t>
        </w:r>
        <w:r w:rsidR="007A48F7">
          <w:rPr>
            <w:noProof/>
            <w:webHidden/>
          </w:rPr>
          <w:fldChar w:fldCharType="end"/>
        </w:r>
      </w:hyperlink>
    </w:p>
    <w:p w14:paraId="5EA09997" w14:textId="0EDB9D5F" w:rsidR="00E66630" w:rsidRPr="007A184A" w:rsidRDefault="007C498C" w:rsidP="002E351F">
      <w:r w:rsidRPr="007A184A">
        <w:fldChar w:fldCharType="end"/>
      </w:r>
    </w:p>
    <w:p w14:paraId="52311131" w14:textId="77777777" w:rsidR="00E66630" w:rsidRPr="007A184A" w:rsidRDefault="00E66630">
      <w:pPr>
        <w:spacing w:after="0"/>
      </w:pPr>
      <w:r w:rsidRPr="007A184A">
        <w:br w:type="page"/>
      </w:r>
    </w:p>
    <w:p w14:paraId="3F6D6EC0" w14:textId="77777777" w:rsidR="006E5F9F" w:rsidRPr="007A184A" w:rsidRDefault="006E5F9F" w:rsidP="00CB02C4">
      <w:pPr>
        <w:pStyle w:val="Kopzondernummer"/>
      </w:pPr>
      <w:bookmarkStart w:id="3" w:name="_Toc163711464"/>
      <w:bookmarkStart w:id="4" w:name="_Toc70541994"/>
      <w:r w:rsidRPr="007A184A">
        <w:lastRenderedPageBreak/>
        <w:t>Inleiding</w:t>
      </w:r>
      <w:bookmarkEnd w:id="3"/>
      <w:bookmarkEnd w:id="4"/>
    </w:p>
    <w:p w14:paraId="643E8F71" w14:textId="324BF557" w:rsidR="00E66630" w:rsidRDefault="00E66630" w:rsidP="00E66630">
      <w:r w:rsidRPr="007A184A">
        <w:t>Typ hier de inleiding</w:t>
      </w:r>
    </w:p>
    <w:p w14:paraId="270FE20C" w14:textId="5EF9BFCB" w:rsidR="0015035F" w:rsidRDefault="0015035F" w:rsidP="0015035F">
      <w:pPr>
        <w:pStyle w:val="Heading1"/>
      </w:pPr>
      <w:bookmarkStart w:id="5" w:name="_Toc70541995"/>
      <w:r>
        <w:lastRenderedPageBreak/>
        <w:t>blokschema</w:t>
      </w:r>
      <w:bookmarkEnd w:id="5"/>
    </w:p>
    <w:p w14:paraId="2E3FB7DF" w14:textId="056C3C64" w:rsidR="0015035F" w:rsidRDefault="0015035F" w:rsidP="0015035F">
      <w:r>
        <w:rPr>
          <w:noProof/>
        </w:rPr>
        <w:drawing>
          <wp:inline distT="0" distB="0" distL="0" distR="0" wp14:anchorId="4DB59673" wp14:editId="5D70A5F4">
            <wp:extent cx="5019675" cy="5552549"/>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7759" cy="5561491"/>
                    </a:xfrm>
                    <a:prstGeom prst="rect">
                      <a:avLst/>
                    </a:prstGeom>
                    <a:noFill/>
                    <a:ln>
                      <a:noFill/>
                    </a:ln>
                  </pic:spPr>
                </pic:pic>
              </a:graphicData>
            </a:graphic>
          </wp:inline>
        </w:drawing>
      </w:r>
    </w:p>
    <w:p w14:paraId="24558074" w14:textId="47F19380" w:rsidR="009012BD" w:rsidRPr="009012BD" w:rsidRDefault="009012BD" w:rsidP="0015035F">
      <w:pPr>
        <w:rPr>
          <w:lang w:val="en-150"/>
        </w:rPr>
      </w:pPr>
      <w:r>
        <w:rPr>
          <w:lang w:val="en-150"/>
        </w:rPr>
        <w:t>eFuse-LCL13</w:t>
      </w:r>
    </w:p>
    <w:p w14:paraId="267488A1" w14:textId="1CD684DE" w:rsidR="00370231" w:rsidRPr="007A184A" w:rsidRDefault="00370231" w:rsidP="00370231">
      <w:pPr>
        <w:pStyle w:val="Heading1"/>
      </w:pPr>
      <w:bookmarkStart w:id="6" w:name="_Toc70541996"/>
      <w:r w:rsidRPr="007A184A">
        <w:lastRenderedPageBreak/>
        <w:t>Software</w:t>
      </w:r>
      <w:bookmarkEnd w:id="6"/>
    </w:p>
    <w:p w14:paraId="6BC06171" w14:textId="781FA23C" w:rsidR="00370231" w:rsidRPr="007A184A" w:rsidRDefault="00370231" w:rsidP="00370231">
      <w:pPr>
        <w:pStyle w:val="Heading2"/>
      </w:pPr>
      <w:bookmarkStart w:id="7" w:name="_Toc70541997"/>
      <w:r w:rsidRPr="007A184A">
        <w:t>IDE’s</w:t>
      </w:r>
      <w:bookmarkEnd w:id="7"/>
    </w:p>
    <w:p w14:paraId="709FD48D" w14:textId="168BD370" w:rsidR="00370231" w:rsidRPr="007A184A" w:rsidRDefault="00370231" w:rsidP="00370231">
      <w:bookmarkStart w:id="8" w:name="_Hlk67490108"/>
      <w:r w:rsidRPr="007A184A">
        <w:t xml:space="preserve">Bruikbare IDE’s voor Atmel </w:t>
      </w:r>
      <w:r w:rsidR="00EA14AE" w:rsidRPr="007A184A">
        <w:t>SAM (</w:t>
      </w:r>
      <w:r w:rsidR="005D149D" w:rsidRPr="007A184A">
        <w:t>arduino mkrzero)</w:t>
      </w:r>
      <w:r w:rsidRPr="007A184A">
        <w:t>:</w:t>
      </w:r>
    </w:p>
    <w:tbl>
      <w:tblPr>
        <w:tblStyle w:val="TableGrid"/>
        <w:tblW w:w="0" w:type="auto"/>
        <w:tblLook w:val="04A0" w:firstRow="1" w:lastRow="0" w:firstColumn="1" w:lastColumn="0" w:noHBand="0" w:noVBand="1"/>
      </w:tblPr>
      <w:tblGrid>
        <w:gridCol w:w="1638"/>
        <w:gridCol w:w="1921"/>
        <w:gridCol w:w="1817"/>
        <w:gridCol w:w="1707"/>
        <w:gridCol w:w="1808"/>
      </w:tblGrid>
      <w:tr w:rsidR="00255460" w:rsidRPr="007A184A" w14:paraId="49813204" w14:textId="06AA6FED" w:rsidTr="00B70F92">
        <w:tc>
          <w:tcPr>
            <w:tcW w:w="1638" w:type="dxa"/>
          </w:tcPr>
          <w:p w14:paraId="2BC3EBF3" w14:textId="08D4C9BC" w:rsidR="00B70F92" w:rsidRPr="007A184A" w:rsidRDefault="00B70F92" w:rsidP="00370231"/>
        </w:tc>
        <w:tc>
          <w:tcPr>
            <w:tcW w:w="1921" w:type="dxa"/>
          </w:tcPr>
          <w:p w14:paraId="5950792F" w14:textId="1ACC541F" w:rsidR="00B70F92" w:rsidRPr="007A184A" w:rsidRDefault="00B70F92" w:rsidP="00370231">
            <w:r w:rsidRPr="007A184A">
              <w:t>Microchip MPLAB</w:t>
            </w:r>
          </w:p>
        </w:tc>
        <w:tc>
          <w:tcPr>
            <w:tcW w:w="1817" w:type="dxa"/>
          </w:tcPr>
          <w:p w14:paraId="7F45EB71" w14:textId="0C40B08B" w:rsidR="00B70F92" w:rsidRPr="007A184A" w:rsidRDefault="00B70F92" w:rsidP="00370231">
            <w:r w:rsidRPr="007A184A">
              <w:t>PlatformIO</w:t>
            </w:r>
          </w:p>
        </w:tc>
        <w:tc>
          <w:tcPr>
            <w:tcW w:w="1707" w:type="dxa"/>
          </w:tcPr>
          <w:p w14:paraId="3866596B" w14:textId="2A04D47C" w:rsidR="00B70F92" w:rsidRPr="007A184A" w:rsidRDefault="00B70F92" w:rsidP="00370231">
            <w:r w:rsidRPr="007A184A">
              <w:t>Arduino</w:t>
            </w:r>
          </w:p>
        </w:tc>
        <w:tc>
          <w:tcPr>
            <w:tcW w:w="1808" w:type="dxa"/>
          </w:tcPr>
          <w:p w14:paraId="5394949D" w14:textId="4FC768B7" w:rsidR="00B70F92" w:rsidRPr="007A184A" w:rsidRDefault="00B70F92" w:rsidP="00370231">
            <w:r w:rsidRPr="007A184A">
              <w:t>IAR Embedded Workbench</w:t>
            </w:r>
          </w:p>
        </w:tc>
      </w:tr>
      <w:tr w:rsidR="00255460" w:rsidRPr="007A184A" w14:paraId="187D834F" w14:textId="77777777" w:rsidTr="00B70F92">
        <w:tc>
          <w:tcPr>
            <w:tcW w:w="1638" w:type="dxa"/>
          </w:tcPr>
          <w:p w14:paraId="206D5E13" w14:textId="664185C3" w:rsidR="00B70F92" w:rsidRPr="007A184A" w:rsidRDefault="00B70F92" w:rsidP="00370231">
            <w:r w:rsidRPr="007A184A">
              <w:t>Prijs</w:t>
            </w:r>
          </w:p>
        </w:tc>
        <w:tc>
          <w:tcPr>
            <w:tcW w:w="1921" w:type="dxa"/>
          </w:tcPr>
          <w:p w14:paraId="73D6E973" w14:textId="1E391F4E" w:rsidR="00B70F92" w:rsidRPr="007A184A" w:rsidRDefault="00B70F92" w:rsidP="00370231">
            <w:r w:rsidRPr="007A184A">
              <w:t>Gratis</w:t>
            </w:r>
          </w:p>
        </w:tc>
        <w:tc>
          <w:tcPr>
            <w:tcW w:w="1817" w:type="dxa"/>
          </w:tcPr>
          <w:p w14:paraId="16C6CBED" w14:textId="1AE63AAF" w:rsidR="00B70F92" w:rsidRPr="007A184A" w:rsidRDefault="00B70F92" w:rsidP="00370231">
            <w:r w:rsidRPr="007A184A">
              <w:t>Gratis</w:t>
            </w:r>
          </w:p>
        </w:tc>
        <w:tc>
          <w:tcPr>
            <w:tcW w:w="1707" w:type="dxa"/>
          </w:tcPr>
          <w:p w14:paraId="638A1358" w14:textId="54A882A0" w:rsidR="00B70F92" w:rsidRPr="007A184A" w:rsidRDefault="00B70F92" w:rsidP="00370231">
            <w:r w:rsidRPr="007A184A">
              <w:t>Gratis</w:t>
            </w:r>
          </w:p>
        </w:tc>
        <w:tc>
          <w:tcPr>
            <w:tcW w:w="1808" w:type="dxa"/>
          </w:tcPr>
          <w:p w14:paraId="4315056A" w14:textId="6EADD07F" w:rsidR="00B70F92" w:rsidRPr="007A184A" w:rsidRDefault="00B70F92" w:rsidP="00370231">
            <w:r w:rsidRPr="007A184A">
              <w:t>Niet vermeld je moet een quote vragen</w:t>
            </w:r>
          </w:p>
        </w:tc>
      </w:tr>
      <w:tr w:rsidR="00255460" w:rsidRPr="007A184A" w14:paraId="50DF34E4" w14:textId="77777777" w:rsidTr="00B70F92">
        <w:tc>
          <w:tcPr>
            <w:tcW w:w="1638" w:type="dxa"/>
          </w:tcPr>
          <w:p w14:paraId="18B657E8" w14:textId="4A057486" w:rsidR="00B70F92" w:rsidRPr="007A184A" w:rsidRDefault="00A556A4" w:rsidP="00370231">
            <w:r w:rsidRPr="007A184A">
              <w:t>Editor</w:t>
            </w:r>
          </w:p>
        </w:tc>
        <w:tc>
          <w:tcPr>
            <w:tcW w:w="1921" w:type="dxa"/>
          </w:tcPr>
          <w:p w14:paraId="035C26F1" w14:textId="284A6C72" w:rsidR="00B70F92" w:rsidRPr="007A184A" w:rsidRDefault="00A556A4" w:rsidP="00370231">
            <w:r w:rsidRPr="007A184A">
              <w:t>custom</w:t>
            </w:r>
          </w:p>
        </w:tc>
        <w:tc>
          <w:tcPr>
            <w:tcW w:w="1817" w:type="dxa"/>
          </w:tcPr>
          <w:p w14:paraId="014E913E" w14:textId="662F9377" w:rsidR="00B70F92" w:rsidRPr="007A184A" w:rsidRDefault="00A556A4" w:rsidP="00A556A4">
            <w:r w:rsidRPr="007A184A">
              <w:t>VSCode, …</w:t>
            </w:r>
          </w:p>
        </w:tc>
        <w:tc>
          <w:tcPr>
            <w:tcW w:w="1707" w:type="dxa"/>
          </w:tcPr>
          <w:p w14:paraId="3E26B903" w14:textId="0DCDE2A9" w:rsidR="00B70F92" w:rsidRPr="007A184A" w:rsidRDefault="00A556A4" w:rsidP="00370231">
            <w:r w:rsidRPr="007A184A">
              <w:t>Custom(arduino ide 2 is bijna identiek aan VSCode)</w:t>
            </w:r>
          </w:p>
        </w:tc>
        <w:tc>
          <w:tcPr>
            <w:tcW w:w="1808" w:type="dxa"/>
          </w:tcPr>
          <w:p w14:paraId="6E94787D" w14:textId="101B2B6E" w:rsidR="00B70F92" w:rsidRPr="007A184A" w:rsidRDefault="00A556A4" w:rsidP="00370231">
            <w:r w:rsidRPr="007A184A">
              <w:t>Custom of Eclipse</w:t>
            </w:r>
          </w:p>
        </w:tc>
      </w:tr>
      <w:tr w:rsidR="00255460" w:rsidRPr="007A184A" w14:paraId="35184383" w14:textId="77777777" w:rsidTr="00B70F92">
        <w:tc>
          <w:tcPr>
            <w:tcW w:w="1638" w:type="dxa"/>
          </w:tcPr>
          <w:p w14:paraId="78F2860E" w14:textId="03B7F6F8" w:rsidR="00B70F92" w:rsidRPr="007A184A" w:rsidRDefault="00A556A4" w:rsidP="00370231">
            <w:r w:rsidRPr="007A184A">
              <w:t>Debugging</w:t>
            </w:r>
          </w:p>
        </w:tc>
        <w:tc>
          <w:tcPr>
            <w:tcW w:w="1921" w:type="dxa"/>
          </w:tcPr>
          <w:p w14:paraId="02135916" w14:textId="53BE5102" w:rsidR="00B70F92" w:rsidRPr="007A184A" w:rsidRDefault="00A556A4" w:rsidP="00370231">
            <w:r w:rsidRPr="007A184A">
              <w:t>Ja</w:t>
            </w:r>
          </w:p>
        </w:tc>
        <w:tc>
          <w:tcPr>
            <w:tcW w:w="1817" w:type="dxa"/>
          </w:tcPr>
          <w:p w14:paraId="3B4D4628" w14:textId="76B2A20F" w:rsidR="00B70F92" w:rsidRPr="007A184A" w:rsidRDefault="00A556A4" w:rsidP="00370231">
            <w:r w:rsidRPr="007A184A">
              <w:t>Ja</w:t>
            </w:r>
          </w:p>
        </w:tc>
        <w:tc>
          <w:tcPr>
            <w:tcW w:w="1707" w:type="dxa"/>
          </w:tcPr>
          <w:p w14:paraId="1E8949F9" w14:textId="63CADE2A" w:rsidR="00B70F92" w:rsidRPr="007A184A" w:rsidRDefault="00A556A4" w:rsidP="00370231">
            <w:r w:rsidRPr="007A184A">
              <w:t>Alleen in V2 momenteel in beta</w:t>
            </w:r>
          </w:p>
        </w:tc>
        <w:tc>
          <w:tcPr>
            <w:tcW w:w="1808" w:type="dxa"/>
          </w:tcPr>
          <w:p w14:paraId="13E78CFB" w14:textId="33B8D6B4" w:rsidR="00B70F92" w:rsidRPr="007A184A" w:rsidRDefault="00A556A4" w:rsidP="00370231">
            <w:r w:rsidRPr="007A184A">
              <w:t>Ja</w:t>
            </w:r>
          </w:p>
        </w:tc>
      </w:tr>
      <w:tr w:rsidR="00255460" w:rsidRPr="007A184A" w14:paraId="0A3FF41D" w14:textId="061629C0" w:rsidTr="00B70F92">
        <w:tc>
          <w:tcPr>
            <w:tcW w:w="1638" w:type="dxa"/>
          </w:tcPr>
          <w:p w14:paraId="28D74853" w14:textId="267A49DE" w:rsidR="00B70F92" w:rsidRPr="007A184A" w:rsidRDefault="00A556A4" w:rsidP="00370231">
            <w:r w:rsidRPr="007A184A">
              <w:t>Unit Testing</w:t>
            </w:r>
          </w:p>
        </w:tc>
        <w:tc>
          <w:tcPr>
            <w:tcW w:w="1921" w:type="dxa"/>
          </w:tcPr>
          <w:p w14:paraId="7C689C9D" w14:textId="6A4D62A0" w:rsidR="00B70F92" w:rsidRPr="007A184A" w:rsidRDefault="006C3629" w:rsidP="00370231">
            <w:r w:rsidRPr="007A184A">
              <w:t>Mogelijk maar niet veel documentie.</w:t>
            </w:r>
          </w:p>
        </w:tc>
        <w:tc>
          <w:tcPr>
            <w:tcW w:w="1817" w:type="dxa"/>
          </w:tcPr>
          <w:p w14:paraId="544D3915" w14:textId="3DBD4B17" w:rsidR="00B70F92" w:rsidRPr="007A184A" w:rsidRDefault="00DA45DA" w:rsidP="00370231">
            <w:r w:rsidRPr="007A184A">
              <w:t>Ingeboud</w:t>
            </w:r>
            <w:r w:rsidR="006C3629" w:rsidRPr="007A184A">
              <w:t>.</w:t>
            </w:r>
            <w:r w:rsidRPr="007A184A">
              <w:t xml:space="preserve"> Goede documentatie.</w:t>
            </w:r>
          </w:p>
        </w:tc>
        <w:tc>
          <w:tcPr>
            <w:tcW w:w="1707" w:type="dxa"/>
          </w:tcPr>
          <w:p w14:paraId="3193B2D2" w14:textId="6C2E6F65" w:rsidR="00B70F92" w:rsidRPr="007A184A" w:rsidRDefault="006C3629" w:rsidP="00370231">
            <w:r w:rsidRPr="007A184A">
              <w:t>Mogelijk met extra software vooral voor arduino bordjes</w:t>
            </w:r>
          </w:p>
        </w:tc>
        <w:tc>
          <w:tcPr>
            <w:tcW w:w="1808" w:type="dxa"/>
          </w:tcPr>
          <w:p w14:paraId="1B4C4EA5" w14:textId="2D2AA154" w:rsidR="00B70F92" w:rsidRPr="007A184A" w:rsidRDefault="00255460" w:rsidP="00370231">
            <w:r w:rsidRPr="007A184A">
              <w:t>Extern</w:t>
            </w:r>
          </w:p>
        </w:tc>
      </w:tr>
      <w:tr w:rsidR="00255460" w:rsidRPr="007A184A" w14:paraId="24686829" w14:textId="5971C3A4" w:rsidTr="00B70F92">
        <w:tc>
          <w:tcPr>
            <w:tcW w:w="1638" w:type="dxa"/>
          </w:tcPr>
          <w:p w14:paraId="69B6397E" w14:textId="62BE6B40" w:rsidR="00B70F92" w:rsidRPr="007A184A" w:rsidRDefault="00DA45DA" w:rsidP="00370231">
            <w:r w:rsidRPr="007A184A">
              <w:t>Code Coverage</w:t>
            </w:r>
          </w:p>
        </w:tc>
        <w:tc>
          <w:tcPr>
            <w:tcW w:w="1921" w:type="dxa"/>
          </w:tcPr>
          <w:p w14:paraId="5284BD7F" w14:textId="0F37F77B" w:rsidR="00B70F92" w:rsidRPr="007A184A" w:rsidRDefault="00CD6217" w:rsidP="00370231">
            <w:r w:rsidRPr="007A184A">
              <w:t>Ja</w:t>
            </w:r>
          </w:p>
        </w:tc>
        <w:tc>
          <w:tcPr>
            <w:tcW w:w="1817" w:type="dxa"/>
          </w:tcPr>
          <w:p w14:paraId="49669D7C" w14:textId="2D147A61" w:rsidR="00B70F92" w:rsidRPr="007A184A" w:rsidRDefault="00255460" w:rsidP="00370231">
            <w:r w:rsidRPr="007A184A">
              <w:t>Extern</w:t>
            </w:r>
          </w:p>
        </w:tc>
        <w:tc>
          <w:tcPr>
            <w:tcW w:w="1707" w:type="dxa"/>
          </w:tcPr>
          <w:p w14:paraId="00B46A8E" w14:textId="760D4180" w:rsidR="00B70F92" w:rsidRPr="007A184A" w:rsidRDefault="00255460" w:rsidP="00370231">
            <w:r w:rsidRPr="007A184A">
              <w:t>Extern</w:t>
            </w:r>
          </w:p>
        </w:tc>
        <w:tc>
          <w:tcPr>
            <w:tcW w:w="1808" w:type="dxa"/>
          </w:tcPr>
          <w:p w14:paraId="7C6B5127" w14:textId="4414BE5B" w:rsidR="00B70F92" w:rsidRPr="007A184A" w:rsidRDefault="00255460" w:rsidP="00370231">
            <w:r w:rsidRPr="007A184A">
              <w:t>Extern</w:t>
            </w:r>
          </w:p>
        </w:tc>
      </w:tr>
      <w:tr w:rsidR="00B64FFE" w:rsidRPr="007A184A" w14:paraId="22DEB073" w14:textId="77777777" w:rsidTr="00B70F92">
        <w:tc>
          <w:tcPr>
            <w:tcW w:w="1638" w:type="dxa"/>
          </w:tcPr>
          <w:p w14:paraId="3C7AD2DA" w14:textId="7AF16E04" w:rsidR="00B64FFE" w:rsidRPr="007A184A" w:rsidRDefault="00B64FFE" w:rsidP="00B64FFE">
            <w:r w:rsidRPr="007A184A">
              <w:t>Open source</w:t>
            </w:r>
          </w:p>
        </w:tc>
        <w:tc>
          <w:tcPr>
            <w:tcW w:w="1921" w:type="dxa"/>
          </w:tcPr>
          <w:p w14:paraId="67AF8655" w14:textId="4D49BDEA" w:rsidR="00B64FFE" w:rsidRPr="007A184A" w:rsidRDefault="00B64FFE" w:rsidP="00B64FFE">
            <w:r w:rsidRPr="007A184A">
              <w:t>Nee</w:t>
            </w:r>
          </w:p>
        </w:tc>
        <w:tc>
          <w:tcPr>
            <w:tcW w:w="1817" w:type="dxa"/>
          </w:tcPr>
          <w:p w14:paraId="53C16144" w14:textId="3DED38E8" w:rsidR="00B64FFE" w:rsidRPr="007A184A" w:rsidRDefault="00B64FFE" w:rsidP="00B64FFE">
            <w:r w:rsidRPr="007A184A">
              <w:t>Ja</w:t>
            </w:r>
          </w:p>
        </w:tc>
        <w:tc>
          <w:tcPr>
            <w:tcW w:w="1707" w:type="dxa"/>
          </w:tcPr>
          <w:p w14:paraId="3CBD473E" w14:textId="140C5039" w:rsidR="00B64FFE" w:rsidRPr="007A184A" w:rsidRDefault="00B64FFE" w:rsidP="00B64FFE">
            <w:r w:rsidRPr="007A184A">
              <w:t>Ja</w:t>
            </w:r>
          </w:p>
        </w:tc>
        <w:tc>
          <w:tcPr>
            <w:tcW w:w="1808" w:type="dxa"/>
          </w:tcPr>
          <w:p w14:paraId="4462F1AF" w14:textId="217D276D" w:rsidR="00B64FFE" w:rsidRPr="007A184A" w:rsidRDefault="00B64FFE" w:rsidP="00B64FFE">
            <w:r w:rsidRPr="007A184A">
              <w:t>Nee</w:t>
            </w:r>
          </w:p>
        </w:tc>
      </w:tr>
      <w:tr w:rsidR="00B64FFE" w:rsidRPr="007A184A" w14:paraId="46EA671F" w14:textId="77777777" w:rsidTr="00B70F92">
        <w:tc>
          <w:tcPr>
            <w:tcW w:w="1638" w:type="dxa"/>
          </w:tcPr>
          <w:p w14:paraId="4EB20805" w14:textId="1E572C2C" w:rsidR="00B64FFE" w:rsidRPr="007A184A" w:rsidRDefault="00B64FFE" w:rsidP="00B64FFE">
            <w:r w:rsidRPr="007A184A">
              <w:t>Extras</w:t>
            </w:r>
          </w:p>
        </w:tc>
        <w:tc>
          <w:tcPr>
            <w:tcW w:w="1921" w:type="dxa"/>
          </w:tcPr>
          <w:p w14:paraId="1EEA7B37" w14:textId="5DF57513" w:rsidR="00B64FFE" w:rsidRPr="007A184A" w:rsidRDefault="00B64FFE" w:rsidP="00B64FFE">
            <w:r w:rsidRPr="007A184A">
              <w:t xml:space="preserve">MPLAB Code Configurator(GUI controller configurator tool), microchip HAL library. </w:t>
            </w:r>
          </w:p>
        </w:tc>
        <w:tc>
          <w:tcPr>
            <w:tcW w:w="1817" w:type="dxa"/>
          </w:tcPr>
          <w:p w14:paraId="2485A6D4" w14:textId="3A5DCAAA" w:rsidR="00B64FFE" w:rsidRPr="007A184A" w:rsidRDefault="00B64FFE" w:rsidP="00B64FFE">
            <w:r w:rsidRPr="007A184A">
              <w:t>Support voor arduino en veel andere platforms en libraries.</w:t>
            </w:r>
          </w:p>
        </w:tc>
        <w:tc>
          <w:tcPr>
            <w:tcW w:w="1707" w:type="dxa"/>
          </w:tcPr>
          <w:p w14:paraId="365DCF2F" w14:textId="2C99347E" w:rsidR="00B64FFE" w:rsidRPr="007A184A" w:rsidRDefault="00B64FFE" w:rsidP="00B64FFE">
            <w:r w:rsidRPr="007A184A">
              <w:t>Arduino libraries.</w:t>
            </w:r>
          </w:p>
        </w:tc>
        <w:tc>
          <w:tcPr>
            <w:tcW w:w="1808" w:type="dxa"/>
          </w:tcPr>
          <w:p w14:paraId="47E21271" w14:textId="2EAD52C0" w:rsidR="00B64FFE" w:rsidRPr="007A184A" w:rsidRDefault="00B64FFE" w:rsidP="00B64FFE">
            <w:r w:rsidRPr="007A184A">
              <w:t xml:space="preserve">Functional safetey certificcation, … </w:t>
            </w:r>
          </w:p>
        </w:tc>
      </w:tr>
      <w:bookmarkEnd w:id="8"/>
    </w:tbl>
    <w:p w14:paraId="0BF3D8DB" w14:textId="69CDBCE7" w:rsidR="005D149D" w:rsidRDefault="005D149D" w:rsidP="00370231"/>
    <w:p w14:paraId="14D4D897" w14:textId="3C6D0FDC" w:rsidR="008A3B25" w:rsidRDefault="008A3B25" w:rsidP="00370231">
      <w:r>
        <w:t>Mijn keuze hier is PlatformIO</w:t>
      </w:r>
      <w:r w:rsidR="00002D19">
        <w:t>. Heeft de meeste functionaliteit en is gratis.</w:t>
      </w:r>
    </w:p>
    <w:p w14:paraId="3F0630D5" w14:textId="072B2D00" w:rsidR="00002D19" w:rsidRDefault="00002D19" w:rsidP="00002D19">
      <w:pPr>
        <w:pStyle w:val="Heading2"/>
      </w:pPr>
      <w:bookmarkStart w:id="9" w:name="_Toc70541998"/>
      <w:r>
        <w:t>User interface</w:t>
      </w:r>
      <w:bookmarkEnd w:id="9"/>
    </w:p>
    <w:p w14:paraId="1E6A0296" w14:textId="46271737" w:rsidR="00002D19" w:rsidRDefault="00002D19" w:rsidP="00002D19">
      <w:pPr>
        <w:pStyle w:val="Heading3"/>
      </w:pPr>
      <w:bookmarkStart w:id="10" w:name="_Toc70541999"/>
      <w:r>
        <w:t>Modbus over virtual com port</w:t>
      </w:r>
      <w:bookmarkEnd w:id="10"/>
    </w:p>
    <w:p w14:paraId="64B26E9F" w14:textId="3C345B20" w:rsidR="00002D19" w:rsidRDefault="00002D19" w:rsidP="00002D19">
      <w:r>
        <w:t>Voor communicatie met een computer is er gekozen voor Modbus RTU. Dit is een gestandaardiseerd protocol</w:t>
      </w:r>
      <w:r w:rsidR="00EE5BED">
        <w:t>. Hierdoor kan ik gemakkelijk data van de eFuse binnen nemen en data sturen naar de eFuse.</w:t>
      </w:r>
    </w:p>
    <w:p w14:paraId="3F98B0A5" w14:textId="77777777" w:rsidR="00EE5BED" w:rsidRDefault="00EE5BED" w:rsidP="00002D19"/>
    <w:p w14:paraId="7026E5B6" w14:textId="4715DA7A" w:rsidR="00EE5BED" w:rsidRDefault="00EE5BED" w:rsidP="00EE5BED">
      <w:pPr>
        <w:pStyle w:val="Heading4"/>
      </w:pPr>
      <w:bookmarkStart w:id="11" w:name="_Toc70542000"/>
      <w:r>
        <w:lastRenderedPageBreak/>
        <w:t>Coils</w:t>
      </w:r>
      <w:bookmarkEnd w:id="11"/>
    </w:p>
    <w:tbl>
      <w:tblPr>
        <w:tblStyle w:val="TableGrid"/>
        <w:tblW w:w="0" w:type="auto"/>
        <w:tblLook w:val="04A0" w:firstRow="1" w:lastRow="0" w:firstColumn="1" w:lastColumn="0" w:noHBand="0" w:noVBand="1"/>
      </w:tblPr>
      <w:tblGrid>
        <w:gridCol w:w="685"/>
        <w:gridCol w:w="2004"/>
        <w:gridCol w:w="6095"/>
      </w:tblGrid>
      <w:tr w:rsidR="00EE5BED" w14:paraId="3E5663AB" w14:textId="55C52DF0" w:rsidTr="00EE5BED">
        <w:tc>
          <w:tcPr>
            <w:tcW w:w="685" w:type="dxa"/>
          </w:tcPr>
          <w:p w14:paraId="1DDD26DA" w14:textId="566C1547" w:rsidR="00EE5BED" w:rsidRDefault="00EE5BED" w:rsidP="00EE5BED">
            <w:r>
              <w:t>Adres</w:t>
            </w:r>
          </w:p>
        </w:tc>
        <w:tc>
          <w:tcPr>
            <w:tcW w:w="2004" w:type="dxa"/>
          </w:tcPr>
          <w:p w14:paraId="30F0ADA6" w14:textId="34A49F5E" w:rsidR="00EE5BED" w:rsidRDefault="00EE5BED" w:rsidP="00EE5BED">
            <w:r>
              <w:t>Coil name</w:t>
            </w:r>
          </w:p>
        </w:tc>
        <w:tc>
          <w:tcPr>
            <w:tcW w:w="6095" w:type="dxa"/>
          </w:tcPr>
          <w:p w14:paraId="7F75F71C" w14:textId="620DC646" w:rsidR="00EE5BED" w:rsidRDefault="009E544D" w:rsidP="00EE5BED">
            <w:r>
              <w:t>F</w:t>
            </w:r>
            <w:r w:rsidR="00EE5BED">
              <w:t>unction</w:t>
            </w:r>
          </w:p>
        </w:tc>
      </w:tr>
      <w:tr w:rsidR="00EE5BED" w14:paraId="19B50CDF" w14:textId="3830CC3C" w:rsidTr="00EE5BED">
        <w:tc>
          <w:tcPr>
            <w:tcW w:w="685" w:type="dxa"/>
          </w:tcPr>
          <w:p w14:paraId="48CACE35" w14:textId="7A13D102" w:rsidR="00EE5BED" w:rsidRDefault="00EE5BED" w:rsidP="00EE5BED">
            <w:r>
              <w:t>1</w:t>
            </w:r>
          </w:p>
        </w:tc>
        <w:tc>
          <w:tcPr>
            <w:tcW w:w="2004" w:type="dxa"/>
          </w:tcPr>
          <w:p w14:paraId="133A789B" w14:textId="50770D9A" w:rsidR="00EE5BED" w:rsidRDefault="009B26D1" w:rsidP="00EE5BED">
            <w:r>
              <w:t>ON/OFF</w:t>
            </w:r>
          </w:p>
        </w:tc>
        <w:tc>
          <w:tcPr>
            <w:tcW w:w="6095" w:type="dxa"/>
          </w:tcPr>
          <w:p w14:paraId="7086FBCA" w14:textId="420A4094" w:rsidR="00EE5BED" w:rsidRDefault="009B26D1" w:rsidP="00EE5BED">
            <w:r>
              <w:t>De efuse aan en uit zetten.</w:t>
            </w:r>
          </w:p>
        </w:tc>
      </w:tr>
      <w:tr w:rsidR="00EE5BED" w14:paraId="2B5DD935" w14:textId="06BCDEFB" w:rsidTr="00EE5BED">
        <w:tc>
          <w:tcPr>
            <w:tcW w:w="685" w:type="dxa"/>
          </w:tcPr>
          <w:p w14:paraId="1B56E44A" w14:textId="5EA751E1" w:rsidR="00EE5BED" w:rsidRDefault="00EE5BED" w:rsidP="00EE5BED">
            <w:r>
              <w:t>2</w:t>
            </w:r>
          </w:p>
        </w:tc>
        <w:tc>
          <w:tcPr>
            <w:tcW w:w="2004" w:type="dxa"/>
          </w:tcPr>
          <w:p w14:paraId="51BB9516" w14:textId="365BF1F8" w:rsidR="00EE5BED" w:rsidRDefault="009B26D1" w:rsidP="00EE5BED">
            <w:r>
              <w:t>LCL-class 1</w:t>
            </w:r>
          </w:p>
        </w:tc>
        <w:tc>
          <w:tcPr>
            <w:tcW w:w="6095" w:type="dxa"/>
          </w:tcPr>
          <w:p w14:paraId="2CBF6C1A" w14:textId="72E303D7" w:rsidR="00EE5BED" w:rsidRDefault="009B26D1" w:rsidP="00EE5BED">
            <w:r>
              <w:t>Maximumstroom 1.4A spanning van 22V tot 38V</w:t>
            </w:r>
          </w:p>
        </w:tc>
      </w:tr>
      <w:tr w:rsidR="00EE5BED" w14:paraId="19A4EE84" w14:textId="4F808E72" w:rsidTr="00EE5BED">
        <w:tc>
          <w:tcPr>
            <w:tcW w:w="685" w:type="dxa"/>
          </w:tcPr>
          <w:p w14:paraId="36A3A5F0" w14:textId="24107678" w:rsidR="00EE5BED" w:rsidRDefault="00EE5BED" w:rsidP="00EE5BED">
            <w:r>
              <w:t>3</w:t>
            </w:r>
          </w:p>
        </w:tc>
        <w:tc>
          <w:tcPr>
            <w:tcW w:w="2004" w:type="dxa"/>
          </w:tcPr>
          <w:p w14:paraId="4A628006" w14:textId="60DBCBD3" w:rsidR="00EE5BED" w:rsidRDefault="009B26D1" w:rsidP="00EE5BED">
            <w:r>
              <w:t>LCL-class 2</w:t>
            </w:r>
          </w:p>
        </w:tc>
        <w:tc>
          <w:tcPr>
            <w:tcW w:w="6095" w:type="dxa"/>
          </w:tcPr>
          <w:p w14:paraId="740522E8" w14:textId="0920AFA4" w:rsidR="00EE5BED" w:rsidRDefault="009B26D1" w:rsidP="00EE5BED">
            <w:r>
              <w:t>Maximumstroom 2.8A spanning van 22V tot 38V</w:t>
            </w:r>
          </w:p>
        </w:tc>
      </w:tr>
      <w:tr w:rsidR="00EE5BED" w14:paraId="0593EF45" w14:textId="2FBF830F" w:rsidTr="00EE5BED">
        <w:tc>
          <w:tcPr>
            <w:tcW w:w="685" w:type="dxa"/>
          </w:tcPr>
          <w:p w14:paraId="09D5FDFB" w14:textId="691AF5D9" w:rsidR="00EE5BED" w:rsidRDefault="00EE5BED" w:rsidP="00EE5BED">
            <w:r>
              <w:t>4</w:t>
            </w:r>
          </w:p>
        </w:tc>
        <w:tc>
          <w:tcPr>
            <w:tcW w:w="2004" w:type="dxa"/>
          </w:tcPr>
          <w:p w14:paraId="675F0548" w14:textId="5EF81B5C" w:rsidR="00EE5BED" w:rsidRDefault="009B26D1" w:rsidP="00EE5BED">
            <w:r>
              <w:t>LCL-class 3</w:t>
            </w:r>
          </w:p>
        </w:tc>
        <w:tc>
          <w:tcPr>
            <w:tcW w:w="6095" w:type="dxa"/>
          </w:tcPr>
          <w:p w14:paraId="5101403F" w14:textId="5D75F774" w:rsidR="00EE5BED" w:rsidRDefault="009B26D1" w:rsidP="00EE5BED">
            <w:r>
              <w:t>Maximumstroom 4.2A spanning van 22V tot 38V</w:t>
            </w:r>
          </w:p>
        </w:tc>
      </w:tr>
      <w:tr w:rsidR="00EE5BED" w14:paraId="422D820C" w14:textId="49B56BB2" w:rsidTr="00EE5BED">
        <w:tc>
          <w:tcPr>
            <w:tcW w:w="685" w:type="dxa"/>
          </w:tcPr>
          <w:p w14:paraId="6E250287" w14:textId="7875FD03" w:rsidR="00EE5BED" w:rsidRDefault="00EE5BED" w:rsidP="00EE5BED">
            <w:r>
              <w:t>5</w:t>
            </w:r>
          </w:p>
        </w:tc>
        <w:tc>
          <w:tcPr>
            <w:tcW w:w="2004" w:type="dxa"/>
          </w:tcPr>
          <w:p w14:paraId="174EE87C" w14:textId="2BD927EE" w:rsidR="00EE5BED" w:rsidRDefault="009B26D1" w:rsidP="00EE5BED">
            <w:r>
              <w:t>12V</w:t>
            </w:r>
          </w:p>
        </w:tc>
        <w:tc>
          <w:tcPr>
            <w:tcW w:w="6095" w:type="dxa"/>
          </w:tcPr>
          <w:p w14:paraId="08AC6568" w14:textId="4BC93869" w:rsidR="00EE5BED" w:rsidRDefault="009B26D1" w:rsidP="00EE5BED">
            <w:r>
              <w:t xml:space="preserve">Maximum spanning 12V </w:t>
            </w:r>
          </w:p>
        </w:tc>
      </w:tr>
      <w:tr w:rsidR="00EE5BED" w14:paraId="05DD4B08" w14:textId="7A291F08" w:rsidTr="00EE5BED">
        <w:tc>
          <w:tcPr>
            <w:tcW w:w="685" w:type="dxa"/>
          </w:tcPr>
          <w:p w14:paraId="2D3768E1" w14:textId="04583DF4" w:rsidR="00EE5BED" w:rsidRDefault="00EE5BED" w:rsidP="00EE5BED">
            <w:r>
              <w:t>6</w:t>
            </w:r>
          </w:p>
        </w:tc>
        <w:tc>
          <w:tcPr>
            <w:tcW w:w="2004" w:type="dxa"/>
          </w:tcPr>
          <w:p w14:paraId="66E2E4EB" w14:textId="07C04CF8" w:rsidR="00EE5BED" w:rsidRDefault="009B26D1" w:rsidP="00EE5BED">
            <w:r>
              <w:t>5V</w:t>
            </w:r>
          </w:p>
        </w:tc>
        <w:tc>
          <w:tcPr>
            <w:tcW w:w="6095" w:type="dxa"/>
          </w:tcPr>
          <w:p w14:paraId="1AF6C6EE" w14:textId="7962270A" w:rsidR="00EE5BED" w:rsidRDefault="009B26D1" w:rsidP="00EE5BED">
            <w:r>
              <w:t>Maximum spanning 5V</w:t>
            </w:r>
          </w:p>
        </w:tc>
      </w:tr>
      <w:tr w:rsidR="00EE5BED" w14:paraId="60DF6F53" w14:textId="7339D36E" w:rsidTr="00EE5BED">
        <w:tc>
          <w:tcPr>
            <w:tcW w:w="685" w:type="dxa"/>
          </w:tcPr>
          <w:p w14:paraId="657A6D53" w14:textId="1881A2F5" w:rsidR="00EE5BED" w:rsidRDefault="00EE5BED" w:rsidP="00EE5BED">
            <w:r>
              <w:t>7</w:t>
            </w:r>
          </w:p>
        </w:tc>
        <w:tc>
          <w:tcPr>
            <w:tcW w:w="2004" w:type="dxa"/>
          </w:tcPr>
          <w:p w14:paraId="15943160" w14:textId="5AF2F0C2" w:rsidR="00EE5BED" w:rsidRDefault="000972AD" w:rsidP="00EE5BED">
            <w:r>
              <w:t>Arduino led</w:t>
            </w:r>
          </w:p>
        </w:tc>
        <w:tc>
          <w:tcPr>
            <w:tcW w:w="6095" w:type="dxa"/>
          </w:tcPr>
          <w:p w14:paraId="4428F230" w14:textId="14D0D517" w:rsidR="00EE5BED" w:rsidRDefault="000972AD" w:rsidP="00EE5BED">
            <w:r>
              <w:t>Led van de arduino</w:t>
            </w:r>
          </w:p>
        </w:tc>
      </w:tr>
    </w:tbl>
    <w:p w14:paraId="04A75513" w14:textId="3DAB3922" w:rsidR="00EE5BED" w:rsidRDefault="00EE5BED" w:rsidP="00EE5BED"/>
    <w:p w14:paraId="6CBBACBC" w14:textId="7BB37C5C" w:rsidR="000C6B90" w:rsidRDefault="000C6B90" w:rsidP="00EE5BED">
      <w:r>
        <w:t>Als een LCL-class coil op 1 wordt gezet worden de andere op 0 gezet.</w:t>
      </w:r>
      <w:r w:rsidR="007A48F7">
        <w:t xml:space="preserve"> Als je een instelling op 0 zet </w:t>
      </w:r>
      <w:r w:rsidR="004C0477">
        <w:t>wordt</w:t>
      </w:r>
      <w:r w:rsidR="007A48F7">
        <w:t xml:space="preserve"> de efuse uitgeschakeld.</w:t>
      </w:r>
    </w:p>
    <w:p w14:paraId="59AF4747" w14:textId="7EBA2AE1" w:rsidR="0084483B" w:rsidRDefault="0084483B" w:rsidP="0084483B">
      <w:pPr>
        <w:pStyle w:val="Heading4"/>
      </w:pPr>
      <w:bookmarkStart w:id="12" w:name="_Toc70542001"/>
      <w:r>
        <w:t>Registers</w:t>
      </w:r>
      <w:bookmarkEnd w:id="12"/>
    </w:p>
    <w:p w14:paraId="2E972F33" w14:textId="5E4B0850" w:rsidR="0084483B" w:rsidRDefault="0084483B" w:rsidP="0084483B">
      <w:r>
        <w:t>…</w:t>
      </w:r>
      <w:r w:rsidR="00F41B05">
        <w:t xml:space="preserve">  temprature?</w:t>
      </w:r>
    </w:p>
    <w:p w14:paraId="60F0F49A" w14:textId="4362516F" w:rsidR="00487F1F" w:rsidRDefault="00487F1F" w:rsidP="00487F1F">
      <w:pPr>
        <w:pStyle w:val="Heading4"/>
      </w:pPr>
      <w:bookmarkStart w:id="13" w:name="_Toc70542002"/>
      <w:r>
        <w:t>Inputs</w:t>
      </w:r>
      <w:bookmarkEnd w:id="13"/>
    </w:p>
    <w:tbl>
      <w:tblPr>
        <w:tblStyle w:val="TableGrid"/>
        <w:tblW w:w="0" w:type="auto"/>
        <w:tblLook w:val="04A0" w:firstRow="1" w:lastRow="0" w:firstColumn="1" w:lastColumn="0" w:noHBand="0" w:noVBand="1"/>
      </w:tblPr>
      <w:tblGrid>
        <w:gridCol w:w="685"/>
        <w:gridCol w:w="2004"/>
        <w:gridCol w:w="6095"/>
      </w:tblGrid>
      <w:tr w:rsidR="009012BD" w14:paraId="3708371F" w14:textId="77777777" w:rsidTr="009012BD">
        <w:tc>
          <w:tcPr>
            <w:tcW w:w="685" w:type="dxa"/>
          </w:tcPr>
          <w:p w14:paraId="7F702719" w14:textId="77777777" w:rsidR="009012BD" w:rsidRDefault="009012BD" w:rsidP="009012BD">
            <w:r>
              <w:t>Adres</w:t>
            </w:r>
          </w:p>
        </w:tc>
        <w:tc>
          <w:tcPr>
            <w:tcW w:w="2004" w:type="dxa"/>
          </w:tcPr>
          <w:p w14:paraId="0C98E365" w14:textId="3C872E0D" w:rsidR="009012BD" w:rsidRDefault="009012BD" w:rsidP="009012BD">
            <w:r>
              <w:rPr>
                <w:lang w:val="en-150"/>
              </w:rPr>
              <w:t>Input</w:t>
            </w:r>
            <w:r>
              <w:t xml:space="preserve"> name</w:t>
            </w:r>
          </w:p>
        </w:tc>
        <w:tc>
          <w:tcPr>
            <w:tcW w:w="6095" w:type="dxa"/>
          </w:tcPr>
          <w:p w14:paraId="6058502A" w14:textId="77777777" w:rsidR="009012BD" w:rsidRDefault="009012BD" w:rsidP="009012BD">
            <w:r>
              <w:t>Function</w:t>
            </w:r>
          </w:p>
        </w:tc>
      </w:tr>
      <w:tr w:rsidR="009012BD" w14:paraId="15FB6E13" w14:textId="77777777" w:rsidTr="009012BD">
        <w:tc>
          <w:tcPr>
            <w:tcW w:w="685" w:type="dxa"/>
          </w:tcPr>
          <w:p w14:paraId="51376E43" w14:textId="77777777" w:rsidR="009012BD" w:rsidRDefault="009012BD" w:rsidP="009012BD">
            <w:r>
              <w:t>1</w:t>
            </w:r>
          </w:p>
        </w:tc>
        <w:tc>
          <w:tcPr>
            <w:tcW w:w="2004" w:type="dxa"/>
          </w:tcPr>
          <w:p w14:paraId="568DDD8D" w14:textId="78A899FD" w:rsidR="009012BD" w:rsidRPr="009012BD" w:rsidRDefault="009012BD" w:rsidP="009012BD">
            <w:pPr>
              <w:rPr>
                <w:lang w:val="en-150"/>
              </w:rPr>
            </w:pPr>
            <w:r>
              <w:rPr>
                <w:lang w:val="en-150"/>
              </w:rPr>
              <w:t>Pgood</w:t>
            </w:r>
          </w:p>
        </w:tc>
        <w:tc>
          <w:tcPr>
            <w:tcW w:w="6095" w:type="dxa"/>
          </w:tcPr>
          <w:p w14:paraId="1B794291" w14:textId="252391AB" w:rsidR="009012BD" w:rsidRPr="00F41B05" w:rsidRDefault="009012BD" w:rsidP="009012BD">
            <w:pPr>
              <w:rPr>
                <w:lang w:val="en-US"/>
              </w:rPr>
            </w:pPr>
            <w:r>
              <w:rPr>
                <w:lang w:val="en-150"/>
              </w:rPr>
              <w:t xml:space="preserve">Is de eFuse </w:t>
            </w:r>
            <w:r w:rsidR="00F41B05">
              <w:rPr>
                <w:lang w:val="en-US"/>
              </w:rPr>
              <w:t>ON</w:t>
            </w:r>
          </w:p>
        </w:tc>
      </w:tr>
      <w:tr w:rsidR="00ED5BD9" w14:paraId="47A66B17" w14:textId="77777777" w:rsidTr="009012BD">
        <w:tc>
          <w:tcPr>
            <w:tcW w:w="685" w:type="dxa"/>
          </w:tcPr>
          <w:p w14:paraId="739A8E8D" w14:textId="56671EC1" w:rsidR="00ED5BD9" w:rsidRDefault="00ED5BD9" w:rsidP="009012BD">
            <w:r>
              <w:t>2</w:t>
            </w:r>
          </w:p>
        </w:tc>
        <w:tc>
          <w:tcPr>
            <w:tcW w:w="2004" w:type="dxa"/>
          </w:tcPr>
          <w:p w14:paraId="0B5BA7EB" w14:textId="34613049" w:rsidR="00ED5BD9" w:rsidRPr="00ED5BD9" w:rsidRDefault="00ED5BD9" w:rsidP="009012BD">
            <w:r>
              <w:t>Fault</w:t>
            </w:r>
          </w:p>
        </w:tc>
        <w:tc>
          <w:tcPr>
            <w:tcW w:w="6095" w:type="dxa"/>
          </w:tcPr>
          <w:p w14:paraId="56459D0A" w14:textId="552451DA" w:rsidR="00ED5BD9" w:rsidRPr="00ED5BD9" w:rsidRDefault="00ED5BD9" w:rsidP="009012BD">
            <w:r>
              <w:t>Er is een fout opgetreden (overvolt, undervolt of overcurrent)</w:t>
            </w:r>
          </w:p>
        </w:tc>
      </w:tr>
    </w:tbl>
    <w:p w14:paraId="75FD8E42" w14:textId="6A4D9DD4" w:rsidR="00487F1F" w:rsidRDefault="00487F1F" w:rsidP="00487F1F">
      <w:pPr>
        <w:pStyle w:val="Heading4"/>
      </w:pPr>
      <w:bookmarkStart w:id="14" w:name="_Toc70542003"/>
      <w:r w:rsidRPr="00487F1F">
        <w:rPr>
          <w:lang w:val="en-150"/>
        </w:rPr>
        <w:lastRenderedPageBreak/>
        <w:t>Finite</w:t>
      </w:r>
      <w:r>
        <w:t xml:space="preserve"> state machine modbus</w:t>
      </w:r>
      <w:bookmarkEnd w:id="14"/>
    </w:p>
    <w:p w14:paraId="681B74B2" w14:textId="3EACB292" w:rsidR="00487F1F" w:rsidRDefault="00487F1F" w:rsidP="00487F1F">
      <w:r>
        <w:rPr>
          <w:bCs w:val="0"/>
          <w:noProof/>
        </w:rPr>
        <w:drawing>
          <wp:inline distT="0" distB="0" distL="0" distR="0" wp14:anchorId="6B3AA5FC" wp14:editId="3F140D66">
            <wp:extent cx="5219700" cy="30898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3697" cy="3098118"/>
                    </a:xfrm>
                    <a:prstGeom prst="rect">
                      <a:avLst/>
                    </a:prstGeom>
                    <a:noFill/>
                    <a:ln>
                      <a:noFill/>
                    </a:ln>
                  </pic:spPr>
                </pic:pic>
              </a:graphicData>
            </a:graphic>
          </wp:inline>
        </w:drawing>
      </w:r>
    </w:p>
    <w:p w14:paraId="024B5BBE" w14:textId="791C5384" w:rsidR="00487F1F" w:rsidRDefault="00487F1F" w:rsidP="00487F1F">
      <w:pPr>
        <w:pStyle w:val="Heading4"/>
      </w:pPr>
      <w:bookmarkStart w:id="15" w:name="_Toc70542004"/>
      <w:r>
        <w:lastRenderedPageBreak/>
        <w:t>Control and wait flowchart</w:t>
      </w:r>
      <w:bookmarkEnd w:id="15"/>
    </w:p>
    <w:p w14:paraId="4EBCDEE5" w14:textId="67FD604B" w:rsidR="00487F1F" w:rsidRPr="00487F1F" w:rsidRDefault="00487F1F" w:rsidP="00487F1F">
      <w:r>
        <w:rPr>
          <w:noProof/>
        </w:rPr>
        <w:drawing>
          <wp:inline distT="0" distB="0" distL="0" distR="0" wp14:anchorId="0E0EB7B1" wp14:editId="12F4F1DB">
            <wp:extent cx="3474143" cy="8391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4787" cy="8393081"/>
                    </a:xfrm>
                    <a:prstGeom prst="rect">
                      <a:avLst/>
                    </a:prstGeom>
                    <a:noFill/>
                    <a:ln>
                      <a:noFill/>
                    </a:ln>
                  </pic:spPr>
                </pic:pic>
              </a:graphicData>
            </a:graphic>
          </wp:inline>
        </w:drawing>
      </w:r>
    </w:p>
    <w:p w14:paraId="13C08DF8" w14:textId="71834AA5" w:rsidR="00424212" w:rsidRPr="007A184A" w:rsidRDefault="00F66D7E" w:rsidP="0035323B">
      <w:pPr>
        <w:pStyle w:val="Heading1"/>
      </w:pPr>
      <w:bookmarkStart w:id="16" w:name="_Toc70542005"/>
      <w:r w:rsidRPr="007A184A">
        <w:lastRenderedPageBreak/>
        <w:t>Hardware</w:t>
      </w:r>
      <w:bookmarkEnd w:id="16"/>
    </w:p>
    <w:p w14:paraId="54D3861D" w14:textId="5655DD39" w:rsidR="00F66D7E" w:rsidRPr="007A184A" w:rsidRDefault="00F00DCE" w:rsidP="00F66D7E">
      <w:pPr>
        <w:pStyle w:val="Heading2"/>
      </w:pPr>
      <w:bookmarkStart w:id="17" w:name="_Toc70542006"/>
      <w:r w:rsidRPr="007A184A">
        <w:t>Component</w:t>
      </w:r>
      <w:r w:rsidR="00A62D7B" w:rsidRPr="007A184A">
        <w:t xml:space="preserve"> keuze</w:t>
      </w:r>
      <w:bookmarkEnd w:id="17"/>
    </w:p>
    <w:p w14:paraId="3714C107" w14:textId="050F740F" w:rsidR="00F00DCE" w:rsidRPr="007A184A" w:rsidRDefault="00F00DCE" w:rsidP="00F00DCE">
      <w:pPr>
        <w:pStyle w:val="Heading3"/>
      </w:pPr>
      <w:bookmarkStart w:id="18" w:name="_Toc70542007"/>
      <w:r w:rsidRPr="007A184A">
        <w:t>eFuse</w:t>
      </w:r>
      <w:bookmarkEnd w:id="18"/>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gridCol w:w="1960"/>
        <w:gridCol w:w="2020"/>
        <w:gridCol w:w="2040"/>
      </w:tblGrid>
      <w:tr w:rsidR="007C3749" w:rsidRPr="007A184A" w14:paraId="73A69409" w14:textId="77777777" w:rsidTr="00CD6217">
        <w:trPr>
          <w:trHeight w:val="300"/>
        </w:trPr>
        <w:tc>
          <w:tcPr>
            <w:tcW w:w="3100" w:type="dxa"/>
            <w:shd w:val="clear" w:color="auto" w:fill="auto"/>
            <w:noWrap/>
            <w:vAlign w:val="bottom"/>
            <w:hideMark/>
          </w:tcPr>
          <w:p w14:paraId="7E8ADBB7" w14:textId="0E4267FB" w:rsidR="007C3749" w:rsidRPr="007A184A" w:rsidRDefault="007C3749" w:rsidP="00CD6217">
            <w:pPr>
              <w:spacing w:after="0"/>
              <w:rPr>
                <w:rFonts w:ascii="Calibri" w:hAnsi="Calibri"/>
                <w:color w:val="000000"/>
              </w:rPr>
            </w:pPr>
            <w:r w:rsidRPr="007A184A">
              <w:rPr>
                <w:rFonts w:ascii="Calibri" w:hAnsi="Calibri"/>
                <w:color w:val="000000"/>
              </w:rPr>
              <w:t>e</w:t>
            </w:r>
            <w:r w:rsidR="007A184A">
              <w:rPr>
                <w:rFonts w:ascii="Calibri" w:hAnsi="Calibri"/>
                <w:color w:val="000000"/>
              </w:rPr>
              <w:t>F</w:t>
            </w:r>
            <w:r w:rsidRPr="007A184A">
              <w:rPr>
                <w:rFonts w:ascii="Calibri" w:hAnsi="Calibri"/>
                <w:color w:val="000000"/>
              </w:rPr>
              <w:t>use</w:t>
            </w:r>
          </w:p>
        </w:tc>
        <w:tc>
          <w:tcPr>
            <w:tcW w:w="1960" w:type="dxa"/>
            <w:shd w:val="clear" w:color="auto" w:fill="auto"/>
            <w:noWrap/>
            <w:vAlign w:val="bottom"/>
            <w:hideMark/>
          </w:tcPr>
          <w:p w14:paraId="301BF457" w14:textId="04E78BF1" w:rsidR="007C3749" w:rsidRPr="007A184A" w:rsidRDefault="00EE5BED" w:rsidP="00CD6217">
            <w:pPr>
              <w:spacing w:after="0"/>
              <w:rPr>
                <w:rFonts w:ascii="Calibri" w:hAnsi="Calibri"/>
                <w:color w:val="000000"/>
              </w:rPr>
            </w:pPr>
            <w:r>
              <w:rPr>
                <w:rFonts w:ascii="Calibri" w:hAnsi="Calibri"/>
                <w:color w:val="000000"/>
              </w:rPr>
              <w:t>ST</w:t>
            </w:r>
            <w:r w:rsidR="007C3749" w:rsidRPr="007A184A">
              <w:rPr>
                <w:rFonts w:ascii="Calibri" w:hAnsi="Calibri"/>
                <w:color w:val="000000"/>
              </w:rPr>
              <w:t xml:space="preserve"> stef01</w:t>
            </w:r>
          </w:p>
        </w:tc>
        <w:tc>
          <w:tcPr>
            <w:tcW w:w="2020" w:type="dxa"/>
            <w:shd w:val="clear" w:color="auto" w:fill="auto"/>
            <w:noWrap/>
            <w:vAlign w:val="bottom"/>
            <w:hideMark/>
          </w:tcPr>
          <w:p w14:paraId="3B7986FF" w14:textId="1FE41C83" w:rsidR="007C3749" w:rsidRPr="007A184A" w:rsidRDefault="00EE5BED" w:rsidP="00CD6217">
            <w:pPr>
              <w:spacing w:after="0"/>
              <w:rPr>
                <w:rFonts w:ascii="Calibri" w:hAnsi="Calibri"/>
                <w:color w:val="000000"/>
              </w:rPr>
            </w:pPr>
            <w:r>
              <w:rPr>
                <w:rFonts w:ascii="Calibri" w:hAnsi="Calibri"/>
                <w:color w:val="000000"/>
              </w:rPr>
              <w:t>TI</w:t>
            </w:r>
            <w:r w:rsidR="007C3749" w:rsidRPr="007A184A">
              <w:rPr>
                <w:rFonts w:ascii="Calibri" w:hAnsi="Calibri"/>
                <w:color w:val="000000"/>
              </w:rPr>
              <w:t xml:space="preserve"> tps2660x</w:t>
            </w:r>
          </w:p>
        </w:tc>
        <w:tc>
          <w:tcPr>
            <w:tcW w:w="2040" w:type="dxa"/>
            <w:shd w:val="clear" w:color="auto" w:fill="auto"/>
            <w:noWrap/>
            <w:vAlign w:val="bottom"/>
            <w:hideMark/>
          </w:tcPr>
          <w:p w14:paraId="403CB2DD" w14:textId="4496E6E2" w:rsidR="007C3749" w:rsidRPr="007A184A" w:rsidRDefault="00EE5BED" w:rsidP="00CD6217">
            <w:pPr>
              <w:spacing w:after="0"/>
              <w:rPr>
                <w:rFonts w:ascii="Calibri" w:hAnsi="Calibri"/>
                <w:color w:val="000000"/>
              </w:rPr>
            </w:pPr>
            <w:r>
              <w:rPr>
                <w:rFonts w:ascii="Calibri" w:hAnsi="Calibri"/>
                <w:color w:val="000000"/>
              </w:rPr>
              <w:t>TI</w:t>
            </w:r>
            <w:r w:rsidR="007C3749" w:rsidRPr="007A184A">
              <w:rPr>
                <w:rFonts w:ascii="Calibri" w:hAnsi="Calibri"/>
                <w:color w:val="000000"/>
              </w:rPr>
              <w:t xml:space="preserve"> tps2663x</w:t>
            </w:r>
          </w:p>
        </w:tc>
      </w:tr>
      <w:tr w:rsidR="007C3749" w:rsidRPr="007A184A" w14:paraId="7AEF0AB2" w14:textId="77777777" w:rsidTr="00CD6217">
        <w:trPr>
          <w:trHeight w:val="300"/>
        </w:trPr>
        <w:tc>
          <w:tcPr>
            <w:tcW w:w="3100" w:type="dxa"/>
            <w:shd w:val="clear" w:color="auto" w:fill="auto"/>
            <w:noWrap/>
            <w:vAlign w:val="bottom"/>
            <w:hideMark/>
          </w:tcPr>
          <w:p w14:paraId="588A0F9C" w14:textId="20617F19" w:rsidR="007C3749" w:rsidRPr="007A184A" w:rsidRDefault="007A184A" w:rsidP="00CD6217">
            <w:pPr>
              <w:spacing w:after="0"/>
              <w:rPr>
                <w:rFonts w:ascii="Calibri" w:hAnsi="Calibri"/>
                <w:color w:val="000000"/>
              </w:rPr>
            </w:pPr>
            <w:r w:rsidRPr="007A184A">
              <w:rPr>
                <w:rFonts w:ascii="Calibri" w:hAnsi="Calibri"/>
                <w:color w:val="000000"/>
              </w:rPr>
              <w:t>Voltage</w:t>
            </w:r>
            <w:r w:rsidR="007C3749" w:rsidRPr="007A184A">
              <w:rPr>
                <w:rFonts w:ascii="Calibri" w:hAnsi="Calibri"/>
                <w:color w:val="000000"/>
              </w:rPr>
              <w:t xml:space="preserve"> range</w:t>
            </w:r>
          </w:p>
        </w:tc>
        <w:tc>
          <w:tcPr>
            <w:tcW w:w="1960" w:type="dxa"/>
            <w:shd w:val="clear" w:color="auto" w:fill="auto"/>
            <w:noWrap/>
            <w:vAlign w:val="bottom"/>
            <w:hideMark/>
          </w:tcPr>
          <w:p w14:paraId="4385B4B4" w14:textId="77777777" w:rsidR="007C3749" w:rsidRPr="007A184A" w:rsidRDefault="007C3749" w:rsidP="00CD6217">
            <w:pPr>
              <w:spacing w:after="0"/>
              <w:rPr>
                <w:rFonts w:ascii="Calibri" w:hAnsi="Calibri"/>
                <w:color w:val="000000"/>
              </w:rPr>
            </w:pPr>
            <w:r w:rsidRPr="007A184A">
              <w:rPr>
                <w:rFonts w:ascii="Calibri" w:hAnsi="Calibri"/>
                <w:color w:val="000000"/>
              </w:rPr>
              <w:t>8 to 48V</w:t>
            </w:r>
          </w:p>
        </w:tc>
        <w:tc>
          <w:tcPr>
            <w:tcW w:w="2020" w:type="dxa"/>
            <w:shd w:val="clear" w:color="auto" w:fill="auto"/>
            <w:noWrap/>
            <w:vAlign w:val="bottom"/>
            <w:hideMark/>
          </w:tcPr>
          <w:p w14:paraId="7B723FD8" w14:textId="77777777" w:rsidR="007C3749" w:rsidRPr="007A184A" w:rsidRDefault="007C3749" w:rsidP="00CD6217">
            <w:pPr>
              <w:spacing w:after="0"/>
              <w:rPr>
                <w:rFonts w:ascii="Calibri" w:hAnsi="Calibri"/>
                <w:color w:val="000000"/>
              </w:rPr>
            </w:pPr>
            <w:r w:rsidRPr="007A184A">
              <w:rPr>
                <w:rFonts w:ascii="Calibri" w:hAnsi="Calibri"/>
                <w:color w:val="000000"/>
              </w:rPr>
              <w:t>4.2 to 60V</w:t>
            </w:r>
          </w:p>
        </w:tc>
        <w:tc>
          <w:tcPr>
            <w:tcW w:w="2040" w:type="dxa"/>
            <w:shd w:val="clear" w:color="auto" w:fill="auto"/>
            <w:noWrap/>
            <w:vAlign w:val="bottom"/>
            <w:hideMark/>
          </w:tcPr>
          <w:p w14:paraId="6908353B" w14:textId="77777777" w:rsidR="007C3749" w:rsidRPr="007A184A" w:rsidRDefault="007C3749" w:rsidP="00CD6217">
            <w:pPr>
              <w:spacing w:after="0"/>
              <w:rPr>
                <w:rFonts w:ascii="Calibri" w:hAnsi="Calibri"/>
                <w:color w:val="000000"/>
              </w:rPr>
            </w:pPr>
            <w:r w:rsidRPr="007A184A">
              <w:rPr>
                <w:rFonts w:ascii="Calibri" w:hAnsi="Calibri"/>
                <w:color w:val="000000"/>
              </w:rPr>
              <w:t>4.5 to 60V</w:t>
            </w:r>
          </w:p>
        </w:tc>
      </w:tr>
      <w:tr w:rsidR="007C3749" w:rsidRPr="007A184A" w14:paraId="4A4ADB4F" w14:textId="77777777" w:rsidTr="00CD6217">
        <w:trPr>
          <w:trHeight w:val="300"/>
        </w:trPr>
        <w:tc>
          <w:tcPr>
            <w:tcW w:w="3100" w:type="dxa"/>
            <w:shd w:val="clear" w:color="auto" w:fill="auto"/>
            <w:noWrap/>
            <w:vAlign w:val="bottom"/>
            <w:hideMark/>
          </w:tcPr>
          <w:p w14:paraId="3F7A4EF1" w14:textId="051F1835" w:rsidR="007C3749" w:rsidRPr="007A184A" w:rsidRDefault="007A184A" w:rsidP="00CD6217">
            <w:pPr>
              <w:spacing w:after="0"/>
              <w:rPr>
                <w:rFonts w:ascii="Calibri" w:hAnsi="Calibri"/>
                <w:color w:val="000000"/>
              </w:rPr>
            </w:pPr>
            <w:r>
              <w:rPr>
                <w:rFonts w:ascii="Calibri" w:hAnsi="Calibri"/>
                <w:color w:val="000000"/>
              </w:rPr>
              <w:t>C</w:t>
            </w:r>
            <w:r w:rsidR="007C3749" w:rsidRPr="007A184A">
              <w:rPr>
                <w:rFonts w:ascii="Calibri" w:hAnsi="Calibri"/>
                <w:color w:val="000000"/>
              </w:rPr>
              <w:t>ontinuous current</w:t>
            </w:r>
          </w:p>
        </w:tc>
        <w:tc>
          <w:tcPr>
            <w:tcW w:w="1960" w:type="dxa"/>
            <w:shd w:val="clear" w:color="auto" w:fill="auto"/>
            <w:noWrap/>
            <w:vAlign w:val="bottom"/>
            <w:hideMark/>
          </w:tcPr>
          <w:p w14:paraId="52334C31" w14:textId="77777777" w:rsidR="007C3749" w:rsidRPr="007A184A" w:rsidRDefault="007C3749" w:rsidP="00CD6217">
            <w:pPr>
              <w:spacing w:after="0"/>
              <w:rPr>
                <w:rFonts w:ascii="Calibri" w:hAnsi="Calibri"/>
                <w:color w:val="000000"/>
              </w:rPr>
            </w:pPr>
            <w:r w:rsidRPr="007A184A">
              <w:rPr>
                <w:rFonts w:ascii="Calibri" w:hAnsi="Calibri"/>
                <w:color w:val="000000"/>
              </w:rPr>
              <w:t>4A</w:t>
            </w:r>
          </w:p>
        </w:tc>
        <w:tc>
          <w:tcPr>
            <w:tcW w:w="2020" w:type="dxa"/>
            <w:shd w:val="clear" w:color="auto" w:fill="auto"/>
            <w:noWrap/>
            <w:vAlign w:val="bottom"/>
            <w:hideMark/>
          </w:tcPr>
          <w:p w14:paraId="14FEC912" w14:textId="77777777" w:rsidR="007C3749" w:rsidRPr="007A184A" w:rsidRDefault="007C3749" w:rsidP="00CD6217">
            <w:pPr>
              <w:spacing w:after="0"/>
              <w:rPr>
                <w:rFonts w:ascii="Calibri" w:hAnsi="Calibri"/>
                <w:color w:val="000000"/>
              </w:rPr>
            </w:pPr>
            <w:r w:rsidRPr="007A184A">
              <w:rPr>
                <w:rFonts w:ascii="Calibri" w:hAnsi="Calibri"/>
                <w:color w:val="000000"/>
              </w:rPr>
              <w:t>2.23A</w:t>
            </w:r>
          </w:p>
        </w:tc>
        <w:tc>
          <w:tcPr>
            <w:tcW w:w="2040" w:type="dxa"/>
            <w:shd w:val="clear" w:color="auto" w:fill="auto"/>
            <w:noWrap/>
            <w:vAlign w:val="bottom"/>
            <w:hideMark/>
          </w:tcPr>
          <w:p w14:paraId="0D748624" w14:textId="77777777" w:rsidR="007C3749" w:rsidRPr="007A184A" w:rsidRDefault="007C3749" w:rsidP="00CD6217">
            <w:pPr>
              <w:spacing w:after="0"/>
              <w:rPr>
                <w:rFonts w:ascii="Calibri" w:hAnsi="Calibri"/>
                <w:color w:val="000000"/>
              </w:rPr>
            </w:pPr>
            <w:r w:rsidRPr="007A184A">
              <w:rPr>
                <w:rFonts w:ascii="Calibri" w:hAnsi="Calibri"/>
                <w:color w:val="000000"/>
              </w:rPr>
              <w:t>6A</w:t>
            </w:r>
          </w:p>
        </w:tc>
      </w:tr>
      <w:tr w:rsidR="007C3749" w:rsidRPr="007A184A" w14:paraId="6790738C" w14:textId="77777777" w:rsidTr="00CD6217">
        <w:trPr>
          <w:trHeight w:val="300"/>
        </w:trPr>
        <w:tc>
          <w:tcPr>
            <w:tcW w:w="3100" w:type="dxa"/>
            <w:shd w:val="clear" w:color="auto" w:fill="auto"/>
            <w:noWrap/>
            <w:vAlign w:val="bottom"/>
            <w:hideMark/>
          </w:tcPr>
          <w:p w14:paraId="34CC436F" w14:textId="33D13DE4" w:rsidR="007C3749" w:rsidRPr="007A184A" w:rsidRDefault="007A184A" w:rsidP="00CD6217">
            <w:pPr>
              <w:spacing w:after="0"/>
              <w:rPr>
                <w:rFonts w:ascii="Calibri" w:hAnsi="Calibri"/>
                <w:color w:val="000000"/>
              </w:rPr>
            </w:pPr>
            <w:r w:rsidRPr="007A184A">
              <w:rPr>
                <w:rFonts w:ascii="Calibri" w:hAnsi="Calibri"/>
                <w:color w:val="000000"/>
              </w:rPr>
              <w:t>Max</w:t>
            </w:r>
            <w:r w:rsidR="007C3749" w:rsidRPr="007A184A">
              <w:rPr>
                <w:rFonts w:ascii="Calibri" w:hAnsi="Calibri"/>
                <w:color w:val="000000"/>
              </w:rPr>
              <w:t xml:space="preserve"> curren</w:t>
            </w:r>
          </w:p>
        </w:tc>
        <w:tc>
          <w:tcPr>
            <w:tcW w:w="1960" w:type="dxa"/>
            <w:shd w:val="clear" w:color="auto" w:fill="auto"/>
            <w:noWrap/>
            <w:vAlign w:val="bottom"/>
            <w:hideMark/>
          </w:tcPr>
          <w:p w14:paraId="1B43DC15" w14:textId="77777777" w:rsidR="007C3749" w:rsidRPr="007A184A" w:rsidRDefault="007C3749" w:rsidP="00CD6217">
            <w:pPr>
              <w:spacing w:after="0"/>
              <w:rPr>
                <w:rFonts w:ascii="Calibri" w:hAnsi="Calibri"/>
                <w:color w:val="000000"/>
              </w:rPr>
            </w:pPr>
            <w:r w:rsidRPr="007A184A">
              <w:rPr>
                <w:rFonts w:ascii="Calibri" w:hAnsi="Calibri"/>
                <w:color w:val="000000"/>
              </w:rPr>
              <w:t>6A</w:t>
            </w:r>
          </w:p>
        </w:tc>
        <w:tc>
          <w:tcPr>
            <w:tcW w:w="2020" w:type="dxa"/>
            <w:shd w:val="clear" w:color="auto" w:fill="auto"/>
            <w:noWrap/>
            <w:vAlign w:val="bottom"/>
            <w:hideMark/>
          </w:tcPr>
          <w:p w14:paraId="155ED48B" w14:textId="7F2EE59E" w:rsidR="007C3749" w:rsidRPr="007A184A" w:rsidRDefault="00EE5BED" w:rsidP="00CD6217">
            <w:pPr>
              <w:spacing w:after="0"/>
              <w:rPr>
                <w:rFonts w:ascii="Calibri" w:hAnsi="Calibri"/>
                <w:color w:val="000000"/>
              </w:rPr>
            </w:pPr>
            <w:r>
              <w:rPr>
                <w:rFonts w:ascii="Calibri" w:hAnsi="Calibri"/>
                <w:color w:val="000000"/>
              </w:rPr>
              <w:t>N/A</w:t>
            </w:r>
          </w:p>
        </w:tc>
        <w:tc>
          <w:tcPr>
            <w:tcW w:w="2040" w:type="dxa"/>
            <w:shd w:val="clear" w:color="auto" w:fill="auto"/>
            <w:noWrap/>
            <w:vAlign w:val="bottom"/>
            <w:hideMark/>
          </w:tcPr>
          <w:p w14:paraId="720C93D6" w14:textId="7C2E755A" w:rsidR="007C3749" w:rsidRPr="007A184A" w:rsidRDefault="00EE5BED" w:rsidP="00CD6217">
            <w:pPr>
              <w:spacing w:after="0"/>
              <w:rPr>
                <w:rFonts w:ascii="Calibri" w:hAnsi="Calibri"/>
                <w:color w:val="000000"/>
              </w:rPr>
            </w:pPr>
            <w:r>
              <w:rPr>
                <w:rFonts w:ascii="Calibri" w:hAnsi="Calibri"/>
                <w:color w:val="000000"/>
              </w:rPr>
              <w:t>N/A</w:t>
            </w:r>
          </w:p>
        </w:tc>
      </w:tr>
      <w:tr w:rsidR="007C3749" w:rsidRPr="007A184A" w14:paraId="2747AB27" w14:textId="77777777" w:rsidTr="00CD6217">
        <w:trPr>
          <w:trHeight w:val="300"/>
        </w:trPr>
        <w:tc>
          <w:tcPr>
            <w:tcW w:w="3100" w:type="dxa"/>
            <w:shd w:val="clear" w:color="auto" w:fill="auto"/>
            <w:noWrap/>
            <w:vAlign w:val="bottom"/>
            <w:hideMark/>
          </w:tcPr>
          <w:p w14:paraId="2BADB6F9" w14:textId="086E6F76" w:rsidR="007C3749" w:rsidRPr="007A184A" w:rsidRDefault="007A184A" w:rsidP="00CD6217">
            <w:pPr>
              <w:spacing w:after="0"/>
              <w:rPr>
                <w:rFonts w:ascii="Calibri" w:hAnsi="Calibri"/>
                <w:color w:val="000000"/>
              </w:rPr>
            </w:pPr>
            <w:r w:rsidRPr="007A184A">
              <w:rPr>
                <w:rFonts w:ascii="Calibri" w:hAnsi="Calibri"/>
                <w:color w:val="000000"/>
              </w:rPr>
              <w:t>Parallel</w:t>
            </w:r>
            <w:r w:rsidR="007C3749" w:rsidRPr="007A184A">
              <w:rPr>
                <w:rFonts w:ascii="Calibri" w:hAnsi="Calibri"/>
                <w:color w:val="000000"/>
              </w:rPr>
              <w:t xml:space="preserve"> theoretisch moglijk</w:t>
            </w:r>
          </w:p>
        </w:tc>
        <w:tc>
          <w:tcPr>
            <w:tcW w:w="1960" w:type="dxa"/>
            <w:shd w:val="clear" w:color="auto" w:fill="auto"/>
            <w:noWrap/>
            <w:vAlign w:val="bottom"/>
            <w:hideMark/>
          </w:tcPr>
          <w:p w14:paraId="425144A0" w14:textId="5F50B5B5" w:rsidR="007C3749" w:rsidRPr="007A184A" w:rsidRDefault="007A184A" w:rsidP="00CD6217">
            <w:pPr>
              <w:spacing w:after="0"/>
              <w:rPr>
                <w:rFonts w:ascii="Calibri" w:hAnsi="Calibri"/>
                <w:color w:val="000000"/>
              </w:rPr>
            </w:pPr>
            <w:r w:rsidRPr="007A184A">
              <w:rPr>
                <w:rFonts w:ascii="Calibri" w:hAnsi="Calibri"/>
                <w:color w:val="000000"/>
              </w:rPr>
              <w:t>Ja</w:t>
            </w:r>
          </w:p>
        </w:tc>
        <w:tc>
          <w:tcPr>
            <w:tcW w:w="2020" w:type="dxa"/>
            <w:shd w:val="clear" w:color="auto" w:fill="auto"/>
            <w:noWrap/>
            <w:vAlign w:val="bottom"/>
            <w:hideMark/>
          </w:tcPr>
          <w:p w14:paraId="42C2839E" w14:textId="5F33A42A" w:rsidR="007C3749" w:rsidRPr="007A184A" w:rsidRDefault="007A184A" w:rsidP="00CD6217">
            <w:pPr>
              <w:spacing w:after="0"/>
              <w:rPr>
                <w:rFonts w:ascii="Calibri" w:hAnsi="Calibri"/>
                <w:color w:val="000000"/>
              </w:rPr>
            </w:pPr>
            <w:r w:rsidRPr="007A184A">
              <w:rPr>
                <w:rFonts w:ascii="Calibri" w:hAnsi="Calibri"/>
                <w:color w:val="000000"/>
              </w:rPr>
              <w:t>Ja</w:t>
            </w:r>
          </w:p>
        </w:tc>
        <w:tc>
          <w:tcPr>
            <w:tcW w:w="2040" w:type="dxa"/>
            <w:shd w:val="clear" w:color="auto" w:fill="auto"/>
            <w:noWrap/>
            <w:vAlign w:val="bottom"/>
            <w:hideMark/>
          </w:tcPr>
          <w:p w14:paraId="3B4027E7" w14:textId="0672EB1E" w:rsidR="007C3749" w:rsidRPr="007A184A" w:rsidRDefault="007A184A" w:rsidP="00CD6217">
            <w:pPr>
              <w:spacing w:after="0"/>
              <w:rPr>
                <w:rFonts w:ascii="Calibri" w:hAnsi="Calibri"/>
                <w:color w:val="000000"/>
              </w:rPr>
            </w:pPr>
            <w:r w:rsidRPr="007A184A">
              <w:rPr>
                <w:rFonts w:ascii="Calibri" w:hAnsi="Calibri"/>
                <w:color w:val="000000"/>
              </w:rPr>
              <w:t>Ja</w:t>
            </w:r>
          </w:p>
        </w:tc>
      </w:tr>
      <w:tr w:rsidR="007C3749" w:rsidRPr="007A184A" w14:paraId="64CD6020" w14:textId="77777777" w:rsidTr="00CD6217">
        <w:trPr>
          <w:trHeight w:val="300"/>
        </w:trPr>
        <w:tc>
          <w:tcPr>
            <w:tcW w:w="3100" w:type="dxa"/>
            <w:shd w:val="clear" w:color="auto" w:fill="auto"/>
            <w:noWrap/>
            <w:vAlign w:val="bottom"/>
            <w:hideMark/>
          </w:tcPr>
          <w:p w14:paraId="037DAFAB" w14:textId="7EEC5E18" w:rsidR="007C3749" w:rsidRPr="007A184A" w:rsidRDefault="007A184A" w:rsidP="00CD6217">
            <w:pPr>
              <w:spacing w:after="0"/>
              <w:rPr>
                <w:rFonts w:ascii="Calibri" w:hAnsi="Calibri"/>
                <w:color w:val="000000"/>
              </w:rPr>
            </w:pPr>
            <w:r w:rsidRPr="007A184A">
              <w:rPr>
                <w:rFonts w:ascii="Calibri" w:hAnsi="Calibri"/>
                <w:color w:val="000000"/>
              </w:rPr>
              <w:t>Prijs</w:t>
            </w:r>
          </w:p>
        </w:tc>
        <w:tc>
          <w:tcPr>
            <w:tcW w:w="1960" w:type="dxa"/>
            <w:shd w:val="clear" w:color="auto" w:fill="auto"/>
            <w:noWrap/>
            <w:vAlign w:val="bottom"/>
            <w:hideMark/>
          </w:tcPr>
          <w:p w14:paraId="07C8E4F4" w14:textId="77777777" w:rsidR="007C3749" w:rsidRPr="007A184A" w:rsidRDefault="007C3749" w:rsidP="00CD6217">
            <w:pPr>
              <w:spacing w:after="0"/>
              <w:rPr>
                <w:rFonts w:ascii="Calibri" w:hAnsi="Calibri"/>
                <w:color w:val="000000"/>
              </w:rPr>
            </w:pPr>
            <w:r w:rsidRPr="007A184A">
              <w:rPr>
                <w:rFonts w:ascii="Calibri" w:hAnsi="Calibri"/>
                <w:color w:val="000000"/>
              </w:rPr>
              <w:t>2euro</w:t>
            </w:r>
          </w:p>
        </w:tc>
        <w:tc>
          <w:tcPr>
            <w:tcW w:w="2020" w:type="dxa"/>
            <w:shd w:val="clear" w:color="auto" w:fill="auto"/>
            <w:noWrap/>
            <w:vAlign w:val="bottom"/>
            <w:hideMark/>
          </w:tcPr>
          <w:p w14:paraId="41041019" w14:textId="77777777" w:rsidR="007C3749" w:rsidRPr="007A184A" w:rsidRDefault="007C3749" w:rsidP="00CD6217">
            <w:pPr>
              <w:spacing w:after="0"/>
              <w:rPr>
                <w:rFonts w:ascii="Calibri" w:hAnsi="Calibri"/>
                <w:color w:val="000000"/>
              </w:rPr>
            </w:pPr>
            <w:r w:rsidRPr="007A184A">
              <w:rPr>
                <w:rFonts w:ascii="Calibri" w:hAnsi="Calibri"/>
                <w:color w:val="000000"/>
              </w:rPr>
              <w:t>=</w:t>
            </w:r>
          </w:p>
        </w:tc>
        <w:tc>
          <w:tcPr>
            <w:tcW w:w="2040" w:type="dxa"/>
            <w:shd w:val="clear" w:color="auto" w:fill="auto"/>
            <w:noWrap/>
            <w:vAlign w:val="bottom"/>
            <w:hideMark/>
          </w:tcPr>
          <w:p w14:paraId="53EA7668" w14:textId="77777777" w:rsidR="007C3749" w:rsidRPr="007A184A" w:rsidRDefault="007C3749" w:rsidP="00CD6217">
            <w:pPr>
              <w:spacing w:after="0"/>
              <w:rPr>
                <w:rFonts w:ascii="Calibri" w:hAnsi="Calibri"/>
                <w:color w:val="000000"/>
              </w:rPr>
            </w:pPr>
            <w:r w:rsidRPr="007A184A">
              <w:rPr>
                <w:rFonts w:ascii="Calibri" w:hAnsi="Calibri"/>
                <w:color w:val="000000"/>
              </w:rPr>
              <w:t>3euro</w:t>
            </w:r>
          </w:p>
        </w:tc>
      </w:tr>
      <w:tr w:rsidR="007C3749" w:rsidRPr="007A184A" w14:paraId="702D02F6" w14:textId="77777777" w:rsidTr="00CD6217">
        <w:trPr>
          <w:trHeight w:val="300"/>
        </w:trPr>
        <w:tc>
          <w:tcPr>
            <w:tcW w:w="3100" w:type="dxa"/>
            <w:shd w:val="clear" w:color="auto" w:fill="auto"/>
            <w:noWrap/>
            <w:vAlign w:val="bottom"/>
            <w:hideMark/>
          </w:tcPr>
          <w:p w14:paraId="35ED9E7E" w14:textId="6D2FDB78" w:rsidR="007C3749" w:rsidRPr="007A184A" w:rsidRDefault="007A184A" w:rsidP="00CD6217">
            <w:pPr>
              <w:spacing w:after="0"/>
              <w:rPr>
                <w:rFonts w:ascii="Calibri" w:hAnsi="Calibri"/>
                <w:color w:val="000000"/>
              </w:rPr>
            </w:pPr>
            <w:r w:rsidRPr="007A184A">
              <w:rPr>
                <w:rFonts w:ascii="Calibri" w:hAnsi="Calibri"/>
                <w:color w:val="000000"/>
              </w:rPr>
              <w:t>Reverse</w:t>
            </w:r>
            <w:r w:rsidR="007C3749" w:rsidRPr="007A184A">
              <w:rPr>
                <w:rFonts w:ascii="Calibri" w:hAnsi="Calibri"/>
                <w:color w:val="000000"/>
              </w:rPr>
              <w:t xml:space="preserve"> ploarity protection</w:t>
            </w:r>
          </w:p>
        </w:tc>
        <w:tc>
          <w:tcPr>
            <w:tcW w:w="1960" w:type="dxa"/>
            <w:shd w:val="clear" w:color="auto" w:fill="auto"/>
            <w:noWrap/>
            <w:vAlign w:val="bottom"/>
            <w:hideMark/>
          </w:tcPr>
          <w:p w14:paraId="77E60CB4" w14:textId="235D360D" w:rsidR="007C3749" w:rsidRPr="007A184A" w:rsidRDefault="007A184A" w:rsidP="00CD6217">
            <w:pPr>
              <w:spacing w:after="0"/>
              <w:rPr>
                <w:rFonts w:ascii="Calibri" w:hAnsi="Calibri"/>
                <w:color w:val="000000"/>
              </w:rPr>
            </w:pPr>
            <w:r w:rsidRPr="007A184A">
              <w:rPr>
                <w:rFonts w:ascii="Calibri" w:hAnsi="Calibri"/>
                <w:color w:val="000000"/>
              </w:rPr>
              <w:t>Externe</w:t>
            </w:r>
            <w:r w:rsidR="007C3749" w:rsidRPr="007A184A">
              <w:rPr>
                <w:rFonts w:ascii="Calibri" w:hAnsi="Calibri"/>
                <w:color w:val="000000"/>
              </w:rPr>
              <w:t xml:space="preserve"> fet</w:t>
            </w:r>
          </w:p>
        </w:tc>
        <w:tc>
          <w:tcPr>
            <w:tcW w:w="2020" w:type="dxa"/>
            <w:shd w:val="clear" w:color="auto" w:fill="auto"/>
            <w:noWrap/>
            <w:vAlign w:val="bottom"/>
            <w:hideMark/>
          </w:tcPr>
          <w:p w14:paraId="4F8259CA" w14:textId="44E69AE1" w:rsidR="007C3749" w:rsidRPr="007A184A" w:rsidRDefault="007A184A" w:rsidP="00CD6217">
            <w:pPr>
              <w:spacing w:after="0"/>
              <w:rPr>
                <w:rFonts w:ascii="Calibri" w:hAnsi="Calibri"/>
                <w:color w:val="000000"/>
              </w:rPr>
            </w:pPr>
            <w:r w:rsidRPr="007A184A">
              <w:rPr>
                <w:rFonts w:ascii="Calibri" w:hAnsi="Calibri"/>
                <w:color w:val="000000"/>
              </w:rPr>
              <w:t>Intern</w:t>
            </w:r>
          </w:p>
        </w:tc>
        <w:tc>
          <w:tcPr>
            <w:tcW w:w="2040" w:type="dxa"/>
            <w:shd w:val="clear" w:color="auto" w:fill="auto"/>
            <w:noWrap/>
            <w:vAlign w:val="bottom"/>
            <w:hideMark/>
          </w:tcPr>
          <w:p w14:paraId="56BB72B9" w14:textId="39B0EADC" w:rsidR="007C3749" w:rsidRPr="007A184A" w:rsidRDefault="007A184A" w:rsidP="00CD6217">
            <w:pPr>
              <w:spacing w:after="0"/>
              <w:rPr>
                <w:rFonts w:ascii="Calibri" w:hAnsi="Calibri"/>
                <w:color w:val="000000"/>
              </w:rPr>
            </w:pPr>
            <w:r w:rsidRPr="007A184A">
              <w:rPr>
                <w:rFonts w:ascii="Calibri" w:hAnsi="Calibri"/>
                <w:color w:val="000000"/>
              </w:rPr>
              <w:t>Externe</w:t>
            </w:r>
            <w:r w:rsidR="007C3749" w:rsidRPr="007A184A">
              <w:rPr>
                <w:rFonts w:ascii="Calibri" w:hAnsi="Calibri"/>
                <w:color w:val="000000"/>
              </w:rPr>
              <w:t xml:space="preserve"> fet</w:t>
            </w:r>
          </w:p>
        </w:tc>
      </w:tr>
      <w:tr w:rsidR="007C3749" w:rsidRPr="007A184A" w14:paraId="44A340EB" w14:textId="77777777" w:rsidTr="00CD6217">
        <w:trPr>
          <w:trHeight w:val="300"/>
        </w:trPr>
        <w:tc>
          <w:tcPr>
            <w:tcW w:w="3100" w:type="dxa"/>
            <w:shd w:val="clear" w:color="auto" w:fill="auto"/>
            <w:noWrap/>
            <w:vAlign w:val="bottom"/>
          </w:tcPr>
          <w:p w14:paraId="1A8391E7" w14:textId="25349DB4" w:rsidR="007C3749" w:rsidRPr="007A184A" w:rsidRDefault="007C3749" w:rsidP="00CD6217">
            <w:pPr>
              <w:spacing w:after="0"/>
              <w:rPr>
                <w:rFonts w:ascii="Calibri" w:hAnsi="Calibri"/>
                <w:color w:val="000000"/>
              </w:rPr>
            </w:pPr>
            <w:r w:rsidRPr="007A184A">
              <w:rPr>
                <w:rFonts w:ascii="Calibri" w:hAnsi="Calibri"/>
                <w:color w:val="000000"/>
              </w:rPr>
              <w:t>Piek stroom</w:t>
            </w:r>
          </w:p>
        </w:tc>
        <w:tc>
          <w:tcPr>
            <w:tcW w:w="1960" w:type="dxa"/>
            <w:shd w:val="clear" w:color="auto" w:fill="auto"/>
            <w:noWrap/>
            <w:vAlign w:val="bottom"/>
          </w:tcPr>
          <w:p w14:paraId="44811805" w14:textId="7A36908B" w:rsidR="007C3749" w:rsidRPr="007A184A" w:rsidRDefault="00EE5BED" w:rsidP="00CD6217">
            <w:pPr>
              <w:spacing w:after="0"/>
              <w:rPr>
                <w:rFonts w:ascii="Calibri" w:hAnsi="Calibri"/>
                <w:color w:val="000000"/>
              </w:rPr>
            </w:pPr>
            <w:r>
              <w:rPr>
                <w:rFonts w:ascii="Calibri" w:hAnsi="Calibri"/>
                <w:color w:val="000000"/>
              </w:rPr>
              <w:t>N/A</w:t>
            </w:r>
          </w:p>
        </w:tc>
        <w:tc>
          <w:tcPr>
            <w:tcW w:w="2020" w:type="dxa"/>
            <w:shd w:val="clear" w:color="auto" w:fill="auto"/>
            <w:noWrap/>
            <w:vAlign w:val="bottom"/>
          </w:tcPr>
          <w:p w14:paraId="27834E23" w14:textId="7E34F912" w:rsidR="007C3749" w:rsidRPr="007A184A" w:rsidRDefault="007C3749" w:rsidP="00CD6217">
            <w:pPr>
              <w:spacing w:after="0"/>
              <w:rPr>
                <w:rFonts w:ascii="Calibri" w:hAnsi="Calibri"/>
                <w:color w:val="000000"/>
              </w:rPr>
            </w:pPr>
            <w:r w:rsidRPr="007A184A">
              <w:rPr>
                <w:rFonts w:ascii="Calibri" w:hAnsi="Calibri"/>
                <w:color w:val="000000"/>
              </w:rPr>
              <w:t>3x limiet gemeten</w:t>
            </w:r>
          </w:p>
        </w:tc>
        <w:tc>
          <w:tcPr>
            <w:tcW w:w="2040" w:type="dxa"/>
            <w:shd w:val="clear" w:color="auto" w:fill="auto"/>
            <w:noWrap/>
            <w:vAlign w:val="bottom"/>
          </w:tcPr>
          <w:p w14:paraId="735951C7" w14:textId="2D8C2834" w:rsidR="007C3749" w:rsidRPr="007A184A" w:rsidRDefault="007C3749" w:rsidP="00CD6217">
            <w:pPr>
              <w:spacing w:after="0"/>
              <w:rPr>
                <w:rFonts w:ascii="Calibri" w:hAnsi="Calibri"/>
                <w:color w:val="000000"/>
              </w:rPr>
            </w:pPr>
            <w:r w:rsidRPr="007A184A">
              <w:rPr>
                <w:rFonts w:ascii="Calibri" w:hAnsi="Calibri"/>
                <w:color w:val="000000"/>
              </w:rPr>
              <w:t>2x limiet gedefinieerd in de datasheet</w:t>
            </w:r>
          </w:p>
        </w:tc>
      </w:tr>
    </w:tbl>
    <w:p w14:paraId="2BF8D9B3" w14:textId="77777777" w:rsidR="007C3749" w:rsidRPr="007A184A" w:rsidRDefault="007C3749" w:rsidP="007C3749"/>
    <w:p w14:paraId="09D79CD1" w14:textId="310DBBB6" w:rsidR="007C3749" w:rsidRPr="007A184A" w:rsidRDefault="007C3749" w:rsidP="007C3749">
      <w:r w:rsidRPr="007A184A">
        <w:t xml:space="preserve">De tps2660 ic is het meest kost effectief. </w:t>
      </w:r>
      <w:r w:rsidR="00C42035" w:rsidRPr="007A184A">
        <w:t>Zou</w:t>
      </w:r>
      <w:r w:rsidRPr="007A184A">
        <w:t xml:space="preserve"> genoeg zijn voor een class 1 of 2 voeding maar heeft geen overhead.</w:t>
      </w:r>
      <w:r w:rsidR="00060F3B" w:rsidRPr="007A184A">
        <w:t xml:space="preserve"> B</w:t>
      </w:r>
      <w:r w:rsidR="000F1CFD" w:rsidRPr="007A184A">
        <w:t xml:space="preserve">ij LCL-klasse 2 zit je aan de </w:t>
      </w:r>
      <w:r w:rsidR="00C42035" w:rsidRPr="007A184A">
        <w:t>minimumstroom</w:t>
      </w:r>
      <w:r w:rsidR="00060F3B" w:rsidRPr="007A184A">
        <w:t xml:space="preserve"> limiet.</w:t>
      </w:r>
    </w:p>
    <w:p w14:paraId="2FA7C4BC" w14:textId="7082455E" w:rsidR="007C3749" w:rsidRPr="007A184A" w:rsidRDefault="007C3749" w:rsidP="007C3749">
      <w:r w:rsidRPr="007A184A">
        <w:t>De STEF01 is goedkoop voor wat hij aan kan maar door mijn slechte ervaring en de enkele bi directionele fout pin is het moeilijk om deze aan te raden. Kan LCL-klasse 3 maar de 5V instelling of lager gaat niet.</w:t>
      </w:r>
    </w:p>
    <w:p w14:paraId="52332CB9" w14:textId="62750B47" w:rsidR="007C3749" w:rsidRPr="007A184A" w:rsidRDefault="007C3749" w:rsidP="007C3749">
      <w:r w:rsidRPr="007A184A">
        <w:t xml:space="preserve">De tps2663 is duurder maar heeft hogere limieten dan de andere. Deze ic kan het meesten inclusief </w:t>
      </w:r>
      <w:r w:rsidR="007A184A" w:rsidRPr="007A184A">
        <w:t>klasse</w:t>
      </w:r>
      <w:r w:rsidRPr="007A184A">
        <w:t xml:space="preserve"> 3 en 5V.</w:t>
      </w:r>
    </w:p>
    <w:p w14:paraId="05398CBE" w14:textId="2E2C9C76" w:rsidR="00A62D7B" w:rsidRDefault="007A184A" w:rsidP="00A62D7B">
      <w:r w:rsidRPr="007A184A">
        <w:t>E</w:t>
      </w:r>
      <w:r w:rsidR="000F1CFD" w:rsidRPr="007A184A">
        <w:t xml:space="preserve">en 3.3V instelling </w:t>
      </w:r>
      <w:r w:rsidRPr="007A184A">
        <w:t>is niet belangrijk dus deze komt er niet bij</w:t>
      </w:r>
      <w:r w:rsidR="000F1CFD" w:rsidRPr="007A184A">
        <w:t>.</w:t>
      </w:r>
    </w:p>
    <w:p w14:paraId="5C0C63E0" w14:textId="38C43462" w:rsidR="009D7F15" w:rsidRDefault="009D7F15" w:rsidP="00A62D7B">
      <w:r>
        <w:t xml:space="preserve">De </w:t>
      </w:r>
      <w:r w:rsidR="004C0477">
        <w:t>gekozen</w:t>
      </w:r>
      <w:r>
        <w:t xml:space="preserve"> ic is de TPS26631</w:t>
      </w:r>
      <w:r w:rsidR="00977777">
        <w:t xml:space="preserve"> deze laat hogere piek stromen toe en is geschikt voor de toepassing.</w:t>
      </w:r>
    </w:p>
    <w:p w14:paraId="5A1A5516" w14:textId="38FB0B91" w:rsidR="004C0477" w:rsidRPr="007A184A" w:rsidRDefault="004C0477" w:rsidP="00A62D7B">
      <w:r w:rsidRPr="004C0477">
        <w:rPr>
          <w:noProof/>
        </w:rPr>
        <w:drawing>
          <wp:inline distT="0" distB="0" distL="0" distR="0" wp14:anchorId="11F78954" wp14:editId="74DB6F47">
            <wp:extent cx="4905376" cy="2200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150"/>
                    <a:stretch/>
                  </pic:blipFill>
                  <pic:spPr bwMode="auto">
                    <a:xfrm>
                      <a:off x="0" y="0"/>
                      <a:ext cx="4906060" cy="2200582"/>
                    </a:xfrm>
                    <a:prstGeom prst="rect">
                      <a:avLst/>
                    </a:prstGeom>
                    <a:ln>
                      <a:noFill/>
                    </a:ln>
                    <a:extLst>
                      <a:ext uri="{53640926-AAD7-44D8-BBD7-CCE9431645EC}">
                        <a14:shadowObscured xmlns:a14="http://schemas.microsoft.com/office/drawing/2010/main"/>
                      </a:ext>
                    </a:extLst>
                  </pic:spPr>
                </pic:pic>
              </a:graphicData>
            </a:graphic>
          </wp:inline>
        </w:drawing>
      </w:r>
    </w:p>
    <w:p w14:paraId="13F7634B" w14:textId="7F606F92" w:rsidR="00F00DCE" w:rsidRPr="007A184A" w:rsidRDefault="00F00DCE" w:rsidP="00F00DCE">
      <w:pPr>
        <w:pStyle w:val="Heading3"/>
      </w:pPr>
      <w:bookmarkStart w:id="19" w:name="_Toc70542008"/>
      <w:r w:rsidRPr="007A184A">
        <w:t>ESD en overspanning beveiliging</w:t>
      </w:r>
      <w:bookmarkEnd w:id="19"/>
    </w:p>
    <w:p w14:paraId="31A52435" w14:textId="7BB235B2" w:rsidR="00F00DCE" w:rsidRPr="007A184A" w:rsidRDefault="00F00DCE" w:rsidP="00F00DCE">
      <w:pPr>
        <w:pStyle w:val="Heading4"/>
      </w:pPr>
      <w:bookmarkStart w:id="20" w:name="_Toc70542009"/>
      <w:r w:rsidRPr="007A184A">
        <w:t>Ingang</w:t>
      </w:r>
      <w:bookmarkEnd w:id="20"/>
    </w:p>
    <w:p w14:paraId="7EC2F1E9" w14:textId="190A809E" w:rsidR="00F00DCE" w:rsidRPr="007A184A" w:rsidRDefault="00F00DCE" w:rsidP="00F00DCE">
      <w:r w:rsidRPr="007A184A">
        <w:t>Op de ingang gebruik ik een bi</w:t>
      </w:r>
      <w:r w:rsidR="00C47739" w:rsidRPr="007A184A">
        <w:t>-</w:t>
      </w:r>
      <w:r w:rsidRPr="007A184A">
        <w:t>directionele</w:t>
      </w:r>
      <w:r w:rsidR="00C47739" w:rsidRPr="007A184A">
        <w:t xml:space="preserve"> TVS-diode. Deze zijn meer gebruikt bij lage spanningen</w:t>
      </w:r>
      <w:r w:rsidR="00C42035" w:rsidRPr="007A184A">
        <w:t>. Er is geen extra fuse nodig omdat deze “open” breken, kan een voordeel zijn. Ze gaan ook langer mee.</w:t>
      </w:r>
    </w:p>
    <w:p w14:paraId="42F4F7F4" w14:textId="5658F7B1" w:rsidR="00C42035" w:rsidRPr="007A184A" w:rsidRDefault="00C42035" w:rsidP="00C42035">
      <w:pPr>
        <w:pStyle w:val="Heading4"/>
      </w:pPr>
      <w:bookmarkStart w:id="21" w:name="_Toc70542010"/>
      <w:r w:rsidRPr="007A184A">
        <w:lastRenderedPageBreak/>
        <w:t>Uitgang</w:t>
      </w:r>
      <w:bookmarkEnd w:id="21"/>
    </w:p>
    <w:p w14:paraId="1EB99CC7" w14:textId="4C155795" w:rsidR="00C42035" w:rsidRPr="007A184A" w:rsidRDefault="00C42035" w:rsidP="00C42035">
      <w:r w:rsidRPr="007A184A">
        <w:t xml:space="preserve">Op de uitgang heb ik een shotkey diode </w:t>
      </w:r>
      <w:r w:rsidR="007A184A">
        <w:t>voor ESD protection</w:t>
      </w:r>
      <w:r w:rsidR="008A3B25">
        <w:t>.</w:t>
      </w:r>
    </w:p>
    <w:p w14:paraId="2746B61B" w14:textId="006432FA" w:rsidR="00A62D7B" w:rsidRPr="007A184A" w:rsidRDefault="00A62D7B" w:rsidP="00A62D7B">
      <w:pPr>
        <w:pStyle w:val="Heading2"/>
      </w:pPr>
      <w:bookmarkStart w:id="22" w:name="_Toc70542011"/>
      <w:r w:rsidRPr="007A184A">
        <w:t>eFuse TPS26631</w:t>
      </w:r>
      <w:bookmarkEnd w:id="22"/>
    </w:p>
    <w:p w14:paraId="5BC6A6EA" w14:textId="42E61DE9" w:rsidR="00F66D7E" w:rsidRPr="007A184A" w:rsidRDefault="00661C68" w:rsidP="00F66D7E">
      <w:r w:rsidRPr="007A184A">
        <w:rPr>
          <w:noProof/>
        </w:rPr>
        <w:drawing>
          <wp:inline distT="0" distB="0" distL="0" distR="0" wp14:anchorId="083746F3" wp14:editId="2C6BE969">
            <wp:extent cx="5652135" cy="33223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2135" cy="3322320"/>
                    </a:xfrm>
                    <a:prstGeom prst="rect">
                      <a:avLst/>
                    </a:prstGeom>
                  </pic:spPr>
                </pic:pic>
              </a:graphicData>
            </a:graphic>
          </wp:inline>
        </w:drawing>
      </w:r>
    </w:p>
    <w:p w14:paraId="11165966" w14:textId="728A26F7" w:rsidR="00661C68" w:rsidRPr="007A184A" w:rsidRDefault="0088721E" w:rsidP="0088721E">
      <w:pPr>
        <w:pStyle w:val="Heading3"/>
      </w:pPr>
      <w:bookmarkStart w:id="23" w:name="_Toc70542012"/>
      <w:r w:rsidRPr="007A184A">
        <w:t>Spanning</w:t>
      </w:r>
      <w:r w:rsidR="00A62D7B" w:rsidRPr="007A184A">
        <w:t xml:space="preserve"> limiet</w:t>
      </w:r>
      <w:r w:rsidRPr="007A184A">
        <w:t xml:space="preserve"> instellingen</w:t>
      </w:r>
      <w:bookmarkEnd w:id="23"/>
    </w:p>
    <w:p w14:paraId="38232CAD" w14:textId="62B49158" w:rsidR="007D19E9" w:rsidRPr="007A184A" w:rsidRDefault="00E03A74" w:rsidP="0088721E">
      <w:r w:rsidRPr="007A184A">
        <w:rPr>
          <w:noProof/>
        </w:rPr>
        <w:drawing>
          <wp:inline distT="0" distB="0" distL="0" distR="0" wp14:anchorId="4438BB87" wp14:editId="66FB67AB">
            <wp:extent cx="2962656" cy="12822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2720" cy="1334188"/>
                    </a:xfrm>
                    <a:prstGeom prst="rect">
                      <a:avLst/>
                    </a:prstGeom>
                  </pic:spPr>
                </pic:pic>
              </a:graphicData>
            </a:graphic>
          </wp:inline>
        </w:drawing>
      </w:r>
    </w:p>
    <w:p w14:paraId="1928EB8E" w14:textId="659C5F1C" w:rsidR="0088721E" w:rsidRPr="007A184A" w:rsidRDefault="00E03A74" w:rsidP="0088721E">
      <w:r w:rsidRPr="007A184A">
        <w:t>In s</w:t>
      </w:r>
      <w:r w:rsidR="007D19E9" w:rsidRPr="007A184A">
        <w:t>pecs: V(OVPR)= 1.2 V and V(UVLOR)= 1.2 V</w:t>
      </w:r>
    </w:p>
    <w:p w14:paraId="3AF9A20B" w14:textId="66588717" w:rsidR="00661E84" w:rsidRPr="007A184A" w:rsidRDefault="00401BAE" w:rsidP="00661E84">
      <w:pPr>
        <w:pStyle w:val="Heading4"/>
      </w:pPr>
      <w:bookmarkStart w:id="24" w:name="_Toc70542013"/>
      <w:r w:rsidRPr="007A184A">
        <w:t>LCL-classes</w:t>
      </w:r>
      <w:bookmarkEnd w:id="24"/>
    </w:p>
    <w:p w14:paraId="6E1C547D" w14:textId="224B60A6" w:rsidR="00D860F4" w:rsidRPr="007A184A" w:rsidRDefault="00C95ABB" w:rsidP="00D860F4">
      <w:r w:rsidRPr="007A184A">
        <w:t xml:space="preserve">LCL-classes </w:t>
      </w:r>
      <w:r w:rsidR="00FC1218" w:rsidRPr="007A184A">
        <w:t>definiëren</w:t>
      </w:r>
      <w:r w:rsidR="001F0B0B" w:rsidRPr="007A184A">
        <w:t xml:space="preserve"> een spanning tussen </w:t>
      </w:r>
      <w:r w:rsidR="00580979" w:rsidRPr="007A184A">
        <w:t>22 en 3</w:t>
      </w:r>
      <w:r w:rsidR="00FC1218" w:rsidRPr="007A184A">
        <w:t>8V</w:t>
      </w:r>
      <w:r w:rsidR="006248F7" w:rsidRPr="007A184A">
        <w:t>.</w:t>
      </w:r>
    </w:p>
    <w:p w14:paraId="31FF0876" w14:textId="7DC1152F" w:rsidR="00BD6E30" w:rsidRPr="007A184A" w:rsidRDefault="004D6281" w:rsidP="00D860F4">
      <m:oMathPara>
        <m:oMath>
          <m:r>
            <w:rPr>
              <w:rFonts w:ascii="Cambria Math" w:hAnsi="Cambria Math"/>
            </w:rPr>
            <m:t>R3 = 36kΩ</m:t>
          </m:r>
        </m:oMath>
      </m:oMathPara>
    </w:p>
    <w:p w14:paraId="6B844E10" w14:textId="29C7C786" w:rsidR="00F536AB" w:rsidRPr="007A184A" w:rsidRDefault="004D6281" w:rsidP="00D860F4">
      <m:oMathPara>
        <m:oMath>
          <m:r>
            <w:rPr>
              <w:rFonts w:ascii="Cambria Math" w:hAnsi="Cambria Math"/>
            </w:rPr>
            <m:t>1.2V=</m:t>
          </m:r>
          <m:f>
            <m:fPr>
              <m:ctrlPr>
                <w:rPr>
                  <w:rFonts w:ascii="Cambria Math" w:hAnsi="Cambria Math"/>
                  <w:i/>
                </w:rPr>
              </m:ctrlPr>
            </m:fPr>
            <m:num>
              <m:r>
                <w:rPr>
                  <w:rFonts w:ascii="Cambria Math" w:hAnsi="Cambria Math"/>
                </w:rPr>
                <m:t>36000Ω</m:t>
              </m:r>
            </m:num>
            <m:den>
              <m:r>
                <w:rPr>
                  <w:rFonts w:ascii="Cambria Math" w:hAnsi="Cambria Math"/>
                </w:rPr>
                <m:t>R1+R2+36000Ω</m:t>
              </m:r>
            </m:den>
          </m:f>
          <m:r>
            <w:rPr>
              <w:rFonts w:ascii="Cambria Math" w:hAnsi="Cambria Math"/>
            </w:rPr>
            <m:t>*38V</m:t>
          </m:r>
        </m:oMath>
      </m:oMathPara>
    </w:p>
    <w:p w14:paraId="041C877D" w14:textId="2CE420AA" w:rsidR="00DD1ED9" w:rsidRPr="007A184A" w:rsidRDefault="00C02DE1" w:rsidP="00D860F4">
      <m:oMathPara>
        <m:oMath>
          <m:r>
            <w:rPr>
              <w:rFonts w:ascii="Cambria Math" w:hAnsi="Cambria Math"/>
            </w:rPr>
            <m:t>R1+R2=</m:t>
          </m:r>
          <m:d>
            <m:dPr>
              <m:ctrlPr>
                <w:rPr>
                  <w:rFonts w:ascii="Cambria Math" w:hAnsi="Cambria Math"/>
                  <w:i/>
                </w:rPr>
              </m:ctrlPr>
            </m:dPr>
            <m:e>
              <m:f>
                <m:fPr>
                  <m:ctrlPr>
                    <w:rPr>
                      <w:rFonts w:ascii="Cambria Math" w:hAnsi="Cambria Math"/>
                      <w:i/>
                    </w:rPr>
                  </m:ctrlPr>
                </m:fPr>
                <m:num>
                  <m:r>
                    <w:rPr>
                      <w:rFonts w:ascii="Cambria Math" w:hAnsi="Cambria Math"/>
                    </w:rPr>
                    <m:t>36000Ω</m:t>
                  </m:r>
                </m:num>
                <m:den>
                  <m:r>
                    <w:rPr>
                      <w:rFonts w:ascii="Cambria Math" w:hAnsi="Cambria Math"/>
                    </w:rPr>
                    <m:t>1.2V</m:t>
                  </m:r>
                </m:den>
              </m:f>
              <m:r>
                <w:rPr>
                  <w:rFonts w:ascii="Cambria Math" w:hAnsi="Cambria Math"/>
                </w:rPr>
                <m:t>*38V</m:t>
              </m:r>
            </m:e>
          </m:d>
          <m:r>
            <w:rPr>
              <w:rFonts w:ascii="Cambria Math" w:hAnsi="Cambria Math"/>
            </w:rPr>
            <m:t>-36000Ω=1104000Ω</m:t>
          </m:r>
        </m:oMath>
      </m:oMathPara>
    </w:p>
    <w:p w14:paraId="2DB631AB" w14:textId="4ED56DE0" w:rsidR="00B74313" w:rsidRPr="007A184A" w:rsidRDefault="00663D97" w:rsidP="00D860F4">
      <m:oMathPara>
        <m:oMath>
          <m:r>
            <w:rPr>
              <w:rFonts w:ascii="Cambria Math" w:hAnsi="Cambria Math"/>
            </w:rPr>
            <m:t>R2=</m:t>
          </m:r>
          <m:d>
            <m:dPr>
              <m:ctrlPr>
                <w:rPr>
                  <w:rFonts w:ascii="Cambria Math" w:hAnsi="Cambria Math"/>
                  <w:i/>
                </w:rPr>
              </m:ctrlPr>
            </m:dPr>
            <m:e>
              <m:f>
                <m:fPr>
                  <m:ctrlPr>
                    <w:rPr>
                      <w:rFonts w:ascii="Cambria Math" w:hAnsi="Cambria Math"/>
                      <w:i/>
                    </w:rPr>
                  </m:ctrlPr>
                </m:fPr>
                <m:num>
                  <m:r>
                    <w:rPr>
                      <w:rFonts w:ascii="Cambria Math" w:hAnsi="Cambria Math"/>
                    </w:rPr>
                    <m:t>1.2V*</m:t>
                  </m:r>
                  <m:d>
                    <m:dPr>
                      <m:ctrlPr>
                        <w:rPr>
                          <w:rFonts w:ascii="Cambria Math" w:hAnsi="Cambria Math"/>
                          <w:i/>
                        </w:rPr>
                      </m:ctrlPr>
                    </m:dPr>
                    <m:e>
                      <m:r>
                        <w:rPr>
                          <w:rFonts w:ascii="Cambria Math" w:hAnsi="Cambria Math"/>
                        </w:rPr>
                        <m:t>1104000Ω+36000Ω</m:t>
                      </m:r>
                    </m:e>
                  </m:d>
                </m:num>
                <m:den>
                  <m:r>
                    <w:rPr>
                      <w:rFonts w:ascii="Cambria Math" w:hAnsi="Cambria Math"/>
                    </w:rPr>
                    <m:t>22V</m:t>
                  </m:r>
                </m:den>
              </m:f>
            </m:e>
          </m:d>
          <m:r>
            <w:rPr>
              <w:rFonts w:ascii="Cambria Math" w:hAnsi="Cambria Math"/>
            </w:rPr>
            <m:t>-36000Ω=26181.81818Ω</m:t>
          </m:r>
        </m:oMath>
      </m:oMathPara>
    </w:p>
    <w:p w14:paraId="6F2C2CA8" w14:textId="14ACA83E" w:rsidR="006913CF" w:rsidRPr="007A184A" w:rsidRDefault="001500A3" w:rsidP="00D860F4">
      <m:oMathPara>
        <m:oMath>
          <m:r>
            <w:rPr>
              <w:rFonts w:ascii="Cambria Math" w:hAnsi="Cambria Math"/>
            </w:rPr>
            <w:lastRenderedPageBreak/>
            <m:t>R1=</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26182Ω+36000Ω</m:t>
                      </m:r>
                    </m:num>
                    <m:den>
                      <m:r>
                        <w:rPr>
                          <w:rFonts w:ascii="Cambria Math" w:hAnsi="Cambria Math"/>
                        </w:rPr>
                        <m:t>1.2V</m:t>
                      </m:r>
                    </m:den>
                  </m:f>
                </m:e>
              </m:d>
              <m:r>
                <w:rPr>
                  <w:rFonts w:ascii="Cambria Math" w:hAnsi="Cambria Math"/>
                </w:rPr>
                <m:t>*22V</m:t>
              </m:r>
            </m:e>
          </m:d>
          <m:r>
            <w:rPr>
              <w:rFonts w:ascii="Cambria Math" w:hAnsi="Cambria Math"/>
            </w:rPr>
            <m:t>-26182Ω-36000Ω=1077821.333Ω</m:t>
          </m:r>
        </m:oMath>
      </m:oMathPara>
    </w:p>
    <w:p w14:paraId="49042525" w14:textId="77777777" w:rsidR="00A4048F" w:rsidRPr="007A184A" w:rsidRDefault="00A4048F" w:rsidP="00D860F4"/>
    <w:p w14:paraId="650C820C" w14:textId="216B358B" w:rsidR="00A268AB" w:rsidRPr="007A184A" w:rsidRDefault="00A57562" w:rsidP="00D860F4">
      <w:r w:rsidRPr="007A184A">
        <w:t>Bestaande enkele weerstanden</w:t>
      </w:r>
      <w:r w:rsidR="000C5429" w:rsidRPr="007A184A">
        <w:t xml:space="preserve"> E24</w:t>
      </w:r>
      <w:r w:rsidRPr="007A184A">
        <w:t>:</w:t>
      </w:r>
      <w:r w:rsidR="00077BC7" w:rsidRPr="007A184A">
        <w:t xml:space="preserve"> 1M+75K,27K,</w:t>
      </w:r>
      <w:r w:rsidR="00362720" w:rsidRPr="007A184A">
        <w:t>36K</w:t>
      </w:r>
    </w:p>
    <w:p w14:paraId="44BC32EC" w14:textId="5D2A68AF" w:rsidR="00567907" w:rsidRPr="007A184A" w:rsidRDefault="004E1CAB" w:rsidP="00D860F4">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1075000Ω+27000Ω+36000Ω</m:t>
                  </m:r>
                </m:num>
                <m:den>
                  <m:r>
                    <w:rPr>
                      <w:rFonts w:ascii="Cambria Math" w:hAnsi="Cambria Math"/>
                    </w:rPr>
                    <m:t>36000Ω</m:t>
                  </m:r>
                </m:den>
              </m:f>
            </m:e>
          </m:d>
          <m:r>
            <w:rPr>
              <w:rFonts w:ascii="Cambria Math" w:hAnsi="Cambria Math"/>
            </w:rPr>
            <m:t>=37.933V</m:t>
          </m:r>
        </m:oMath>
      </m:oMathPara>
    </w:p>
    <w:p w14:paraId="1E802D41" w14:textId="58D867B9" w:rsidR="00E83417" w:rsidRPr="007A184A" w:rsidRDefault="00844C5B" w:rsidP="00D860F4">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1075000Ω+27000Ω+36000Ω</m:t>
                  </m:r>
                </m:num>
                <m:den>
                  <m:r>
                    <w:rPr>
                      <w:rFonts w:ascii="Cambria Math" w:hAnsi="Cambria Math"/>
                    </w:rPr>
                    <m:t>27000Ω+36000Ω</m:t>
                  </m:r>
                </m:den>
              </m:f>
            </m:e>
          </m:d>
          <m:r>
            <w:rPr>
              <w:rFonts w:ascii="Cambria Math" w:hAnsi="Cambria Math"/>
            </w:rPr>
            <m:t>=21.67V</m:t>
          </m:r>
        </m:oMath>
      </m:oMathPara>
    </w:p>
    <w:p w14:paraId="1868CEC3" w14:textId="32B1EF27" w:rsidR="000F4C04" w:rsidRPr="007A184A" w:rsidRDefault="000F4C04" w:rsidP="000F4C04">
      <w:r w:rsidRPr="007A184A">
        <w:t>Bestaande enkele weerstanden alternatief</w:t>
      </w:r>
      <w:r w:rsidR="009E43F8" w:rsidRPr="007A184A">
        <w:t xml:space="preserve"> 1</w:t>
      </w:r>
      <w:r w:rsidR="000C5429" w:rsidRPr="007A184A">
        <w:t xml:space="preserve"> E24</w:t>
      </w:r>
      <w:r w:rsidRPr="007A184A">
        <w:t>:</w:t>
      </w:r>
      <w:r w:rsidR="00077BC7" w:rsidRPr="007A184A">
        <w:t xml:space="preserve"> 1M+75K,24K,</w:t>
      </w:r>
      <w:r w:rsidRPr="007A184A">
        <w:t>36K</w:t>
      </w:r>
    </w:p>
    <w:p w14:paraId="07D0CA90" w14:textId="39E33E87" w:rsidR="000F4C04" w:rsidRPr="007A184A" w:rsidRDefault="000F4C04" w:rsidP="000F4C04">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1075000Ω+24000Ω+36000Ω</m:t>
                  </m:r>
                </m:num>
                <m:den>
                  <m:r>
                    <w:rPr>
                      <w:rFonts w:ascii="Cambria Math" w:hAnsi="Cambria Math"/>
                    </w:rPr>
                    <m:t>36000Ω</m:t>
                  </m:r>
                </m:den>
              </m:f>
            </m:e>
          </m:d>
          <m:r>
            <w:rPr>
              <w:rFonts w:ascii="Cambria Math" w:hAnsi="Cambria Math"/>
            </w:rPr>
            <m:t>=37.83V</m:t>
          </m:r>
        </m:oMath>
      </m:oMathPara>
    </w:p>
    <w:p w14:paraId="6FF7A0DF" w14:textId="15112747" w:rsidR="000F4C04" w:rsidRPr="007A184A" w:rsidRDefault="000F4C04" w:rsidP="000F4C04">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1075000Ω+24000Ω+36000Ω</m:t>
                  </m:r>
                </m:num>
                <m:den>
                  <m:r>
                    <w:rPr>
                      <w:rFonts w:ascii="Cambria Math" w:hAnsi="Cambria Math"/>
                    </w:rPr>
                    <m:t>24000Ω+36000Ω</m:t>
                  </m:r>
                </m:den>
              </m:f>
            </m:e>
          </m:d>
          <m:r>
            <w:rPr>
              <w:rFonts w:ascii="Cambria Math" w:hAnsi="Cambria Math"/>
            </w:rPr>
            <m:t>=22.7V</m:t>
          </m:r>
        </m:oMath>
      </m:oMathPara>
    </w:p>
    <w:p w14:paraId="22CA0ADA" w14:textId="3C0F1E7E" w:rsidR="009E43F8" w:rsidRPr="007A184A" w:rsidRDefault="009E43F8" w:rsidP="009E43F8">
      <w:r w:rsidRPr="007A184A">
        <w:t xml:space="preserve">Bestaande enkele weerstanden alternatief 2 </w:t>
      </w:r>
    </w:p>
    <w:p w14:paraId="5EE7B067" w14:textId="77777777" w:rsidR="009E43F8" w:rsidRPr="007A184A" w:rsidRDefault="009E43F8" w:rsidP="009E43F8">
      <m:oMathPara>
        <m:oMath>
          <m:r>
            <w:rPr>
              <w:rFonts w:ascii="Cambria Math" w:hAnsi="Cambria Math"/>
            </w:rPr>
            <m:t>R3 = 33kΩ</m:t>
          </m:r>
        </m:oMath>
      </m:oMathPara>
    </w:p>
    <w:p w14:paraId="79674FA8" w14:textId="77777777" w:rsidR="009E43F8" w:rsidRPr="007A184A" w:rsidRDefault="009E43F8" w:rsidP="009E43F8">
      <m:oMathPara>
        <m:oMath>
          <m:r>
            <w:rPr>
              <w:rFonts w:ascii="Cambria Math" w:hAnsi="Cambria Math"/>
            </w:rPr>
            <m:t>1.2V=</m:t>
          </m:r>
          <m:f>
            <m:fPr>
              <m:ctrlPr>
                <w:rPr>
                  <w:rFonts w:ascii="Cambria Math" w:hAnsi="Cambria Math"/>
                  <w:i/>
                </w:rPr>
              </m:ctrlPr>
            </m:fPr>
            <m:num>
              <m:r>
                <w:rPr>
                  <w:rFonts w:ascii="Cambria Math" w:hAnsi="Cambria Math"/>
                </w:rPr>
                <m:t>33000Ω</m:t>
              </m:r>
            </m:num>
            <m:den>
              <m:r>
                <w:rPr>
                  <w:rFonts w:ascii="Cambria Math" w:hAnsi="Cambria Math"/>
                </w:rPr>
                <m:t>R1+R2+33000Ω</m:t>
              </m:r>
            </m:den>
          </m:f>
          <m:r>
            <w:rPr>
              <w:rFonts w:ascii="Cambria Math" w:hAnsi="Cambria Math"/>
            </w:rPr>
            <m:t>*38V</m:t>
          </m:r>
        </m:oMath>
      </m:oMathPara>
    </w:p>
    <w:p w14:paraId="0B67E3FC" w14:textId="702FB1AB" w:rsidR="009E43F8" w:rsidRPr="007A184A" w:rsidRDefault="009E43F8" w:rsidP="009E43F8">
      <m:oMathPara>
        <m:oMath>
          <m:r>
            <w:rPr>
              <w:rFonts w:ascii="Cambria Math" w:hAnsi="Cambria Math"/>
            </w:rPr>
            <m:t>R1+R2=</m:t>
          </m:r>
          <m:d>
            <m:dPr>
              <m:ctrlPr>
                <w:rPr>
                  <w:rFonts w:ascii="Cambria Math" w:hAnsi="Cambria Math"/>
                  <w:i/>
                </w:rPr>
              </m:ctrlPr>
            </m:dPr>
            <m:e>
              <m:f>
                <m:fPr>
                  <m:ctrlPr>
                    <w:rPr>
                      <w:rFonts w:ascii="Cambria Math" w:hAnsi="Cambria Math"/>
                      <w:i/>
                    </w:rPr>
                  </m:ctrlPr>
                </m:fPr>
                <m:num>
                  <m:r>
                    <w:rPr>
                      <w:rFonts w:ascii="Cambria Math" w:hAnsi="Cambria Math"/>
                    </w:rPr>
                    <m:t>33000Ω</m:t>
                  </m:r>
                </m:num>
                <m:den>
                  <m:r>
                    <w:rPr>
                      <w:rFonts w:ascii="Cambria Math" w:hAnsi="Cambria Math"/>
                    </w:rPr>
                    <m:t>1.2V</m:t>
                  </m:r>
                </m:den>
              </m:f>
              <m:r>
                <w:rPr>
                  <w:rFonts w:ascii="Cambria Math" w:hAnsi="Cambria Math"/>
                </w:rPr>
                <m:t>*38V</m:t>
              </m:r>
            </m:e>
          </m:d>
          <m:r>
            <w:rPr>
              <w:rFonts w:ascii="Cambria Math" w:hAnsi="Cambria Math"/>
            </w:rPr>
            <m:t>-33000Ω=1012000Ω</m:t>
          </m:r>
        </m:oMath>
      </m:oMathPara>
    </w:p>
    <w:p w14:paraId="2BA1E914" w14:textId="0C87CBC5" w:rsidR="009E43F8" w:rsidRPr="007A184A" w:rsidRDefault="009E43F8" w:rsidP="009E43F8">
      <m:oMathPara>
        <m:oMath>
          <m:r>
            <w:rPr>
              <w:rFonts w:ascii="Cambria Math" w:hAnsi="Cambria Math"/>
            </w:rPr>
            <m:t>R2=</m:t>
          </m:r>
          <m:d>
            <m:dPr>
              <m:ctrlPr>
                <w:rPr>
                  <w:rFonts w:ascii="Cambria Math" w:hAnsi="Cambria Math"/>
                  <w:i/>
                </w:rPr>
              </m:ctrlPr>
            </m:dPr>
            <m:e>
              <m:f>
                <m:fPr>
                  <m:ctrlPr>
                    <w:rPr>
                      <w:rFonts w:ascii="Cambria Math" w:hAnsi="Cambria Math"/>
                      <w:i/>
                    </w:rPr>
                  </m:ctrlPr>
                </m:fPr>
                <m:num>
                  <m:r>
                    <w:rPr>
                      <w:rFonts w:ascii="Cambria Math" w:hAnsi="Cambria Math"/>
                    </w:rPr>
                    <m:t>1.2V*</m:t>
                  </m:r>
                  <m:d>
                    <m:dPr>
                      <m:ctrlPr>
                        <w:rPr>
                          <w:rFonts w:ascii="Cambria Math" w:hAnsi="Cambria Math"/>
                          <w:i/>
                        </w:rPr>
                      </m:ctrlPr>
                    </m:dPr>
                    <m:e>
                      <m:r>
                        <w:rPr>
                          <w:rFonts w:ascii="Cambria Math" w:hAnsi="Cambria Math"/>
                        </w:rPr>
                        <m:t>1012000Ω+33000Ω</m:t>
                      </m:r>
                    </m:e>
                  </m:d>
                </m:num>
                <m:den>
                  <m:r>
                    <w:rPr>
                      <w:rFonts w:ascii="Cambria Math" w:hAnsi="Cambria Math"/>
                    </w:rPr>
                    <m:t>22V</m:t>
                  </m:r>
                </m:den>
              </m:f>
            </m:e>
          </m:d>
          <m:r>
            <w:rPr>
              <w:rFonts w:ascii="Cambria Math" w:hAnsi="Cambria Math"/>
            </w:rPr>
            <m:t>-33000Ω=24000Ω</m:t>
          </m:r>
        </m:oMath>
      </m:oMathPara>
    </w:p>
    <w:p w14:paraId="2B11A4B0" w14:textId="7EFEF817" w:rsidR="009E43F8" w:rsidRPr="007A184A" w:rsidRDefault="009E43F8" w:rsidP="009E43F8">
      <m:oMathPara>
        <m:oMath>
          <m:r>
            <w:rPr>
              <w:rFonts w:ascii="Cambria Math" w:hAnsi="Cambria Math"/>
            </w:rPr>
            <m:t>R1=</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24000Ω+33000Ω</m:t>
                      </m:r>
                    </m:num>
                    <m:den>
                      <m:r>
                        <w:rPr>
                          <w:rFonts w:ascii="Cambria Math" w:hAnsi="Cambria Math"/>
                        </w:rPr>
                        <m:t>1.2V</m:t>
                      </m:r>
                    </m:den>
                  </m:f>
                </m:e>
              </m:d>
              <m:r>
                <w:rPr>
                  <w:rFonts w:ascii="Cambria Math" w:hAnsi="Cambria Math"/>
                </w:rPr>
                <m:t>*22V</m:t>
              </m:r>
            </m:e>
          </m:d>
          <m:r>
            <w:rPr>
              <w:rFonts w:ascii="Cambria Math" w:hAnsi="Cambria Math"/>
            </w:rPr>
            <m:t>-24000Ω-33000Ω=988000Ω</m:t>
          </m:r>
        </m:oMath>
      </m:oMathPara>
    </w:p>
    <w:p w14:paraId="3D6E8AF2" w14:textId="7ABC9BD2" w:rsidR="00077BC7" w:rsidRPr="007A184A" w:rsidRDefault="009E43F8" w:rsidP="009E43F8">
      <w:r w:rsidRPr="007A184A">
        <w:t>E</w:t>
      </w:r>
      <w:r w:rsidR="000B0EC7" w:rsidRPr="007A184A">
        <w:t>24</w:t>
      </w:r>
      <w:r w:rsidRPr="007A184A">
        <w:t>:</w:t>
      </w:r>
      <w:r w:rsidR="00077BC7" w:rsidRPr="007A184A">
        <w:t xml:space="preserve"> </w:t>
      </w:r>
      <w:r w:rsidRPr="007A184A">
        <w:t>1M</w:t>
      </w:r>
      <w:r w:rsidR="00077BC7" w:rsidRPr="007A184A">
        <w:t>,24K,33K</w:t>
      </w:r>
    </w:p>
    <w:p w14:paraId="0877395C" w14:textId="2B80621F" w:rsidR="009E43F8" w:rsidRPr="007A184A" w:rsidRDefault="009E43F8" w:rsidP="009E43F8">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1000000Ω+24000Ω+33000Ω</m:t>
                  </m:r>
                </m:num>
                <m:den>
                  <m:r>
                    <w:rPr>
                      <w:rFonts w:ascii="Cambria Math" w:hAnsi="Cambria Math"/>
                    </w:rPr>
                    <m:t>33000Ω</m:t>
                  </m:r>
                </m:den>
              </m:f>
            </m:e>
          </m:d>
          <m:r>
            <w:rPr>
              <w:rFonts w:ascii="Cambria Math" w:hAnsi="Cambria Math"/>
            </w:rPr>
            <m:t>=38.4V</m:t>
          </m:r>
        </m:oMath>
      </m:oMathPara>
    </w:p>
    <w:p w14:paraId="60E039C3" w14:textId="4AD07A60" w:rsidR="009E43F8" w:rsidRPr="007A184A" w:rsidRDefault="009E43F8" w:rsidP="009E43F8">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1000000Ω+24000Ω+33000Ω</m:t>
                  </m:r>
                </m:num>
                <m:den>
                  <m:r>
                    <w:rPr>
                      <w:rFonts w:ascii="Cambria Math" w:hAnsi="Cambria Math"/>
                    </w:rPr>
                    <m:t>24000Ω+33000Ω</m:t>
                  </m:r>
                </m:den>
              </m:f>
            </m:e>
          </m:d>
          <m:r>
            <w:rPr>
              <w:rFonts w:ascii="Cambria Math" w:hAnsi="Cambria Math"/>
            </w:rPr>
            <m:t>=22.25V</m:t>
          </m:r>
        </m:oMath>
      </m:oMathPara>
    </w:p>
    <w:p w14:paraId="22F3EC47" w14:textId="2E005594" w:rsidR="00E75BFE" w:rsidRPr="007A184A" w:rsidRDefault="00E75BFE" w:rsidP="00E75BFE">
      <w:r w:rsidRPr="007A184A">
        <w:t>Bestaande enkele weerstanden alternatief 3 E</w:t>
      </w:r>
      <w:r w:rsidR="009B47E1" w:rsidRPr="007A184A">
        <w:t>12</w:t>
      </w:r>
      <w:r w:rsidRPr="007A184A">
        <w:t>:</w:t>
      </w:r>
      <w:r w:rsidR="00077BC7" w:rsidRPr="007A184A">
        <w:t xml:space="preserve"> 1M</w:t>
      </w:r>
      <w:r w:rsidR="00E240BF" w:rsidRPr="007A184A">
        <w:t>,</w:t>
      </w:r>
      <w:r w:rsidR="00077BC7" w:rsidRPr="007A184A">
        <w:t>22K,</w:t>
      </w:r>
      <w:r w:rsidRPr="007A184A">
        <w:t>33K</w:t>
      </w:r>
    </w:p>
    <w:p w14:paraId="02BC2721" w14:textId="234C3A35" w:rsidR="00E75BFE" w:rsidRPr="007A184A" w:rsidRDefault="00E75BFE" w:rsidP="00E75BFE">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1000000Ω+22000Ω+33000Ω</m:t>
                  </m:r>
                </m:num>
                <m:den>
                  <m:r>
                    <w:rPr>
                      <w:rFonts w:ascii="Cambria Math" w:hAnsi="Cambria Math"/>
                    </w:rPr>
                    <m:t>33000Ω</m:t>
                  </m:r>
                </m:den>
              </m:f>
            </m:e>
          </m:d>
          <m:r>
            <w:rPr>
              <w:rFonts w:ascii="Cambria Math" w:hAnsi="Cambria Math"/>
            </w:rPr>
            <m:t>=38.36V</m:t>
          </m:r>
        </m:oMath>
      </m:oMathPara>
    </w:p>
    <w:p w14:paraId="0735CD78" w14:textId="3E4418D3" w:rsidR="00E75BFE" w:rsidRPr="007A184A" w:rsidRDefault="00E75BFE" w:rsidP="00E75BFE">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1000000Ω+22000Ω+33000Ω</m:t>
                  </m:r>
                </m:num>
                <m:den>
                  <m:r>
                    <w:rPr>
                      <w:rFonts w:ascii="Cambria Math" w:hAnsi="Cambria Math"/>
                    </w:rPr>
                    <m:t>24000Ω+33000Ω</m:t>
                  </m:r>
                </m:den>
              </m:f>
            </m:e>
          </m:d>
          <m:r>
            <w:rPr>
              <w:rFonts w:ascii="Cambria Math" w:hAnsi="Cambria Math"/>
            </w:rPr>
            <m:t>=23V</m:t>
          </m:r>
        </m:oMath>
      </m:oMathPara>
    </w:p>
    <w:p w14:paraId="4AA72DB6" w14:textId="77777777" w:rsidR="006B12E5" w:rsidRPr="007A184A" w:rsidRDefault="006B12E5" w:rsidP="006B12E5"/>
    <w:p w14:paraId="0930884F" w14:textId="77777777" w:rsidR="006B12E5" w:rsidRPr="007A184A" w:rsidRDefault="006B12E5" w:rsidP="006B12E5"/>
    <w:p w14:paraId="1CDC846D" w14:textId="77777777" w:rsidR="006B12E5" w:rsidRPr="007A184A" w:rsidRDefault="006B12E5" w:rsidP="006B12E5"/>
    <w:p w14:paraId="5F3D53C7" w14:textId="0E5F8C6A" w:rsidR="006B12E5" w:rsidRPr="007A184A" w:rsidRDefault="006B12E5" w:rsidP="006B12E5">
      <w:r w:rsidRPr="007A184A">
        <w:lastRenderedPageBreak/>
        <w:t>Bestaande enkele weerstanden alternatief 3 E12:</w:t>
      </w:r>
      <w:r w:rsidR="00E240BF" w:rsidRPr="007A184A">
        <w:t xml:space="preserve"> 910k+75k,24K,</w:t>
      </w:r>
      <w:r w:rsidRPr="007A184A">
        <w:t>33K</w:t>
      </w:r>
    </w:p>
    <w:p w14:paraId="4EC3D2E8" w14:textId="24149353" w:rsidR="006B12E5" w:rsidRPr="007A184A" w:rsidRDefault="006B12E5" w:rsidP="006B12E5">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985000Ω+24000Ω+33000Ω</m:t>
                  </m:r>
                </m:num>
                <m:den>
                  <m:r>
                    <w:rPr>
                      <w:rFonts w:ascii="Cambria Math" w:hAnsi="Cambria Math"/>
                    </w:rPr>
                    <m:t>33000Ω</m:t>
                  </m:r>
                </m:den>
              </m:f>
            </m:e>
          </m:d>
          <m:r>
            <w:rPr>
              <w:rFonts w:ascii="Cambria Math" w:hAnsi="Cambria Math"/>
            </w:rPr>
            <m:t>=37.9V</m:t>
          </m:r>
        </m:oMath>
      </m:oMathPara>
    </w:p>
    <w:p w14:paraId="497EF169" w14:textId="1E90332F" w:rsidR="006B12E5" w:rsidRPr="007A184A" w:rsidRDefault="006B12E5" w:rsidP="006B12E5">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985000Ω+24000Ω+33000Ω</m:t>
                  </m:r>
                </m:num>
                <m:den>
                  <m:r>
                    <w:rPr>
                      <w:rFonts w:ascii="Cambria Math" w:hAnsi="Cambria Math"/>
                    </w:rPr>
                    <m:t>24000Ω+33000Ω</m:t>
                  </m:r>
                </m:den>
              </m:f>
            </m:e>
          </m:d>
          <m:r>
            <w:rPr>
              <w:rFonts w:ascii="Cambria Math" w:hAnsi="Cambria Math"/>
            </w:rPr>
            <m:t>=21.94V</m:t>
          </m:r>
        </m:oMath>
      </m:oMathPara>
    </w:p>
    <w:p w14:paraId="50D9DAA9" w14:textId="406DA5CD" w:rsidR="00FB5B86" w:rsidRPr="007A184A" w:rsidRDefault="00FB5B86" w:rsidP="00FB5B86">
      <w:r w:rsidRPr="007A184A">
        <w:t xml:space="preserve">Bestaande enkele weerstanden alternatief </w:t>
      </w:r>
      <w:r w:rsidR="00BB3733" w:rsidRPr="007A184A">
        <w:t>final</w:t>
      </w:r>
      <w:r w:rsidR="00D00BF2" w:rsidRPr="007A184A">
        <w:t>l</w:t>
      </w:r>
      <w:r w:rsidR="00BB3733" w:rsidRPr="007A184A">
        <w:t xml:space="preserve"> recommended</w:t>
      </w:r>
      <w:r w:rsidRPr="007A184A">
        <w:t xml:space="preserve"> E</w:t>
      </w:r>
      <w:r w:rsidR="00ED406D" w:rsidRPr="007A184A">
        <w:t>24</w:t>
      </w:r>
      <w:r w:rsidRPr="007A184A">
        <w:t>: 910k+75k,24K,</w:t>
      </w:r>
      <w:r w:rsidR="002A487C" w:rsidRPr="007A184A">
        <w:t>51</w:t>
      </w:r>
      <w:r w:rsidRPr="007A184A">
        <w:t>K</w:t>
      </w:r>
      <w:r w:rsidR="002A487C" w:rsidRPr="007A184A">
        <w:t>//91k=32683</w:t>
      </w:r>
    </w:p>
    <w:p w14:paraId="50A6562B" w14:textId="0FBD5BBD" w:rsidR="00FB5B86" w:rsidRPr="007A184A" w:rsidRDefault="00FB5B86" w:rsidP="00FB5B86">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m:t>
                  </m:r>
                  <m:r>
                    <m:rPr>
                      <m:sty m:val="p"/>
                    </m:rPr>
                    <w:rPr>
                      <w:rFonts w:ascii="Cambria Math" w:hAnsi="Cambria Math"/>
                    </w:rPr>
                    <m:t>32683</m:t>
                  </m:r>
                  <m:r>
                    <w:rPr>
                      <w:rFonts w:ascii="Cambria Math" w:hAnsi="Cambria Math"/>
                    </w:rPr>
                    <m:t>Ω</m:t>
                  </m:r>
                </m:num>
                <m:den>
                  <m:r>
                    <m:rPr>
                      <m:sty m:val="p"/>
                    </m:rPr>
                    <w:rPr>
                      <w:rFonts w:ascii="Cambria Math" w:hAnsi="Cambria Math"/>
                    </w:rPr>
                    <m:t>32683</m:t>
                  </m:r>
                  <m:r>
                    <w:rPr>
                      <w:rFonts w:ascii="Cambria Math" w:hAnsi="Cambria Math"/>
                    </w:rPr>
                    <m:t>Ω</m:t>
                  </m:r>
                </m:den>
              </m:f>
            </m:e>
          </m:d>
          <m:r>
            <w:rPr>
              <w:rFonts w:ascii="Cambria Math" w:hAnsi="Cambria Math"/>
            </w:rPr>
            <m:t>=38.25V</m:t>
          </m:r>
        </m:oMath>
      </m:oMathPara>
    </w:p>
    <w:p w14:paraId="1844821F" w14:textId="2FCD146A" w:rsidR="00FB5B86" w:rsidRPr="007A184A" w:rsidRDefault="00FB5B86" w:rsidP="00FB5B86">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m:t>
                  </m:r>
                  <m:r>
                    <m:rPr>
                      <m:sty m:val="p"/>
                    </m:rPr>
                    <w:rPr>
                      <w:rFonts w:ascii="Cambria Math" w:hAnsi="Cambria Math"/>
                    </w:rPr>
                    <m:t>32683</m:t>
                  </m:r>
                  <m:r>
                    <w:rPr>
                      <w:rFonts w:ascii="Cambria Math" w:hAnsi="Cambria Math"/>
                    </w:rPr>
                    <m:t>Ω</m:t>
                  </m:r>
                </m:num>
                <m:den>
                  <m:r>
                    <w:rPr>
                      <w:rFonts w:ascii="Cambria Math" w:hAnsi="Cambria Math"/>
                    </w:rPr>
                    <m:t>24000Ω+</m:t>
                  </m:r>
                  <m:r>
                    <m:rPr>
                      <m:sty m:val="p"/>
                    </m:rPr>
                    <w:rPr>
                      <w:rFonts w:ascii="Cambria Math" w:hAnsi="Cambria Math"/>
                    </w:rPr>
                    <m:t>32683</m:t>
                  </m:r>
                  <m:r>
                    <w:rPr>
                      <w:rFonts w:ascii="Cambria Math" w:hAnsi="Cambria Math"/>
                    </w:rPr>
                    <m:t>Ω</m:t>
                  </m:r>
                </m:den>
              </m:f>
            </m:e>
          </m:d>
          <m:r>
            <w:rPr>
              <w:rFonts w:ascii="Cambria Math" w:hAnsi="Cambria Math"/>
            </w:rPr>
            <m:t>=22.05V</m:t>
          </m:r>
        </m:oMath>
      </m:oMathPara>
    </w:p>
    <w:p w14:paraId="22247644" w14:textId="77777777" w:rsidR="00FB5B86" w:rsidRPr="007A184A" w:rsidRDefault="00FB5B86" w:rsidP="006B12E5"/>
    <w:p w14:paraId="64E893A4" w14:textId="77777777" w:rsidR="006B12E5" w:rsidRPr="007A184A" w:rsidRDefault="006B12E5" w:rsidP="00E75BFE"/>
    <w:p w14:paraId="62718F12" w14:textId="21AA94A6" w:rsidR="00FD54AF" w:rsidRPr="007A184A" w:rsidRDefault="00FD54AF" w:rsidP="00A758CE">
      <w:pPr>
        <w:pStyle w:val="Heading4"/>
      </w:pPr>
      <w:bookmarkStart w:id="25" w:name="_Toc70542014"/>
      <w:r w:rsidRPr="007A184A">
        <w:t>Extra instelpunten</w:t>
      </w:r>
      <w:bookmarkEnd w:id="25"/>
    </w:p>
    <w:p w14:paraId="28157741" w14:textId="6CF3C7F4" w:rsidR="00A758CE" w:rsidRPr="007A184A" w:rsidRDefault="00A758CE" w:rsidP="00A758CE">
      <w:r w:rsidRPr="007A184A">
        <w:t>12V:</w:t>
      </w:r>
    </w:p>
    <w:p w14:paraId="398A934F" w14:textId="5F23A306" w:rsidR="00FD54AF" w:rsidRPr="007A184A" w:rsidRDefault="00FD54AF" w:rsidP="00FD54AF">
      <m:oMathPara>
        <m:oMath>
          <m:r>
            <w:rPr>
              <w:rFonts w:ascii="Cambria Math" w:hAnsi="Cambria Math"/>
            </w:rPr>
            <m:t>R3 = 33kΩ</m:t>
          </m:r>
        </m:oMath>
      </m:oMathPara>
    </w:p>
    <w:p w14:paraId="14421B83" w14:textId="77A9564A" w:rsidR="00FD54AF" w:rsidRPr="007A184A" w:rsidRDefault="00FD54AF" w:rsidP="00FD54AF">
      <m:oMathPara>
        <m:oMath>
          <m:r>
            <w:rPr>
              <w:rFonts w:ascii="Cambria Math" w:hAnsi="Cambria Math"/>
            </w:rPr>
            <m:t>1.2V=</m:t>
          </m:r>
          <m:f>
            <m:fPr>
              <m:ctrlPr>
                <w:rPr>
                  <w:rFonts w:ascii="Cambria Math" w:hAnsi="Cambria Math"/>
                  <w:i/>
                </w:rPr>
              </m:ctrlPr>
            </m:fPr>
            <m:num>
              <m:r>
                <w:rPr>
                  <w:rFonts w:ascii="Cambria Math" w:hAnsi="Cambria Math"/>
                </w:rPr>
                <m:t>33000Ω</m:t>
              </m:r>
            </m:num>
            <m:den>
              <m:r>
                <w:rPr>
                  <w:rFonts w:ascii="Cambria Math" w:hAnsi="Cambria Math"/>
                </w:rPr>
                <m:t>R1+R2+33000Ω</m:t>
              </m:r>
            </m:den>
          </m:f>
          <m:r>
            <w:rPr>
              <w:rFonts w:ascii="Cambria Math" w:hAnsi="Cambria Math"/>
            </w:rPr>
            <m:t>*12V</m:t>
          </m:r>
        </m:oMath>
      </m:oMathPara>
    </w:p>
    <w:p w14:paraId="472633F3" w14:textId="4CF636F8" w:rsidR="00FD54AF" w:rsidRPr="007A184A" w:rsidRDefault="00FD54AF" w:rsidP="00FD54AF">
      <m:oMathPara>
        <m:oMath>
          <m:r>
            <w:rPr>
              <w:rFonts w:ascii="Cambria Math" w:hAnsi="Cambria Math"/>
            </w:rPr>
            <m:t>R1+R2=</m:t>
          </m:r>
          <m:d>
            <m:dPr>
              <m:ctrlPr>
                <w:rPr>
                  <w:rFonts w:ascii="Cambria Math" w:hAnsi="Cambria Math"/>
                  <w:i/>
                </w:rPr>
              </m:ctrlPr>
            </m:dPr>
            <m:e>
              <m:f>
                <m:fPr>
                  <m:ctrlPr>
                    <w:rPr>
                      <w:rFonts w:ascii="Cambria Math" w:hAnsi="Cambria Math"/>
                      <w:i/>
                    </w:rPr>
                  </m:ctrlPr>
                </m:fPr>
                <m:num>
                  <m:r>
                    <w:rPr>
                      <w:rFonts w:ascii="Cambria Math" w:hAnsi="Cambria Math"/>
                    </w:rPr>
                    <m:t>33000Ω</m:t>
                  </m:r>
                </m:num>
                <m:den>
                  <m:r>
                    <w:rPr>
                      <w:rFonts w:ascii="Cambria Math" w:hAnsi="Cambria Math"/>
                    </w:rPr>
                    <m:t>1.2V</m:t>
                  </m:r>
                </m:den>
              </m:f>
              <m:r>
                <w:rPr>
                  <w:rFonts w:ascii="Cambria Math" w:hAnsi="Cambria Math"/>
                </w:rPr>
                <m:t>*12V</m:t>
              </m:r>
            </m:e>
          </m:d>
          <m:r>
            <w:rPr>
              <w:rFonts w:ascii="Cambria Math" w:hAnsi="Cambria Math"/>
            </w:rPr>
            <m:t>-33000Ω=297000Ω</m:t>
          </m:r>
        </m:oMath>
      </m:oMathPara>
    </w:p>
    <w:p w14:paraId="1FA3D66F" w14:textId="680A27D4" w:rsidR="00FD54AF" w:rsidRPr="007A184A" w:rsidRDefault="00FD54AF" w:rsidP="00FD54AF">
      <m:oMathPara>
        <m:oMath>
          <m:r>
            <w:rPr>
              <w:rFonts w:ascii="Cambria Math" w:hAnsi="Cambria Math"/>
            </w:rPr>
            <m:t>R2=</m:t>
          </m:r>
          <m:d>
            <m:dPr>
              <m:ctrlPr>
                <w:rPr>
                  <w:rFonts w:ascii="Cambria Math" w:hAnsi="Cambria Math"/>
                  <w:i/>
                </w:rPr>
              </m:ctrlPr>
            </m:dPr>
            <m:e>
              <m:f>
                <m:fPr>
                  <m:ctrlPr>
                    <w:rPr>
                      <w:rFonts w:ascii="Cambria Math" w:hAnsi="Cambria Math"/>
                      <w:i/>
                    </w:rPr>
                  </m:ctrlPr>
                </m:fPr>
                <m:num>
                  <m:r>
                    <w:rPr>
                      <w:rFonts w:ascii="Cambria Math" w:hAnsi="Cambria Math"/>
                    </w:rPr>
                    <m:t>1.2V*</m:t>
                  </m:r>
                  <m:d>
                    <m:dPr>
                      <m:ctrlPr>
                        <w:rPr>
                          <w:rFonts w:ascii="Cambria Math" w:hAnsi="Cambria Math"/>
                          <w:i/>
                        </w:rPr>
                      </m:ctrlPr>
                    </m:dPr>
                    <m:e>
                      <m:r>
                        <w:rPr>
                          <w:rFonts w:ascii="Cambria Math" w:hAnsi="Cambria Math"/>
                        </w:rPr>
                        <m:t>297000Ω+33000Ω</m:t>
                      </m:r>
                    </m:e>
                  </m:d>
                </m:num>
                <m:den>
                  <m:r>
                    <w:rPr>
                      <w:rFonts w:ascii="Cambria Math" w:hAnsi="Cambria Math"/>
                    </w:rPr>
                    <m:t>11V</m:t>
                  </m:r>
                </m:den>
              </m:f>
            </m:e>
          </m:d>
          <m:r>
            <w:rPr>
              <w:rFonts w:ascii="Cambria Math" w:hAnsi="Cambria Math"/>
            </w:rPr>
            <m:t>-33000Ω=3000Ω</m:t>
          </m:r>
        </m:oMath>
      </m:oMathPara>
    </w:p>
    <w:p w14:paraId="6B661C0A" w14:textId="3CC464DA" w:rsidR="00FD54AF" w:rsidRPr="007A184A" w:rsidRDefault="00FD54AF" w:rsidP="00FD54AF">
      <m:oMathPara>
        <m:oMath>
          <m:r>
            <w:rPr>
              <w:rFonts w:ascii="Cambria Math" w:hAnsi="Cambria Math"/>
            </w:rPr>
            <m:t>R1=</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3000Ω+33000Ω</m:t>
                      </m:r>
                    </m:num>
                    <m:den>
                      <m:r>
                        <w:rPr>
                          <w:rFonts w:ascii="Cambria Math" w:hAnsi="Cambria Math"/>
                        </w:rPr>
                        <m:t>1.2V</m:t>
                      </m:r>
                    </m:den>
                  </m:f>
                </m:e>
              </m:d>
              <m:r>
                <w:rPr>
                  <w:rFonts w:ascii="Cambria Math" w:hAnsi="Cambria Math"/>
                </w:rPr>
                <m:t>*11V</m:t>
              </m:r>
            </m:e>
          </m:d>
          <m:r>
            <w:rPr>
              <w:rFonts w:ascii="Cambria Math" w:hAnsi="Cambria Math"/>
            </w:rPr>
            <m:t>-3000Ω-33000Ω=294000Ω</m:t>
          </m:r>
        </m:oMath>
      </m:oMathPara>
    </w:p>
    <w:p w14:paraId="16DB131F" w14:textId="02C74C7D" w:rsidR="00E94ECB" w:rsidRPr="007A184A" w:rsidRDefault="00E94ECB" w:rsidP="00FD54AF"/>
    <w:p w14:paraId="72799201" w14:textId="000648A5" w:rsidR="00213F3D" w:rsidRPr="007A184A" w:rsidRDefault="00213F3D" w:rsidP="00213F3D">
      <w:r w:rsidRPr="007A184A">
        <w:t>Bestaande enkele weerstanden E24</w:t>
      </w:r>
      <w:r w:rsidR="00C576DD" w:rsidRPr="007A184A">
        <w:t xml:space="preserve"> </w:t>
      </w:r>
      <w:r w:rsidR="00F81E1A" w:rsidRPr="007A184A">
        <w:t>985k//430k,</w:t>
      </w:r>
      <w:r w:rsidR="0044790A" w:rsidRPr="007A184A">
        <w:t>24k</w:t>
      </w:r>
      <w:r w:rsidR="00945047" w:rsidRPr="007A184A">
        <w:t>,51K//91k</w:t>
      </w:r>
      <w:r w:rsidRPr="007A184A">
        <w:t xml:space="preserve">: </w:t>
      </w:r>
    </w:p>
    <w:p w14:paraId="3CE31A51" w14:textId="5628E612" w:rsidR="00213F3D" w:rsidRPr="007A184A" w:rsidRDefault="00213F3D" w:rsidP="00213F3D">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300000Ω+24000Ω+33000Ω</m:t>
                  </m:r>
                </m:num>
                <m:den>
                  <m:r>
                    <w:rPr>
                      <w:rFonts w:ascii="Cambria Math" w:hAnsi="Cambria Math"/>
                    </w:rPr>
                    <m:t>33000Ω</m:t>
                  </m:r>
                </m:den>
              </m:f>
            </m:e>
          </m:d>
          <m:r>
            <w:rPr>
              <w:rFonts w:ascii="Cambria Math" w:hAnsi="Cambria Math"/>
            </w:rPr>
            <m:t>=13V</m:t>
          </m:r>
        </m:oMath>
      </m:oMathPara>
    </w:p>
    <w:p w14:paraId="6F7559D5" w14:textId="14E4DA6F" w:rsidR="00213F3D" w:rsidRPr="007A184A" w:rsidRDefault="00213F3D" w:rsidP="00213F3D">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300000Ω+24000Ω+33000Ω</m:t>
                  </m:r>
                </m:num>
                <m:den>
                  <m:r>
                    <w:rPr>
                      <w:rFonts w:ascii="Cambria Math" w:hAnsi="Cambria Math"/>
                    </w:rPr>
                    <m:t>24000Ω+33000Ω</m:t>
                  </m:r>
                </m:den>
              </m:f>
            </m:e>
          </m:d>
          <m:r>
            <w:rPr>
              <w:rFonts w:ascii="Cambria Math" w:hAnsi="Cambria Math"/>
            </w:rPr>
            <m:t>=7.5V</m:t>
          </m:r>
        </m:oMath>
      </m:oMathPara>
    </w:p>
    <w:p w14:paraId="58BF7F18" w14:textId="62A547A5" w:rsidR="001C375F" w:rsidRPr="007A184A" w:rsidRDefault="00A758CE" w:rsidP="001C375F">
      <w:r w:rsidRPr="007A184A">
        <w:t>5</w:t>
      </w:r>
      <w:r w:rsidR="001C375F" w:rsidRPr="007A184A">
        <w:t>V</w:t>
      </w:r>
      <w:r w:rsidRPr="007A184A">
        <w:t>:</w:t>
      </w:r>
    </w:p>
    <w:p w14:paraId="109D4A96" w14:textId="2B05DD91" w:rsidR="001C375F" w:rsidRPr="007A184A" w:rsidRDefault="001C375F" w:rsidP="001C375F">
      <w:r w:rsidRPr="007A184A">
        <w:t>Bestaande enkele weerstanden E24</w:t>
      </w:r>
      <w:r w:rsidR="0044790A" w:rsidRPr="007A184A">
        <w:t xml:space="preserve"> </w:t>
      </w:r>
      <w:r w:rsidR="00F81E1A" w:rsidRPr="007A184A">
        <w:t>985k//430k,</w:t>
      </w:r>
      <w:r w:rsidR="0044790A" w:rsidRPr="007A184A">
        <w:t>24k,</w:t>
      </w:r>
      <w:r w:rsidR="00945047" w:rsidRPr="007A184A">
        <w:t>91k</w:t>
      </w:r>
      <w:r w:rsidRPr="007A184A">
        <w:t>:</w:t>
      </w:r>
    </w:p>
    <w:p w14:paraId="7D4307B9" w14:textId="5BEF67F0" w:rsidR="001C375F" w:rsidRPr="007A184A" w:rsidRDefault="001C375F" w:rsidP="001C375F">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300000Ω+24000Ω+91000Ω</m:t>
                  </m:r>
                </m:num>
                <m:den>
                  <m:r>
                    <w:rPr>
                      <w:rFonts w:ascii="Cambria Math" w:hAnsi="Cambria Math"/>
                    </w:rPr>
                    <m:t>91000Ω</m:t>
                  </m:r>
                </m:den>
              </m:f>
            </m:e>
          </m:d>
          <m:r>
            <w:rPr>
              <w:rFonts w:ascii="Cambria Math" w:hAnsi="Cambria Math"/>
            </w:rPr>
            <m:t>=5.4V</m:t>
          </m:r>
        </m:oMath>
      </m:oMathPara>
    </w:p>
    <w:p w14:paraId="0F8C3CFF" w14:textId="25F57FAC" w:rsidR="001C375F" w:rsidRPr="007A184A" w:rsidRDefault="001C375F" w:rsidP="001C375F">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300000Ω+24000Ω+91000Ω</m:t>
                  </m:r>
                </m:num>
                <m:den>
                  <m:r>
                    <w:rPr>
                      <w:rFonts w:ascii="Cambria Math" w:hAnsi="Cambria Math"/>
                    </w:rPr>
                    <m:t>24000Ω+91000Ω</m:t>
                  </m:r>
                </m:den>
              </m:f>
            </m:e>
          </m:d>
          <m:r>
            <w:rPr>
              <w:rFonts w:ascii="Cambria Math" w:hAnsi="Cambria Math"/>
            </w:rPr>
            <m:t>=4.3→4.5V</m:t>
          </m:r>
        </m:oMath>
      </m:oMathPara>
    </w:p>
    <w:p w14:paraId="1AE3745E" w14:textId="7A002034" w:rsidR="00E75BFE" w:rsidRPr="007A184A" w:rsidRDefault="00EA3F6A" w:rsidP="00EA3F6A">
      <w:pPr>
        <w:pStyle w:val="Heading3"/>
        <w:rPr>
          <w:bCs w:val="0"/>
        </w:rPr>
      </w:pPr>
      <w:bookmarkStart w:id="26" w:name="_Toc70542015"/>
      <w:r w:rsidRPr="007A184A">
        <w:rPr>
          <w:bCs w:val="0"/>
        </w:rPr>
        <w:lastRenderedPageBreak/>
        <w:t>Stroom limiet</w:t>
      </w:r>
      <w:r w:rsidR="00A62D7B" w:rsidRPr="007A184A">
        <w:rPr>
          <w:bCs w:val="0"/>
        </w:rPr>
        <w:t xml:space="preserve"> instellingen</w:t>
      </w:r>
      <w:bookmarkEnd w:id="26"/>
    </w:p>
    <w:p w14:paraId="1F4DF26E" w14:textId="2B887C44" w:rsidR="00A57562" w:rsidRPr="007A184A" w:rsidRDefault="002B2502" w:rsidP="00D860F4">
      <w:r w:rsidRPr="007A184A">
        <w:rPr>
          <w:noProof/>
        </w:rPr>
        <w:drawing>
          <wp:inline distT="0" distB="0" distL="0" distR="0" wp14:anchorId="597619BF" wp14:editId="63616C66">
            <wp:extent cx="3730752" cy="1329507"/>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5983" cy="1331371"/>
                    </a:xfrm>
                    <a:prstGeom prst="rect">
                      <a:avLst/>
                    </a:prstGeom>
                  </pic:spPr>
                </pic:pic>
              </a:graphicData>
            </a:graphic>
          </wp:inline>
        </w:drawing>
      </w:r>
    </w:p>
    <w:p w14:paraId="0290DE82" w14:textId="77777777" w:rsidR="00A4010D" w:rsidRPr="007A184A" w:rsidRDefault="002B2502" w:rsidP="00F56345">
      <w:pPr>
        <w:pStyle w:val="Heading4"/>
      </w:pPr>
      <w:bookmarkStart w:id="27" w:name="_Toc70542016"/>
      <w:r w:rsidRPr="007A184A">
        <w:t>Class1</w:t>
      </w:r>
      <w:bookmarkEnd w:id="27"/>
    </w:p>
    <w:p w14:paraId="28F472D7" w14:textId="14F4FFE9" w:rsidR="00F56345" w:rsidRPr="007A184A" w:rsidRDefault="002342D0" w:rsidP="00A07A73">
      <m:oMathPara>
        <m:oMath>
          <m:r>
            <w:rPr>
              <w:rFonts w:ascii="Cambria Math" w:hAnsi="Cambria Math"/>
            </w:rPr>
            <m:t>I</m:t>
          </m:r>
          <m:r>
            <w:rPr>
              <w:rFonts w:ascii="Cambria Math" w:hAnsi="Cambria Math"/>
              <w:vertAlign w:val="subscript"/>
            </w:rPr>
            <m:t>OL</m:t>
          </m:r>
          <m:r>
            <m:rPr>
              <m:sty m:val="p"/>
            </m:rPr>
            <w:rPr>
              <w:rFonts w:ascii="Cambria Math" w:hAnsi="Cambria Math"/>
              <w:vertAlign w:val="subscript"/>
            </w:rPr>
            <m:t>=</m:t>
          </m:r>
          <m:r>
            <m:rPr>
              <m:sty m:val="p"/>
            </m:rPr>
            <w:rPr>
              <w:rFonts w:ascii="Cambria Math" w:hAnsi="Cambria Math"/>
            </w:rPr>
            <m:t>1.4</m:t>
          </m:r>
          <m:r>
            <w:rPr>
              <w:rFonts w:ascii="Cambria Math" w:hAnsi="Cambria Math"/>
            </w:rPr>
            <m:t>A</m:t>
          </m:r>
        </m:oMath>
      </m:oMathPara>
    </w:p>
    <w:p w14:paraId="160A4F5C" w14:textId="07654511" w:rsidR="002342D0" w:rsidRPr="007A184A" w:rsidRDefault="000C370A" w:rsidP="002342D0">
      <m:oMathPara>
        <m:oMath>
          <m:f>
            <m:fPr>
              <m:ctrlPr>
                <w:rPr>
                  <w:rFonts w:ascii="Cambria Math" w:hAnsi="Cambria Math"/>
                  <w:i/>
                </w:rPr>
              </m:ctrlPr>
            </m:fPr>
            <m:num>
              <m:r>
                <w:rPr>
                  <w:rFonts w:ascii="Cambria Math" w:hAnsi="Cambria Math"/>
                </w:rPr>
                <m:t>18</m:t>
              </m:r>
            </m:num>
            <m:den>
              <m:r>
                <w:rPr>
                  <w:rFonts w:ascii="Cambria Math" w:hAnsi="Cambria Math"/>
                </w:rPr>
                <m:t>1.4A</m:t>
              </m:r>
            </m:den>
          </m:f>
          <m:r>
            <w:rPr>
              <w:rFonts w:ascii="Cambria Math" w:hAnsi="Cambria Math"/>
            </w:rPr>
            <m:t>=12.8kΩ</m:t>
          </m:r>
        </m:oMath>
      </m:oMathPara>
    </w:p>
    <w:p w14:paraId="6DE76577" w14:textId="562FACB2" w:rsidR="003629F5" w:rsidRPr="007A184A" w:rsidRDefault="003629F5" w:rsidP="002342D0">
      <w:r w:rsidRPr="007A184A">
        <w:t xml:space="preserve">Bestaande weerstand -&gt; </w:t>
      </w:r>
      <w:r w:rsidR="006B0C4E" w:rsidRPr="007A184A">
        <w:t>13k</w:t>
      </w:r>
      <m:oMath>
        <m:r>
          <w:rPr>
            <w:rFonts w:ascii="Cambria Math" w:hAnsi="Cambria Math"/>
          </w:rPr>
          <m:t>Ω</m:t>
        </m:r>
      </m:oMath>
    </w:p>
    <w:p w14:paraId="362F6771" w14:textId="1B4F77A1" w:rsidR="006B0B07" w:rsidRPr="007A184A" w:rsidRDefault="000C370A" w:rsidP="002342D0">
      <m:oMathPara>
        <m:oMath>
          <m:f>
            <m:fPr>
              <m:ctrlPr>
                <w:rPr>
                  <w:rFonts w:ascii="Cambria Math" w:hAnsi="Cambria Math"/>
                  <w:i/>
                </w:rPr>
              </m:ctrlPr>
            </m:fPr>
            <m:num>
              <m:r>
                <w:rPr>
                  <w:rFonts w:ascii="Cambria Math" w:hAnsi="Cambria Math"/>
                </w:rPr>
                <m:t>18</m:t>
              </m:r>
            </m:num>
            <m:den>
              <m:r>
                <w:rPr>
                  <w:rFonts w:ascii="Cambria Math" w:hAnsi="Cambria Math"/>
                </w:rPr>
                <m:t>13</m:t>
              </m:r>
            </m:den>
          </m:f>
          <m:r>
            <w:rPr>
              <w:rFonts w:ascii="Cambria Math" w:hAnsi="Cambria Math"/>
            </w:rPr>
            <m:t>=1.38A</m:t>
          </m:r>
        </m:oMath>
      </m:oMathPara>
    </w:p>
    <w:p w14:paraId="52AD243E" w14:textId="0277F9AD" w:rsidR="006B0B07" w:rsidRPr="007A184A" w:rsidRDefault="006B0B07" w:rsidP="006B0B07">
      <w:pPr>
        <w:pStyle w:val="Heading4"/>
      </w:pPr>
      <w:bookmarkStart w:id="28" w:name="_Toc70542017"/>
      <w:r w:rsidRPr="007A184A">
        <w:t>Cl</w:t>
      </w:r>
      <w:r w:rsidR="00897C4D" w:rsidRPr="007A184A">
        <w:t>a</w:t>
      </w:r>
      <w:r w:rsidRPr="007A184A">
        <w:t xml:space="preserve">ss </w:t>
      </w:r>
      <w:r w:rsidR="00897C4D" w:rsidRPr="007A184A">
        <w:t>2</w:t>
      </w:r>
      <w:bookmarkEnd w:id="28"/>
    </w:p>
    <w:p w14:paraId="7DA1060E" w14:textId="000E3F87" w:rsidR="00897C4D" w:rsidRPr="007A184A" w:rsidRDefault="00897C4D" w:rsidP="00A07A73">
      <m:oMathPara>
        <m:oMath>
          <m:r>
            <w:rPr>
              <w:rFonts w:ascii="Cambria Math" w:hAnsi="Cambria Math"/>
            </w:rPr>
            <m:t>I</m:t>
          </m:r>
          <m:r>
            <w:rPr>
              <w:rFonts w:ascii="Cambria Math" w:hAnsi="Cambria Math"/>
              <w:vertAlign w:val="subscript"/>
            </w:rPr>
            <m:t>OL</m:t>
          </m:r>
          <m:r>
            <m:rPr>
              <m:sty m:val="p"/>
            </m:rPr>
            <w:rPr>
              <w:rFonts w:ascii="Cambria Math" w:hAnsi="Cambria Math"/>
              <w:vertAlign w:val="subscript"/>
            </w:rPr>
            <m:t>=</m:t>
          </m:r>
          <m:r>
            <m:rPr>
              <m:sty m:val="p"/>
            </m:rPr>
            <w:rPr>
              <w:rFonts w:ascii="Cambria Math" w:hAnsi="Cambria Math"/>
            </w:rPr>
            <m:t>2.8</m:t>
          </m:r>
          <m:r>
            <w:rPr>
              <w:rFonts w:ascii="Cambria Math" w:hAnsi="Cambria Math"/>
            </w:rPr>
            <m:t>A</m:t>
          </m:r>
        </m:oMath>
      </m:oMathPara>
    </w:p>
    <w:p w14:paraId="257251C8" w14:textId="0005CA2F" w:rsidR="00897C4D" w:rsidRPr="007A184A" w:rsidRDefault="000C370A" w:rsidP="00897C4D">
      <m:oMathPara>
        <m:oMath>
          <m:f>
            <m:fPr>
              <m:ctrlPr>
                <w:rPr>
                  <w:rFonts w:ascii="Cambria Math" w:hAnsi="Cambria Math"/>
                  <w:i/>
                </w:rPr>
              </m:ctrlPr>
            </m:fPr>
            <m:num>
              <m:r>
                <w:rPr>
                  <w:rFonts w:ascii="Cambria Math" w:hAnsi="Cambria Math"/>
                </w:rPr>
                <m:t>18</m:t>
              </m:r>
            </m:num>
            <m:den>
              <m:r>
                <w:rPr>
                  <w:rFonts w:ascii="Cambria Math" w:hAnsi="Cambria Math"/>
                </w:rPr>
                <m:t>2.8A</m:t>
              </m:r>
            </m:den>
          </m:f>
          <m:r>
            <w:rPr>
              <w:rFonts w:ascii="Cambria Math" w:hAnsi="Cambria Math"/>
            </w:rPr>
            <m:t>=6.4kΩ</m:t>
          </m:r>
        </m:oMath>
      </m:oMathPara>
    </w:p>
    <w:p w14:paraId="2DB82187" w14:textId="01B84020" w:rsidR="00897C4D" w:rsidRPr="007A184A" w:rsidRDefault="00897C4D" w:rsidP="00897C4D">
      <w:r w:rsidRPr="007A184A">
        <w:t xml:space="preserve">Bestaande weerstand -&gt; </w:t>
      </w:r>
      <w:r w:rsidR="0013669D" w:rsidRPr="007A184A">
        <w:t>6.8</w:t>
      </w:r>
      <w:r w:rsidRPr="007A184A">
        <w:t>k</w:t>
      </w:r>
      <m:oMath>
        <m:r>
          <w:rPr>
            <w:rFonts w:ascii="Cambria Math" w:hAnsi="Cambria Math"/>
          </w:rPr>
          <m:t>Ω</m:t>
        </m:r>
      </m:oMath>
    </w:p>
    <w:p w14:paraId="0BEAF08B" w14:textId="708C3C25" w:rsidR="00897C4D" w:rsidRPr="007A184A" w:rsidRDefault="000C370A" w:rsidP="00897C4D">
      <m:oMathPara>
        <m:oMath>
          <m:f>
            <m:fPr>
              <m:ctrlPr>
                <w:rPr>
                  <w:rFonts w:ascii="Cambria Math" w:hAnsi="Cambria Math"/>
                  <w:i/>
                </w:rPr>
              </m:ctrlPr>
            </m:fPr>
            <m:num>
              <m:r>
                <w:rPr>
                  <w:rFonts w:ascii="Cambria Math" w:hAnsi="Cambria Math"/>
                </w:rPr>
                <m:t>18</m:t>
              </m:r>
            </m:num>
            <m:den>
              <m:r>
                <w:rPr>
                  <w:rFonts w:ascii="Cambria Math" w:hAnsi="Cambria Math"/>
                </w:rPr>
                <m:t>6.8</m:t>
              </m:r>
            </m:den>
          </m:f>
          <m:r>
            <w:rPr>
              <w:rFonts w:ascii="Cambria Math" w:hAnsi="Cambria Math"/>
            </w:rPr>
            <m:t>=2.65A</m:t>
          </m:r>
        </m:oMath>
      </m:oMathPara>
    </w:p>
    <w:p w14:paraId="4FB21373" w14:textId="006BA43A" w:rsidR="00897C4D" w:rsidRPr="007A184A" w:rsidRDefault="00E416C3" w:rsidP="00E416C3">
      <w:pPr>
        <w:pStyle w:val="Heading4"/>
      </w:pPr>
      <w:bookmarkStart w:id="29" w:name="_Toc70542018"/>
      <w:r w:rsidRPr="007A184A">
        <w:t>Class 3</w:t>
      </w:r>
      <w:bookmarkEnd w:id="29"/>
    </w:p>
    <w:p w14:paraId="48177BDE" w14:textId="3A6AC2BD" w:rsidR="00E416C3" w:rsidRPr="007A184A" w:rsidRDefault="00E416C3" w:rsidP="00A07A73">
      <m:oMathPara>
        <m:oMath>
          <m:r>
            <w:rPr>
              <w:rFonts w:ascii="Cambria Math" w:hAnsi="Cambria Math"/>
            </w:rPr>
            <m:t>I</m:t>
          </m:r>
          <m:r>
            <w:rPr>
              <w:rFonts w:ascii="Cambria Math" w:hAnsi="Cambria Math"/>
              <w:vertAlign w:val="subscript"/>
            </w:rPr>
            <m:t>OL</m:t>
          </m:r>
          <m:r>
            <m:rPr>
              <m:sty m:val="p"/>
            </m:rPr>
            <w:rPr>
              <w:rFonts w:ascii="Cambria Math" w:hAnsi="Cambria Math"/>
              <w:vertAlign w:val="subscript"/>
            </w:rPr>
            <m:t>=</m:t>
          </m:r>
          <m:r>
            <m:rPr>
              <m:sty m:val="p"/>
            </m:rPr>
            <w:rPr>
              <w:rFonts w:ascii="Cambria Math" w:hAnsi="Cambria Math"/>
            </w:rPr>
            <m:t>4.2</m:t>
          </m:r>
          <m:r>
            <w:rPr>
              <w:rFonts w:ascii="Cambria Math" w:hAnsi="Cambria Math"/>
            </w:rPr>
            <m:t>A</m:t>
          </m:r>
        </m:oMath>
      </m:oMathPara>
    </w:p>
    <w:p w14:paraId="47F7D0EF" w14:textId="3C06DD1D" w:rsidR="00E416C3" w:rsidRPr="007A184A" w:rsidRDefault="000C370A" w:rsidP="00E416C3">
      <m:oMathPara>
        <m:oMath>
          <m:f>
            <m:fPr>
              <m:ctrlPr>
                <w:rPr>
                  <w:rFonts w:ascii="Cambria Math" w:hAnsi="Cambria Math"/>
                  <w:i/>
                </w:rPr>
              </m:ctrlPr>
            </m:fPr>
            <m:num>
              <m:r>
                <w:rPr>
                  <w:rFonts w:ascii="Cambria Math" w:hAnsi="Cambria Math"/>
                </w:rPr>
                <m:t>18</m:t>
              </m:r>
            </m:num>
            <m:den>
              <m:r>
                <w:rPr>
                  <w:rFonts w:ascii="Cambria Math" w:hAnsi="Cambria Math"/>
                </w:rPr>
                <m:t>4.2A</m:t>
              </m:r>
            </m:den>
          </m:f>
          <m:r>
            <w:rPr>
              <w:rFonts w:ascii="Cambria Math" w:hAnsi="Cambria Math"/>
            </w:rPr>
            <m:t>=4.28kΩ</m:t>
          </m:r>
        </m:oMath>
      </m:oMathPara>
    </w:p>
    <w:p w14:paraId="09174023" w14:textId="769C47F2" w:rsidR="00E416C3" w:rsidRPr="007A184A" w:rsidRDefault="00E416C3" w:rsidP="00E416C3">
      <w:r w:rsidRPr="007A184A">
        <w:t xml:space="preserve">Bestaande weerstand -&gt; </w:t>
      </w:r>
      <w:r w:rsidR="00430B6E" w:rsidRPr="007A184A">
        <w:t>4.3</w:t>
      </w:r>
      <w:r w:rsidRPr="007A184A">
        <w:t>k</w:t>
      </w:r>
      <m:oMath>
        <m:r>
          <w:rPr>
            <w:rFonts w:ascii="Cambria Math" w:hAnsi="Cambria Math"/>
          </w:rPr>
          <m:t>Ω</m:t>
        </m:r>
      </m:oMath>
    </w:p>
    <w:p w14:paraId="5C0433FD" w14:textId="4AC814A9" w:rsidR="00E416C3" w:rsidRPr="007A184A" w:rsidRDefault="000C370A" w:rsidP="00E416C3">
      <m:oMathPara>
        <m:oMath>
          <m:f>
            <m:fPr>
              <m:ctrlPr>
                <w:rPr>
                  <w:rFonts w:ascii="Cambria Math" w:hAnsi="Cambria Math"/>
                  <w:i/>
                </w:rPr>
              </m:ctrlPr>
            </m:fPr>
            <m:num>
              <m:r>
                <w:rPr>
                  <w:rFonts w:ascii="Cambria Math" w:hAnsi="Cambria Math"/>
                </w:rPr>
                <m:t>18</m:t>
              </m:r>
            </m:num>
            <m:den>
              <m:r>
                <w:rPr>
                  <w:rFonts w:ascii="Cambria Math" w:hAnsi="Cambria Math"/>
                </w:rPr>
                <m:t>4.3</m:t>
              </m:r>
            </m:den>
          </m:f>
          <m:r>
            <w:rPr>
              <w:rFonts w:ascii="Cambria Math" w:hAnsi="Cambria Math"/>
            </w:rPr>
            <m:t>=4.18A</m:t>
          </m:r>
        </m:oMath>
      </m:oMathPara>
    </w:p>
    <w:p w14:paraId="3C87FD91" w14:textId="6A87FFC7" w:rsidR="00E416C3" w:rsidRPr="007A184A" w:rsidRDefault="00C03ADE" w:rsidP="00C03ADE">
      <w:pPr>
        <w:pStyle w:val="Heading3"/>
      </w:pPr>
      <w:bookmarkStart w:id="30" w:name="_Toc70542019"/>
      <w:r w:rsidRPr="007A184A">
        <w:t>Power Good</w:t>
      </w:r>
      <w:bookmarkEnd w:id="30"/>
    </w:p>
    <w:p w14:paraId="3C6089D0" w14:textId="5E93B798" w:rsidR="00BA2E73" w:rsidRPr="00BA2E73" w:rsidRDefault="00C03ADE" w:rsidP="00BA2E73">
      <w:r w:rsidRPr="007A184A">
        <w:rPr>
          <w:noProof/>
        </w:rPr>
        <w:drawing>
          <wp:inline distT="0" distB="0" distL="0" distR="0" wp14:anchorId="3B693A5C" wp14:editId="4D374813">
            <wp:extent cx="2574951" cy="3870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6168" cy="394766"/>
                    </a:xfrm>
                    <a:prstGeom prst="rect">
                      <a:avLst/>
                    </a:prstGeom>
                  </pic:spPr>
                </pic:pic>
              </a:graphicData>
            </a:graphic>
          </wp:inline>
        </w:drawing>
      </w:r>
    </w:p>
    <w:p w14:paraId="7E6C6ED3" w14:textId="0796B9BF" w:rsidR="00C03ADE" w:rsidRPr="00BA2E73" w:rsidRDefault="000C370A" w:rsidP="007A48F7">
      <m:oMathPara>
        <m:oMath>
          <m:d>
            <m:dPr>
              <m:ctrlPr>
                <w:rPr>
                  <w:rFonts w:ascii="Cambria Math" w:hAnsi="Cambria Math"/>
                </w:rPr>
              </m:ctrlPr>
            </m:dPr>
            <m:e>
              <m:f>
                <m:fPr>
                  <m:ctrlPr>
                    <w:rPr>
                      <w:rFonts w:ascii="Cambria Math" w:hAnsi="Cambria Math"/>
                    </w:rPr>
                  </m:ctrlPr>
                </m:fPr>
                <m:num>
                  <m:r>
                    <m:rPr>
                      <m:sty m:val="p"/>
                    </m:rPr>
                    <w:rPr>
                      <w:rFonts w:ascii="Cambria Math" w:hAnsi="Cambria Math"/>
                    </w:rPr>
                    <m:t>22</m:t>
                  </m:r>
                  <m:r>
                    <w:rPr>
                      <w:rFonts w:ascii="Cambria Math" w:hAnsi="Cambria Math"/>
                    </w:rPr>
                    <m:t>V</m:t>
                  </m:r>
                </m:num>
                <m:den>
                  <m:r>
                    <m:rPr>
                      <m:sty m:val="p"/>
                    </m:rPr>
                    <w:rPr>
                      <w:rFonts w:ascii="Cambria Math" w:hAnsi="Cambria Math"/>
                    </w:rPr>
                    <m:t>1.14</m:t>
                  </m:r>
                  <m:r>
                    <w:rPr>
                      <w:rFonts w:ascii="Cambria Math" w:hAnsi="Cambria Math"/>
                    </w:rPr>
                    <m:t>V</m:t>
                  </m:r>
                </m:den>
              </m:f>
              <m:r>
                <m:rPr>
                  <m:sty m:val="p"/>
                </m:rPr>
                <w:rPr>
                  <w:rFonts w:ascii="Cambria Math" w:hAnsi="Cambria Math"/>
                </w:rPr>
                <m:t>*56</m:t>
              </m:r>
              <m:r>
                <w:rPr>
                  <w:rFonts w:ascii="Cambria Math" w:hAnsi="Cambria Math"/>
                </w:rPr>
                <m:t>k</m:t>
              </m:r>
              <m:r>
                <m:rPr>
                  <m:sty m:val="p"/>
                </m:rPr>
                <w:rPr>
                  <w:rFonts w:ascii="Cambria Math" w:hAnsi="Cambria Math"/>
                </w:rPr>
                <m:t>Ω</m:t>
              </m:r>
            </m:e>
          </m:d>
          <m:r>
            <m:rPr>
              <m:sty m:val="p"/>
            </m:rPr>
            <w:rPr>
              <w:rFonts w:ascii="Cambria Math" w:hAnsi="Cambria Math"/>
            </w:rPr>
            <m:t>-56</m:t>
          </m:r>
          <m:r>
            <w:rPr>
              <w:rFonts w:ascii="Cambria Math" w:hAnsi="Cambria Math"/>
            </w:rPr>
            <m:t>k</m:t>
          </m:r>
          <m:r>
            <m:rPr>
              <m:sty m:val="p"/>
            </m:rPr>
            <w:rPr>
              <w:rFonts w:ascii="Cambria Math" w:hAnsi="Cambria Math"/>
            </w:rPr>
            <m:t>Ω=1</m:t>
          </m:r>
          <m:r>
            <w:rPr>
              <w:rFonts w:ascii="Cambria Math" w:hAnsi="Cambria Math"/>
            </w:rPr>
            <m:t>M</m:t>
          </m:r>
          <m:r>
            <m:rPr>
              <m:sty m:val="p"/>
            </m:rPr>
            <w:rPr>
              <w:rFonts w:ascii="Cambria Math" w:hAnsi="Cambria Math"/>
            </w:rPr>
            <m:t>Ω</m:t>
          </m:r>
        </m:oMath>
      </m:oMathPara>
    </w:p>
    <w:p w14:paraId="1BB42F51" w14:textId="3DA1F3F9" w:rsidR="00C03ADE" w:rsidRPr="007A184A" w:rsidRDefault="008F0C08" w:rsidP="00E602E7">
      <w:pPr>
        <w:pStyle w:val="Heading2"/>
      </w:pPr>
      <w:bookmarkStart w:id="31" w:name="_Toc70542020"/>
      <w:r w:rsidRPr="007A184A">
        <w:lastRenderedPageBreak/>
        <w:t>Optocoupler</w:t>
      </w:r>
      <w:r w:rsidR="00E602E7">
        <w:t xml:space="preserve"> voorschakel weerstand</w:t>
      </w:r>
      <w:bookmarkEnd w:id="31"/>
    </w:p>
    <w:p w14:paraId="05B09142" w14:textId="0573778D" w:rsidR="00873744" w:rsidRPr="007A184A" w:rsidRDefault="00873744" w:rsidP="00873744">
      <w:pPr>
        <w:pStyle w:val="Heading4"/>
      </w:pPr>
      <w:bookmarkStart w:id="32" w:name="_Toc70542021"/>
      <w:r w:rsidRPr="007A184A">
        <w:t>eFuse kant</w:t>
      </w:r>
      <w:bookmarkEnd w:id="32"/>
    </w:p>
    <w:p w14:paraId="6DEDD1F6" w14:textId="17CF45AC" w:rsidR="008F0C08" w:rsidRPr="007A184A" w:rsidRDefault="008F0C08" w:rsidP="008F0C08">
      <w:r w:rsidRPr="007A184A">
        <w:t>Led 1.3V @ 5mA</w:t>
      </w:r>
    </w:p>
    <w:p w14:paraId="2664ACBF" w14:textId="435B5C0A" w:rsidR="008F0C08" w:rsidRPr="007A184A" w:rsidRDefault="00AB2A52" w:rsidP="008F0C08">
      <m:oMathPara>
        <m:oMath>
          <m:r>
            <w:rPr>
              <w:rFonts w:ascii="Cambria Math" w:hAnsi="Cambria Math"/>
            </w:rPr>
            <m:t>mid -&gt; 22V -&gt;22V-1.3V=20.7V→</m:t>
          </m:r>
          <m:f>
            <m:fPr>
              <m:ctrlPr>
                <w:rPr>
                  <w:rFonts w:ascii="Cambria Math" w:hAnsi="Cambria Math"/>
                  <w:i/>
                </w:rPr>
              </m:ctrlPr>
            </m:fPr>
            <m:num>
              <m:r>
                <w:rPr>
                  <w:rFonts w:ascii="Cambria Math" w:hAnsi="Cambria Math"/>
                </w:rPr>
                <m:t>20.7V</m:t>
              </m:r>
            </m:num>
            <m:den>
              <m:r>
                <w:rPr>
                  <w:rFonts w:ascii="Cambria Math" w:hAnsi="Cambria Math"/>
                </w:rPr>
                <m:t>5mA</m:t>
              </m:r>
            </m:den>
          </m:f>
          <m:r>
            <w:rPr>
              <w:rFonts w:ascii="Cambria Math" w:hAnsi="Cambria Math"/>
            </w:rPr>
            <m:t>=4140Ω</m:t>
          </m:r>
        </m:oMath>
      </m:oMathPara>
    </w:p>
    <w:p w14:paraId="2524CD9B" w14:textId="608C68B7" w:rsidR="008F0C08" w:rsidRPr="007A184A" w:rsidRDefault="008F0C08" w:rsidP="008F0C08">
      <w:r w:rsidRPr="007A184A">
        <w:t xml:space="preserve">Bestaande weerstand: </w:t>
      </w:r>
      <w:r w:rsidR="00AB2A52" w:rsidRPr="007A184A">
        <w:t>4.3</w:t>
      </w:r>
      <w:r w:rsidRPr="007A184A">
        <w:t>kΩ</w:t>
      </w:r>
    </w:p>
    <w:p w14:paraId="269746FA" w14:textId="3739BDAD" w:rsidR="00AB2A52" w:rsidRPr="007A184A" w:rsidRDefault="00AB2A52" w:rsidP="008F0C08">
      <m:oMathPara>
        <m:oMath>
          <m:r>
            <w:rPr>
              <w:rFonts w:ascii="Cambria Math" w:hAnsi="Cambria Math"/>
            </w:rPr>
            <m:t>max→ 60V →</m:t>
          </m:r>
          <m:f>
            <m:fPr>
              <m:ctrlPr>
                <w:rPr>
                  <w:rFonts w:ascii="Cambria Math" w:hAnsi="Cambria Math"/>
                  <w:i/>
                </w:rPr>
              </m:ctrlPr>
            </m:fPr>
            <m:num>
              <m:r>
                <w:rPr>
                  <w:rFonts w:ascii="Cambria Math" w:hAnsi="Cambria Math"/>
                </w:rPr>
                <m:t>60</m:t>
              </m:r>
            </m:num>
            <m:den>
              <m:r>
                <w:rPr>
                  <w:rFonts w:ascii="Cambria Math" w:hAnsi="Cambria Math"/>
                </w:rPr>
                <m:t>4300</m:t>
              </m:r>
              <m:r>
                <m:rPr>
                  <m:sty m:val="p"/>
                </m:rPr>
                <w:rPr>
                  <w:rFonts w:ascii="Cambria Math" w:hAnsi="Cambria Math"/>
                </w:rPr>
                <m:t>Ω</m:t>
              </m:r>
            </m:den>
          </m:f>
          <m:r>
            <w:rPr>
              <w:rFonts w:ascii="Cambria Math" w:hAnsi="Cambria Math"/>
            </w:rPr>
            <m:t>=14mA</m:t>
          </m:r>
        </m:oMath>
      </m:oMathPara>
    </w:p>
    <w:p w14:paraId="1C425168" w14:textId="48DC2851" w:rsidR="00AB2A52" w:rsidRPr="007A184A" w:rsidRDefault="00AB2A52" w:rsidP="00AB2A52">
      <m:oMathPara>
        <m:oMath>
          <m:r>
            <w:rPr>
              <w:rFonts w:ascii="Cambria Math" w:hAnsi="Cambria Math"/>
            </w:rPr>
            <m:t>min→ 5V →</m:t>
          </m:r>
          <m:f>
            <m:fPr>
              <m:ctrlPr>
                <w:rPr>
                  <w:rFonts w:ascii="Cambria Math" w:hAnsi="Cambria Math"/>
                  <w:i/>
                </w:rPr>
              </m:ctrlPr>
            </m:fPr>
            <m:num>
              <m:r>
                <w:rPr>
                  <w:rFonts w:ascii="Cambria Math" w:hAnsi="Cambria Math"/>
                </w:rPr>
                <m:t>5</m:t>
              </m:r>
            </m:num>
            <m:den>
              <m:r>
                <w:rPr>
                  <w:rFonts w:ascii="Cambria Math" w:hAnsi="Cambria Math"/>
                </w:rPr>
                <m:t>4300</m:t>
              </m:r>
              <m:r>
                <m:rPr>
                  <m:sty m:val="p"/>
                </m:rPr>
                <w:rPr>
                  <w:rFonts w:ascii="Cambria Math" w:hAnsi="Cambria Math"/>
                </w:rPr>
                <m:t>Ω</m:t>
              </m:r>
            </m:den>
          </m:f>
          <m:r>
            <w:rPr>
              <w:rFonts w:ascii="Cambria Math" w:hAnsi="Cambria Math"/>
            </w:rPr>
            <m:t>=1.2mA</m:t>
          </m:r>
        </m:oMath>
      </m:oMathPara>
    </w:p>
    <w:p w14:paraId="410385B7" w14:textId="40F8BE12" w:rsidR="00F92136" w:rsidRPr="007A184A" w:rsidRDefault="00F92136" w:rsidP="00AB2A52">
      <w:r w:rsidRPr="007A184A">
        <w:t>38/0.06 = 633.33ohm current limit analog opto coupler</w:t>
      </w:r>
    </w:p>
    <w:p w14:paraId="036CEF19" w14:textId="21BAB96C" w:rsidR="00AB2A52" w:rsidRPr="007A184A" w:rsidRDefault="00873744" w:rsidP="00873744">
      <w:pPr>
        <w:pStyle w:val="Heading4"/>
      </w:pPr>
      <w:bookmarkStart w:id="33" w:name="_Toc70542022"/>
      <w:r w:rsidRPr="007A184A">
        <w:t>Digitale kant</w:t>
      </w:r>
      <w:bookmarkEnd w:id="33"/>
    </w:p>
    <w:p w14:paraId="25A38D7A" w14:textId="77777777" w:rsidR="00B35F24" w:rsidRPr="007A184A" w:rsidRDefault="00B35F24" w:rsidP="00B35F24">
      <w:r w:rsidRPr="007A184A">
        <w:t>Led 1.3V @ 5mA</w:t>
      </w:r>
    </w:p>
    <w:p w14:paraId="1216BAE9" w14:textId="40C2D15C" w:rsidR="00B35F24" w:rsidRPr="007A184A" w:rsidRDefault="00B35F24" w:rsidP="00B35F24">
      <m:oMathPara>
        <m:oMath>
          <m:r>
            <w:rPr>
              <w:rFonts w:ascii="Cambria Math" w:hAnsi="Cambria Math"/>
            </w:rPr>
            <m:t>mid -&gt; 3.3V -&gt;3.3V-1.3V=2V→</m:t>
          </m:r>
          <m:f>
            <m:fPr>
              <m:ctrlPr>
                <w:rPr>
                  <w:rFonts w:ascii="Cambria Math" w:hAnsi="Cambria Math"/>
                  <w:i/>
                </w:rPr>
              </m:ctrlPr>
            </m:fPr>
            <m:num>
              <m:r>
                <w:rPr>
                  <w:rFonts w:ascii="Cambria Math" w:hAnsi="Cambria Math"/>
                </w:rPr>
                <m:t>2V</m:t>
              </m:r>
            </m:num>
            <m:den>
              <m:r>
                <w:rPr>
                  <w:rFonts w:ascii="Cambria Math" w:hAnsi="Cambria Math"/>
                </w:rPr>
                <m:t>5mA</m:t>
              </m:r>
            </m:den>
          </m:f>
          <m:r>
            <w:rPr>
              <w:rFonts w:ascii="Cambria Math" w:hAnsi="Cambria Math"/>
            </w:rPr>
            <m:t>=400Ω</m:t>
          </m:r>
        </m:oMath>
      </m:oMathPara>
    </w:p>
    <w:p w14:paraId="6D2CDB1A" w14:textId="19A9E70F" w:rsidR="00CC1E15" w:rsidRDefault="00B35F24" w:rsidP="00CC1E15">
      <w:r w:rsidRPr="007A184A">
        <w:t xml:space="preserve">Bestaande weerstand: </w:t>
      </w:r>
      <w:r w:rsidR="00DE249B" w:rsidRPr="007A184A">
        <w:t>390</w:t>
      </w:r>
      <w:r w:rsidRPr="007A184A">
        <w:t>Ω</w:t>
      </w:r>
    </w:p>
    <w:p w14:paraId="1ADF3115" w14:textId="17080568" w:rsidR="00DC47A7" w:rsidRDefault="00DC47A7" w:rsidP="00DC47A7">
      <w:pPr>
        <w:pStyle w:val="Heading2"/>
      </w:pPr>
      <w:bookmarkStart w:id="34" w:name="_Toc70542023"/>
      <w:r>
        <w:t>Prototype</w:t>
      </w:r>
      <w:bookmarkEnd w:id="34"/>
    </w:p>
    <w:p w14:paraId="29C420ED" w14:textId="670B3BD9" w:rsidR="00DC47A7" w:rsidRDefault="00DF5050" w:rsidP="00DC47A7">
      <w:r>
        <w:t>Een prototype is gemaakt met alle minimum functionaliteit.</w:t>
      </w:r>
    </w:p>
    <w:p w14:paraId="3503E8B9" w14:textId="545B0AB5" w:rsidR="00E602E7" w:rsidRDefault="00E602E7" w:rsidP="00E602E7">
      <w:pPr>
        <w:pStyle w:val="ListParagraph"/>
        <w:numPr>
          <w:ilvl w:val="0"/>
          <w:numId w:val="22"/>
        </w:numPr>
      </w:pPr>
      <w:r>
        <w:t>LCL-klasse 1,2 en 3</w:t>
      </w:r>
      <w:r w:rsidR="00E328B3">
        <w:t>.</w:t>
      </w:r>
    </w:p>
    <w:p w14:paraId="4892C6FB" w14:textId="5B8D3C9C" w:rsidR="00E602E7" w:rsidRDefault="00E602E7" w:rsidP="00E602E7">
      <w:pPr>
        <w:pStyle w:val="ListParagraph"/>
        <w:numPr>
          <w:ilvl w:val="0"/>
          <w:numId w:val="22"/>
        </w:numPr>
      </w:pPr>
      <w:r>
        <w:t xml:space="preserve">Output </w:t>
      </w:r>
      <w:r w:rsidRPr="00E602E7">
        <w:rPr>
          <w:lang w:val="en-150"/>
        </w:rPr>
        <w:t>relay</w:t>
      </w:r>
      <w:r w:rsidR="00E328B3">
        <w:t>.</w:t>
      </w:r>
    </w:p>
    <w:p w14:paraId="64326C27" w14:textId="43B69A05" w:rsidR="00E602E7" w:rsidRDefault="00E328B3" w:rsidP="00E602E7">
      <w:pPr>
        <w:pStyle w:val="ListParagraph"/>
        <w:numPr>
          <w:ilvl w:val="0"/>
          <w:numId w:val="22"/>
        </w:numPr>
      </w:pPr>
      <w:r>
        <w:t>Spanning</w:t>
      </w:r>
      <w:r w:rsidR="00E602E7">
        <w:t xml:space="preserve"> instelling voor 5</w:t>
      </w:r>
      <w:r>
        <w:t>V</w:t>
      </w:r>
      <w:r w:rsidR="00E602E7">
        <w:t>,12</w:t>
      </w:r>
      <w:r>
        <w:t>V</w:t>
      </w:r>
      <w:r w:rsidR="00E602E7">
        <w:t xml:space="preserve"> en 22</w:t>
      </w:r>
      <w:r>
        <w:t>V</w:t>
      </w:r>
      <w:r w:rsidR="00E602E7">
        <w:t xml:space="preserve"> tot 38V</w:t>
      </w:r>
      <w:r>
        <w:t>.</w:t>
      </w:r>
    </w:p>
    <w:p w14:paraId="4F3F8A9B" w14:textId="0979E644" w:rsidR="00E328B3" w:rsidRDefault="00E328B3" w:rsidP="00E602E7">
      <w:pPr>
        <w:pStyle w:val="ListParagraph"/>
        <w:numPr>
          <w:ilvl w:val="0"/>
          <w:numId w:val="22"/>
        </w:numPr>
      </w:pPr>
      <w:r>
        <w:t>Aanstuur baar met headers</w:t>
      </w:r>
    </w:p>
    <w:p w14:paraId="59433EB8" w14:textId="5177C5E0" w:rsidR="00C3608D" w:rsidRDefault="00C3608D" w:rsidP="00C3608D">
      <w:pPr>
        <w:pStyle w:val="Heading3"/>
        <w:rPr>
          <w:lang w:val="en-150"/>
        </w:rPr>
      </w:pPr>
      <w:bookmarkStart w:id="35" w:name="_Toc70542024"/>
      <w:r>
        <w:rPr>
          <w:lang w:val="en-150"/>
        </w:rPr>
        <w:t>Pinout header</w:t>
      </w:r>
      <w:bookmarkEnd w:id="35"/>
    </w:p>
    <w:p w14:paraId="7AEEF970" w14:textId="545CDBAE" w:rsidR="00C3608D" w:rsidRDefault="00C3608D" w:rsidP="00C3608D">
      <w:pPr>
        <w:pStyle w:val="ListParagraph"/>
        <w:numPr>
          <w:ilvl w:val="0"/>
          <w:numId w:val="23"/>
        </w:numPr>
        <w:rPr>
          <w:lang w:val="en-150"/>
        </w:rPr>
      </w:pPr>
      <w:r>
        <w:rPr>
          <w:lang w:val="en-150"/>
        </w:rPr>
        <w:t>GND</w:t>
      </w:r>
    </w:p>
    <w:p w14:paraId="09649647" w14:textId="4912DEF1" w:rsidR="00C3608D" w:rsidRDefault="00C3608D" w:rsidP="00C3608D">
      <w:pPr>
        <w:pStyle w:val="ListParagraph"/>
        <w:numPr>
          <w:ilvl w:val="0"/>
          <w:numId w:val="23"/>
        </w:numPr>
        <w:rPr>
          <w:lang w:val="en-150"/>
        </w:rPr>
      </w:pPr>
      <w:r>
        <w:rPr>
          <w:lang w:val="en-150"/>
        </w:rPr>
        <w:t>Relay</w:t>
      </w:r>
    </w:p>
    <w:p w14:paraId="6651F021" w14:textId="5FC9D850" w:rsidR="00C3608D" w:rsidRDefault="00C3608D" w:rsidP="00C3608D">
      <w:pPr>
        <w:pStyle w:val="ListParagraph"/>
        <w:numPr>
          <w:ilvl w:val="0"/>
          <w:numId w:val="23"/>
        </w:numPr>
        <w:rPr>
          <w:lang w:val="en-150"/>
        </w:rPr>
      </w:pPr>
      <w:r>
        <w:rPr>
          <w:lang w:val="en-150"/>
        </w:rPr>
        <w:t>Ilim 4.2A</w:t>
      </w:r>
    </w:p>
    <w:p w14:paraId="5D7C6860" w14:textId="3DDF22AC" w:rsidR="00C3608D" w:rsidRDefault="00C3608D" w:rsidP="00C3608D">
      <w:pPr>
        <w:pStyle w:val="ListParagraph"/>
        <w:numPr>
          <w:ilvl w:val="0"/>
          <w:numId w:val="23"/>
        </w:numPr>
        <w:rPr>
          <w:lang w:val="en-150"/>
        </w:rPr>
      </w:pPr>
      <w:r>
        <w:rPr>
          <w:lang w:val="en-150"/>
        </w:rPr>
        <w:t>Ilim 2.8A</w:t>
      </w:r>
    </w:p>
    <w:p w14:paraId="3441EF9C" w14:textId="0381A87C" w:rsidR="00C3608D" w:rsidRDefault="00C3608D" w:rsidP="00C3608D">
      <w:pPr>
        <w:pStyle w:val="ListParagraph"/>
        <w:numPr>
          <w:ilvl w:val="0"/>
          <w:numId w:val="23"/>
        </w:numPr>
        <w:rPr>
          <w:lang w:val="en-150"/>
        </w:rPr>
      </w:pPr>
      <w:r>
        <w:rPr>
          <w:lang w:val="en-150"/>
        </w:rPr>
        <w:t>Ilim 1.4A</w:t>
      </w:r>
    </w:p>
    <w:p w14:paraId="20295C97" w14:textId="1B9F3170" w:rsidR="00C3608D" w:rsidRDefault="00C3608D" w:rsidP="00C3608D">
      <w:pPr>
        <w:pStyle w:val="ListParagraph"/>
        <w:numPr>
          <w:ilvl w:val="0"/>
          <w:numId w:val="23"/>
        </w:numPr>
        <w:rPr>
          <w:lang w:val="en-150"/>
        </w:rPr>
      </w:pPr>
      <w:r>
        <w:rPr>
          <w:lang w:val="en-150"/>
        </w:rPr>
        <w:t>Ovp</w:t>
      </w:r>
      <w:r w:rsidR="00774624">
        <w:rPr>
          <w:lang w:val="en-150"/>
        </w:rPr>
        <w:t>_s pull down voor 12V of 22V tot 38V</w:t>
      </w:r>
    </w:p>
    <w:p w14:paraId="4538530E" w14:textId="36B12A07" w:rsidR="00774624" w:rsidRDefault="00774624" w:rsidP="00C3608D">
      <w:pPr>
        <w:pStyle w:val="ListParagraph"/>
        <w:numPr>
          <w:ilvl w:val="0"/>
          <w:numId w:val="23"/>
        </w:numPr>
        <w:rPr>
          <w:lang w:val="en-150"/>
        </w:rPr>
      </w:pPr>
      <w:r>
        <w:rPr>
          <w:lang w:val="en-150"/>
        </w:rPr>
        <w:t>Imon niet gebruikt</w:t>
      </w:r>
    </w:p>
    <w:p w14:paraId="45A6108E" w14:textId="363C8C78" w:rsidR="00774624" w:rsidRDefault="00774624" w:rsidP="00C3608D">
      <w:pPr>
        <w:pStyle w:val="ListParagraph"/>
        <w:numPr>
          <w:ilvl w:val="0"/>
          <w:numId w:val="23"/>
        </w:numPr>
        <w:rPr>
          <w:lang w:val="en-150"/>
        </w:rPr>
      </w:pPr>
      <w:r>
        <w:rPr>
          <w:lang w:val="en-150"/>
        </w:rPr>
        <w:t>SHDN pull down voor shutdown</w:t>
      </w:r>
    </w:p>
    <w:p w14:paraId="4BE5B2EE" w14:textId="1F5991D3" w:rsidR="00774624" w:rsidRDefault="00774624" w:rsidP="00C3608D">
      <w:pPr>
        <w:pStyle w:val="ListParagraph"/>
        <w:numPr>
          <w:ilvl w:val="0"/>
          <w:numId w:val="23"/>
        </w:numPr>
        <w:rPr>
          <w:lang w:val="en-150"/>
        </w:rPr>
      </w:pPr>
      <w:r>
        <w:rPr>
          <w:lang w:val="en-150"/>
        </w:rPr>
        <w:t>Fault output</w:t>
      </w:r>
    </w:p>
    <w:p w14:paraId="32B7F7C3" w14:textId="1F5D6A8D" w:rsidR="00774624" w:rsidRPr="00774624" w:rsidRDefault="00774624" w:rsidP="00774624">
      <w:pPr>
        <w:pStyle w:val="ListParagraph"/>
        <w:numPr>
          <w:ilvl w:val="0"/>
          <w:numId w:val="23"/>
        </w:numPr>
        <w:rPr>
          <w:lang w:val="en-150"/>
        </w:rPr>
      </w:pPr>
      <w:r>
        <w:rPr>
          <w:lang w:val="en-150"/>
        </w:rPr>
        <w:t>Pgood output</w:t>
      </w:r>
    </w:p>
    <w:p w14:paraId="2CEEBFE5" w14:textId="1A654249" w:rsidR="00774624" w:rsidRDefault="00774624" w:rsidP="00C3608D">
      <w:pPr>
        <w:pStyle w:val="ListParagraph"/>
        <w:numPr>
          <w:ilvl w:val="0"/>
          <w:numId w:val="23"/>
        </w:numPr>
        <w:rPr>
          <w:lang w:val="en-150"/>
        </w:rPr>
      </w:pPr>
      <w:r>
        <w:rPr>
          <w:lang w:val="en-150"/>
        </w:rPr>
        <w:t>Uvp_s pull down voor 12V of 5V</w:t>
      </w:r>
    </w:p>
    <w:p w14:paraId="30C5E5A6" w14:textId="5BADA07E" w:rsidR="00216F56" w:rsidRPr="00216F56" w:rsidRDefault="00A15650" w:rsidP="00216F56">
      <w:pPr>
        <w:pStyle w:val="ListParagraph"/>
        <w:numPr>
          <w:ilvl w:val="0"/>
          <w:numId w:val="23"/>
        </w:numPr>
        <w:rPr>
          <w:lang w:val="en-150"/>
        </w:rPr>
      </w:pPr>
      <w:r>
        <w:rPr>
          <w:lang w:val="en-150"/>
        </w:rPr>
        <w:t>3.3V</w:t>
      </w:r>
    </w:p>
    <w:p w14:paraId="570DD347" w14:textId="6CB911B8" w:rsidR="00DF5050" w:rsidRDefault="00DF5050" w:rsidP="00DF5050">
      <w:pPr>
        <w:pStyle w:val="Heading3"/>
      </w:pPr>
      <w:bookmarkStart w:id="36" w:name="_Toc70542025"/>
      <w:r>
        <w:lastRenderedPageBreak/>
        <w:t>Schema’s</w:t>
      </w:r>
      <w:bookmarkEnd w:id="36"/>
    </w:p>
    <w:p w14:paraId="7DDAD66A" w14:textId="236CE35A" w:rsidR="00DF5050" w:rsidRDefault="00DF5050" w:rsidP="00DF5050">
      <w:r w:rsidRPr="00DF5050">
        <w:t xml:space="preserve"> </w:t>
      </w:r>
      <w:r w:rsidRPr="00DF5050">
        <w:rPr>
          <w:noProof/>
        </w:rPr>
        <w:drawing>
          <wp:inline distT="0" distB="0" distL="0" distR="0" wp14:anchorId="45FA9A14" wp14:editId="695DAF8D">
            <wp:extent cx="5652135" cy="2796540"/>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2135" cy="2796540"/>
                    </a:xfrm>
                    <a:prstGeom prst="rect">
                      <a:avLst/>
                    </a:prstGeom>
                  </pic:spPr>
                </pic:pic>
              </a:graphicData>
            </a:graphic>
          </wp:inline>
        </w:drawing>
      </w:r>
    </w:p>
    <w:p w14:paraId="235ABBA1" w14:textId="40CB93D3" w:rsidR="00E328B3" w:rsidRPr="00DF5050" w:rsidRDefault="00E328B3" w:rsidP="00DF5050">
      <w:r w:rsidRPr="00E328B3">
        <w:rPr>
          <w:noProof/>
        </w:rPr>
        <w:drawing>
          <wp:inline distT="0" distB="0" distL="0" distR="0" wp14:anchorId="5CF2EF60" wp14:editId="367DB0AA">
            <wp:extent cx="5652135" cy="4116705"/>
            <wp:effectExtent l="0" t="0" r="5715"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52135" cy="4116705"/>
                    </a:xfrm>
                    <a:prstGeom prst="rect">
                      <a:avLst/>
                    </a:prstGeom>
                  </pic:spPr>
                </pic:pic>
              </a:graphicData>
            </a:graphic>
          </wp:inline>
        </w:drawing>
      </w:r>
    </w:p>
    <w:p w14:paraId="21FD5F04" w14:textId="0CB758C1" w:rsidR="00DF5050" w:rsidRDefault="00DF5050" w:rsidP="00DF5050">
      <w:pPr>
        <w:pStyle w:val="Heading3"/>
      </w:pPr>
      <w:bookmarkStart w:id="37" w:name="_Toc70542026"/>
      <w:r>
        <w:lastRenderedPageBreak/>
        <w:t>PCB</w:t>
      </w:r>
      <w:bookmarkEnd w:id="37"/>
    </w:p>
    <w:p w14:paraId="70D4A24D" w14:textId="2EF2E68E" w:rsidR="00DF5050" w:rsidRDefault="00DF5050" w:rsidP="00DF5050">
      <w:r w:rsidRPr="00DF5050">
        <w:rPr>
          <w:noProof/>
        </w:rPr>
        <w:drawing>
          <wp:inline distT="0" distB="0" distL="0" distR="0" wp14:anchorId="5E778E33" wp14:editId="1ED3EE5B">
            <wp:extent cx="5652135" cy="3547745"/>
            <wp:effectExtent l="0" t="0" r="5715" b="0"/>
            <wp:docPr id="14" name="Picture 13" descr="A screenshot of a computer&#10;&#10;Description automatically generated with medium confidence">
              <a:extLst xmlns:a="http://schemas.openxmlformats.org/drawingml/2006/main">
                <a:ext uri="{FF2B5EF4-FFF2-40B4-BE49-F238E27FC236}">
                  <a16:creationId xmlns:a16="http://schemas.microsoft.com/office/drawing/2014/main" id="{E5D60D6E-F9D3-4687-9D38-DF743C780B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screenshot of a computer&#10;&#10;Description automatically generated with medium confidence">
                      <a:extLst>
                        <a:ext uri="{FF2B5EF4-FFF2-40B4-BE49-F238E27FC236}">
                          <a16:creationId xmlns:a16="http://schemas.microsoft.com/office/drawing/2014/main" id="{E5D60D6E-F9D3-4687-9D38-DF743C780B3E}"/>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652135" cy="3547745"/>
                    </a:xfrm>
                    <a:prstGeom prst="rect">
                      <a:avLst/>
                    </a:prstGeom>
                  </pic:spPr>
                </pic:pic>
              </a:graphicData>
            </a:graphic>
          </wp:inline>
        </w:drawing>
      </w:r>
      <w:r w:rsidRPr="00DF5050">
        <w:rPr>
          <w:noProof/>
        </w:rPr>
        <w:drawing>
          <wp:inline distT="0" distB="0" distL="0" distR="0" wp14:anchorId="62A6B5C3" wp14:editId="3C3568B4">
            <wp:extent cx="5652135" cy="3547745"/>
            <wp:effectExtent l="0" t="0" r="5715" b="0"/>
            <wp:docPr id="16" name="Picture 15" descr="A screenshot of a computer&#10;&#10;Description automatically generated with low confidence">
              <a:extLst xmlns:a="http://schemas.openxmlformats.org/drawingml/2006/main">
                <a:ext uri="{FF2B5EF4-FFF2-40B4-BE49-F238E27FC236}">
                  <a16:creationId xmlns:a16="http://schemas.microsoft.com/office/drawing/2014/main" id="{DA28AECE-F25D-4440-A608-2D4A53F91B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screenshot of a computer&#10;&#10;Description automatically generated with low confidence">
                      <a:extLst>
                        <a:ext uri="{FF2B5EF4-FFF2-40B4-BE49-F238E27FC236}">
                          <a16:creationId xmlns:a16="http://schemas.microsoft.com/office/drawing/2014/main" id="{DA28AECE-F25D-4440-A608-2D4A53F91BB6}"/>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652135" cy="3547745"/>
                    </a:xfrm>
                    <a:prstGeom prst="rect">
                      <a:avLst/>
                    </a:prstGeom>
                  </pic:spPr>
                </pic:pic>
              </a:graphicData>
            </a:graphic>
          </wp:inline>
        </w:drawing>
      </w:r>
    </w:p>
    <w:p w14:paraId="378394D4" w14:textId="6CD098BF" w:rsidR="00216F56" w:rsidRDefault="00216F56" w:rsidP="00DF5050"/>
    <w:p w14:paraId="1980B9B2" w14:textId="1FA368CC" w:rsidR="00216F56" w:rsidRDefault="00216F56" w:rsidP="00DF5050"/>
    <w:p w14:paraId="5AF8257C" w14:textId="3E5CA036" w:rsidR="00216F56" w:rsidRDefault="00216F56" w:rsidP="00DF5050"/>
    <w:p w14:paraId="027B1EDF" w14:textId="3603262F" w:rsidR="00216F56" w:rsidRDefault="00216F56" w:rsidP="00DF5050"/>
    <w:p w14:paraId="31DCB191" w14:textId="688F7DE1" w:rsidR="00216F56" w:rsidRDefault="00216F56" w:rsidP="00216F56">
      <w:pPr>
        <w:pStyle w:val="Heading3"/>
      </w:pPr>
      <w:bookmarkStart w:id="38" w:name="_Hlk70959417"/>
      <w:r>
        <w:lastRenderedPageBreak/>
        <w:t>Tests</w:t>
      </w:r>
    </w:p>
    <w:p w14:paraId="63DD0417" w14:textId="77E772BA" w:rsidR="00764F4C" w:rsidRPr="00764F4C" w:rsidRDefault="00764F4C" w:rsidP="00764F4C"/>
    <w:p w14:paraId="11B31524" w14:textId="473577F3" w:rsidR="00216F56" w:rsidRDefault="0012550F" w:rsidP="00216F56">
      <w:pPr>
        <w:pStyle w:val="Heading4"/>
      </w:pPr>
      <w:r>
        <w:t>Spanning</w:t>
      </w:r>
      <w:r w:rsidR="00216F56">
        <w:t xml:space="preserve"> punten</w:t>
      </w:r>
    </w:p>
    <w:tbl>
      <w:tblPr>
        <w:tblStyle w:val="TableGrid"/>
        <w:tblW w:w="0" w:type="auto"/>
        <w:tblLook w:val="04A0" w:firstRow="1" w:lastRow="0" w:firstColumn="1" w:lastColumn="0" w:noHBand="0" w:noVBand="1"/>
      </w:tblPr>
      <w:tblGrid>
        <w:gridCol w:w="3145"/>
        <w:gridCol w:w="2873"/>
        <w:gridCol w:w="2873"/>
      </w:tblGrid>
      <w:tr w:rsidR="00216F56" w14:paraId="2F5E7879" w14:textId="77777777" w:rsidTr="00216F56">
        <w:tc>
          <w:tcPr>
            <w:tcW w:w="3145" w:type="dxa"/>
          </w:tcPr>
          <w:p w14:paraId="2E412595" w14:textId="1C051E03" w:rsidR="00216F56" w:rsidRDefault="00216F56" w:rsidP="00216F56">
            <w:r>
              <w:t>Instelling</w:t>
            </w:r>
          </w:p>
        </w:tc>
        <w:tc>
          <w:tcPr>
            <w:tcW w:w="2873" w:type="dxa"/>
          </w:tcPr>
          <w:p w14:paraId="75FBF2BF" w14:textId="02EE5E59" w:rsidR="00216F56" w:rsidRPr="00E6420F" w:rsidRDefault="00216F56" w:rsidP="00216F56">
            <w:pPr>
              <w:rPr>
                <w:lang w:val="en-150"/>
              </w:rPr>
            </w:pPr>
            <w:r w:rsidRPr="00E6420F">
              <w:rPr>
                <w:lang w:val="en-150"/>
              </w:rPr>
              <w:t xml:space="preserve">Overvolt protection </w:t>
            </w:r>
          </w:p>
        </w:tc>
        <w:tc>
          <w:tcPr>
            <w:tcW w:w="2873" w:type="dxa"/>
          </w:tcPr>
          <w:p w14:paraId="144B7F47" w14:textId="676E4FD8" w:rsidR="00216F56" w:rsidRPr="00E6420F" w:rsidRDefault="00E6420F" w:rsidP="00216F56">
            <w:pPr>
              <w:rPr>
                <w:lang w:val="en-150"/>
              </w:rPr>
            </w:pPr>
            <w:r w:rsidRPr="00E6420F">
              <w:rPr>
                <w:lang w:val="en-150"/>
              </w:rPr>
              <w:t>Undervolt</w:t>
            </w:r>
            <w:r w:rsidR="00216F56" w:rsidRPr="00E6420F">
              <w:rPr>
                <w:lang w:val="en-150"/>
              </w:rPr>
              <w:t xml:space="preserve"> protection</w:t>
            </w:r>
          </w:p>
        </w:tc>
      </w:tr>
      <w:tr w:rsidR="00216F56" w14:paraId="1D3338CF" w14:textId="77777777" w:rsidTr="00216F56">
        <w:tc>
          <w:tcPr>
            <w:tcW w:w="3145" w:type="dxa"/>
          </w:tcPr>
          <w:p w14:paraId="28A23A68" w14:textId="3261B3D4" w:rsidR="00216F56" w:rsidRDefault="00E97A0F" w:rsidP="00216F56">
            <w:r>
              <w:t>LCL-Klasse</w:t>
            </w:r>
          </w:p>
        </w:tc>
        <w:tc>
          <w:tcPr>
            <w:tcW w:w="2873" w:type="dxa"/>
          </w:tcPr>
          <w:p w14:paraId="556644EB" w14:textId="6FDC56A9" w:rsidR="00216F56" w:rsidRDefault="00216F56" w:rsidP="00216F56">
            <w:r>
              <w:t>37.78V</w:t>
            </w:r>
          </w:p>
        </w:tc>
        <w:tc>
          <w:tcPr>
            <w:tcW w:w="2873" w:type="dxa"/>
          </w:tcPr>
          <w:p w14:paraId="72A774A8" w14:textId="5D032D85" w:rsidR="00216F56" w:rsidRDefault="00CB4FFF" w:rsidP="00216F56">
            <w:r>
              <w:t>20.43V</w:t>
            </w:r>
          </w:p>
        </w:tc>
      </w:tr>
      <w:tr w:rsidR="00216F56" w14:paraId="1614A8A3" w14:textId="77777777" w:rsidTr="00216F56">
        <w:tc>
          <w:tcPr>
            <w:tcW w:w="3145" w:type="dxa"/>
          </w:tcPr>
          <w:p w14:paraId="6925518E" w14:textId="12A01D55" w:rsidR="00216F56" w:rsidRDefault="00216F56" w:rsidP="00216F56">
            <w:r>
              <w:t>12V</w:t>
            </w:r>
          </w:p>
        </w:tc>
        <w:tc>
          <w:tcPr>
            <w:tcW w:w="2873" w:type="dxa"/>
          </w:tcPr>
          <w:p w14:paraId="663EF7C8" w14:textId="30C59543" w:rsidR="00216F56" w:rsidRDefault="00CB4FFF" w:rsidP="00216F56">
            <w:r>
              <w:t>14.46V</w:t>
            </w:r>
          </w:p>
        </w:tc>
        <w:tc>
          <w:tcPr>
            <w:tcW w:w="2873" w:type="dxa"/>
          </w:tcPr>
          <w:p w14:paraId="57B6ACEB" w14:textId="26FC01E2" w:rsidR="00216F56" w:rsidRDefault="00CB4FFF" w:rsidP="00216F56">
            <w:r>
              <w:t>10.71V</w:t>
            </w:r>
          </w:p>
        </w:tc>
      </w:tr>
      <w:tr w:rsidR="00216F56" w14:paraId="7582D7DD" w14:textId="77777777" w:rsidTr="00216F56">
        <w:tc>
          <w:tcPr>
            <w:tcW w:w="3145" w:type="dxa"/>
          </w:tcPr>
          <w:p w14:paraId="319632F5" w14:textId="31D5CCB5" w:rsidR="00216F56" w:rsidRDefault="00216F56" w:rsidP="00216F56">
            <w:r>
              <w:t>5V</w:t>
            </w:r>
          </w:p>
        </w:tc>
        <w:tc>
          <w:tcPr>
            <w:tcW w:w="2873" w:type="dxa"/>
          </w:tcPr>
          <w:p w14:paraId="649ED089" w14:textId="49C84254" w:rsidR="00216F56" w:rsidRDefault="00E97A0F" w:rsidP="00216F56">
            <w:r>
              <w:t>5.45V</w:t>
            </w:r>
          </w:p>
        </w:tc>
        <w:tc>
          <w:tcPr>
            <w:tcW w:w="2873" w:type="dxa"/>
          </w:tcPr>
          <w:p w14:paraId="6A2DAE41" w14:textId="22089AED" w:rsidR="00216F56" w:rsidRDefault="00E97A0F" w:rsidP="00216F56">
            <w:r>
              <w:t>4.2V (</w:t>
            </w:r>
            <w:r w:rsidR="00E6420F">
              <w:t>geen fout word gegeven maar de eFuse schakelt uit</w:t>
            </w:r>
            <w:r>
              <w:t>)</w:t>
            </w:r>
          </w:p>
        </w:tc>
      </w:tr>
    </w:tbl>
    <w:p w14:paraId="1B1717CA" w14:textId="0C96E9CE" w:rsidR="00216F56" w:rsidRDefault="00216F56" w:rsidP="00216F56"/>
    <w:p w14:paraId="149444CD" w14:textId="5A7E75AE" w:rsidR="00E97A0F" w:rsidRDefault="00E97A0F" w:rsidP="00E97A0F">
      <w:pPr>
        <w:pStyle w:val="Heading4"/>
      </w:pPr>
      <w:r>
        <w:t>Stroom limiet</w:t>
      </w:r>
    </w:p>
    <w:tbl>
      <w:tblPr>
        <w:tblStyle w:val="TableGrid"/>
        <w:tblW w:w="0" w:type="auto"/>
        <w:tblLook w:val="04A0" w:firstRow="1" w:lastRow="0" w:firstColumn="1" w:lastColumn="0" w:noHBand="0" w:noVBand="1"/>
      </w:tblPr>
      <w:tblGrid>
        <w:gridCol w:w="4445"/>
        <w:gridCol w:w="4446"/>
      </w:tblGrid>
      <w:tr w:rsidR="00E97A0F" w14:paraId="11B053C0" w14:textId="77777777" w:rsidTr="00E97A0F">
        <w:tc>
          <w:tcPr>
            <w:tcW w:w="4445" w:type="dxa"/>
          </w:tcPr>
          <w:p w14:paraId="443EF3C3" w14:textId="736C6969" w:rsidR="00E97A0F" w:rsidRDefault="00E97A0F" w:rsidP="00E97A0F">
            <w:r>
              <w:t xml:space="preserve">Instelling </w:t>
            </w:r>
          </w:p>
        </w:tc>
        <w:tc>
          <w:tcPr>
            <w:tcW w:w="4446" w:type="dxa"/>
          </w:tcPr>
          <w:p w14:paraId="3E1A4AB2" w14:textId="203FEF4D" w:rsidR="00E97A0F" w:rsidRDefault="00E6420F" w:rsidP="00E97A0F">
            <w:r>
              <w:t>Stroom</w:t>
            </w:r>
            <w:r w:rsidR="00E97A0F">
              <w:t xml:space="preserve"> limiet</w:t>
            </w:r>
          </w:p>
        </w:tc>
      </w:tr>
      <w:tr w:rsidR="00E97A0F" w14:paraId="168308ED" w14:textId="77777777" w:rsidTr="00E97A0F">
        <w:tc>
          <w:tcPr>
            <w:tcW w:w="4445" w:type="dxa"/>
          </w:tcPr>
          <w:p w14:paraId="68D1D63C" w14:textId="3D430759" w:rsidR="00E97A0F" w:rsidRDefault="00E97A0F" w:rsidP="00E97A0F">
            <w:r>
              <w:t>LCL-Klasse 1</w:t>
            </w:r>
          </w:p>
        </w:tc>
        <w:tc>
          <w:tcPr>
            <w:tcW w:w="4446" w:type="dxa"/>
          </w:tcPr>
          <w:p w14:paraId="5514B57B" w14:textId="11CCCA8E" w:rsidR="00E97A0F" w:rsidRDefault="00764F4C" w:rsidP="00E97A0F">
            <w:r>
              <w:rPr>
                <w:rFonts w:cs="Calibri"/>
                <w:lang w:val="en-150"/>
              </w:rPr>
              <w:t>±</w:t>
            </w:r>
            <w:r>
              <w:t>1.</w:t>
            </w:r>
            <w:r>
              <w:rPr>
                <w:lang w:val="en-150"/>
              </w:rPr>
              <w:t>35</w:t>
            </w:r>
            <w:r>
              <w:t>A</w:t>
            </w:r>
          </w:p>
        </w:tc>
      </w:tr>
      <w:tr w:rsidR="00E97A0F" w14:paraId="2D3C9999" w14:textId="77777777" w:rsidTr="00E97A0F">
        <w:tc>
          <w:tcPr>
            <w:tcW w:w="4445" w:type="dxa"/>
          </w:tcPr>
          <w:p w14:paraId="3BFA2C63" w14:textId="2742C47C" w:rsidR="00E97A0F" w:rsidRDefault="00E97A0F" w:rsidP="00E97A0F">
            <w:r>
              <w:t>LCL-Klasse 2</w:t>
            </w:r>
          </w:p>
        </w:tc>
        <w:tc>
          <w:tcPr>
            <w:tcW w:w="4446" w:type="dxa"/>
          </w:tcPr>
          <w:p w14:paraId="0785A5F7" w14:textId="0FEEE5A8" w:rsidR="00E97A0F" w:rsidRPr="006101D8" w:rsidRDefault="00764F4C" w:rsidP="00E97A0F">
            <w:pPr>
              <w:rPr>
                <w:lang w:val="en-150"/>
              </w:rPr>
            </w:pPr>
            <w:r>
              <w:rPr>
                <w:rFonts w:cs="Calibri"/>
                <w:lang w:val="en-150"/>
              </w:rPr>
              <w:t>±</w:t>
            </w:r>
            <w:r w:rsidR="006101D8">
              <w:rPr>
                <w:lang w:val="en-150"/>
              </w:rPr>
              <w:t>2.8A</w:t>
            </w:r>
          </w:p>
        </w:tc>
      </w:tr>
      <w:tr w:rsidR="00E97A0F" w14:paraId="3853D519" w14:textId="77777777" w:rsidTr="00E97A0F">
        <w:tc>
          <w:tcPr>
            <w:tcW w:w="4445" w:type="dxa"/>
          </w:tcPr>
          <w:p w14:paraId="08DD4426" w14:textId="4C6F5238" w:rsidR="00E97A0F" w:rsidRDefault="00E97A0F" w:rsidP="00E97A0F">
            <w:r>
              <w:t>LCL-Klasse 3</w:t>
            </w:r>
          </w:p>
        </w:tc>
        <w:tc>
          <w:tcPr>
            <w:tcW w:w="4446" w:type="dxa"/>
          </w:tcPr>
          <w:p w14:paraId="2B8C16CF" w14:textId="4FFD2A1F" w:rsidR="00E97A0F" w:rsidRPr="006101D8" w:rsidRDefault="00764F4C" w:rsidP="00E97A0F">
            <w:pPr>
              <w:rPr>
                <w:lang w:val="en-150"/>
              </w:rPr>
            </w:pPr>
            <w:r>
              <w:rPr>
                <w:rFonts w:cs="Calibri"/>
                <w:lang w:val="en-150"/>
              </w:rPr>
              <w:t>±</w:t>
            </w:r>
            <w:r w:rsidR="006101D8">
              <w:rPr>
                <w:lang w:val="en-150"/>
              </w:rPr>
              <w:t>4.2A</w:t>
            </w:r>
          </w:p>
        </w:tc>
      </w:tr>
    </w:tbl>
    <w:p w14:paraId="6B3D93A8" w14:textId="77777777" w:rsidR="00764F4C" w:rsidRDefault="00764F4C" w:rsidP="00E97A0F"/>
    <w:p w14:paraId="6D354DA6" w14:textId="6CC12042" w:rsidR="00AD6D25" w:rsidRDefault="00AD6D25" w:rsidP="00AD6D25">
      <w:pPr>
        <w:pStyle w:val="Heading4"/>
      </w:pPr>
      <w:r>
        <w:t>Afschakel snelheid</w:t>
      </w:r>
    </w:p>
    <w:tbl>
      <w:tblPr>
        <w:tblStyle w:val="TableGrid"/>
        <w:tblW w:w="0" w:type="auto"/>
        <w:tblInd w:w="-147" w:type="dxa"/>
        <w:tblLook w:val="04A0" w:firstRow="1" w:lastRow="0" w:firstColumn="1" w:lastColumn="0" w:noHBand="0" w:noVBand="1"/>
      </w:tblPr>
      <w:tblGrid>
        <w:gridCol w:w="1077"/>
        <w:gridCol w:w="7961"/>
      </w:tblGrid>
      <w:tr w:rsidR="00AD6D25" w14:paraId="24E8244E" w14:textId="77777777" w:rsidTr="00E6420F">
        <w:tc>
          <w:tcPr>
            <w:tcW w:w="1099" w:type="dxa"/>
          </w:tcPr>
          <w:p w14:paraId="73FA15F2" w14:textId="4DE8850E" w:rsidR="00AD6D25" w:rsidRDefault="00E6420F" w:rsidP="00AD6D25">
            <w:r>
              <w:t>Instelling</w:t>
            </w:r>
          </w:p>
        </w:tc>
        <w:tc>
          <w:tcPr>
            <w:tcW w:w="7939" w:type="dxa"/>
          </w:tcPr>
          <w:p w14:paraId="5C28D109" w14:textId="60F24E06" w:rsidR="00AD6D25" w:rsidRDefault="000B56EC" w:rsidP="00AD6D25">
            <w:r>
              <w:t>T</w:t>
            </w:r>
            <w:r w:rsidR="00AD6D25">
              <w:t>ijd</w:t>
            </w:r>
          </w:p>
        </w:tc>
      </w:tr>
      <w:tr w:rsidR="00AD6D25" w14:paraId="3EFA4CF5" w14:textId="77777777" w:rsidTr="00E6420F">
        <w:tc>
          <w:tcPr>
            <w:tcW w:w="1099" w:type="dxa"/>
          </w:tcPr>
          <w:p w14:paraId="3D540343" w14:textId="5C06729D" w:rsidR="00AD6D25" w:rsidRDefault="00AD6D25" w:rsidP="00AD6D25">
            <w:r>
              <w:t>LCL-klasse</w:t>
            </w:r>
          </w:p>
        </w:tc>
        <w:tc>
          <w:tcPr>
            <w:tcW w:w="7939" w:type="dxa"/>
          </w:tcPr>
          <w:p w14:paraId="41E0A767" w14:textId="494D8138" w:rsidR="00BF7E66" w:rsidRDefault="00584FC6" w:rsidP="00AD6D25">
            <w:r>
              <w:t>770µs</w:t>
            </w:r>
            <w:r w:rsidR="000B56EC">
              <w:t xml:space="preserve"> met microcontroller </w:t>
            </w:r>
            <w:r w:rsidR="00E6420F">
              <w:t>relais</w:t>
            </w:r>
            <w:r w:rsidR="000B56EC">
              <w:t xml:space="preserve"> uitschakelen</w:t>
            </w:r>
            <w:r w:rsidR="00026D9E">
              <w:t xml:space="preserve"> no load</w:t>
            </w:r>
          </w:p>
          <w:p w14:paraId="30165052" w14:textId="638008DB" w:rsidR="000B56EC" w:rsidRDefault="000B56EC" w:rsidP="00AD6D25">
            <w:pPr>
              <w:rPr>
                <w:noProof/>
              </w:rPr>
            </w:pPr>
            <w:r>
              <w:rPr>
                <w:noProof/>
              </w:rPr>
              <w:drawing>
                <wp:inline distT="0" distB="0" distL="0" distR="0" wp14:anchorId="054CFB34" wp14:editId="31F5E087">
                  <wp:extent cx="4876800" cy="2943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t="-1" r="323" b="-141"/>
                          <a:stretch/>
                        </pic:blipFill>
                        <pic:spPr bwMode="auto">
                          <a:xfrm>
                            <a:off x="0" y="0"/>
                            <a:ext cx="4901184" cy="2957941"/>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416C9A17" w14:textId="534EAC7C" w:rsidR="000B56EC" w:rsidRDefault="000B56EC" w:rsidP="00AD6D25">
            <w:r>
              <w:lastRenderedPageBreak/>
              <w:t xml:space="preserve">8.8ms met max </w:t>
            </w:r>
            <w:r w:rsidR="00E6420F">
              <w:t>stroom</w:t>
            </w:r>
            <w:r>
              <w:t xml:space="preserve">. Als er een lichte load aan hangt </w:t>
            </w:r>
            <w:r w:rsidR="00E6420F">
              <w:t>wordt</w:t>
            </w:r>
            <w:r>
              <w:t xml:space="preserve"> deze tijd uit gerekt. Deze meeting is gedaan met een 100µF condensator en een weerstand van 26Ohm</w:t>
            </w:r>
          </w:p>
          <w:p w14:paraId="2F08E997" w14:textId="6B427EC2" w:rsidR="00E6420F" w:rsidRDefault="00BF7E66" w:rsidP="00AD6D25">
            <w:r>
              <w:rPr>
                <w:noProof/>
              </w:rPr>
              <w:drawing>
                <wp:inline distT="0" distB="0" distL="0" distR="0" wp14:anchorId="13D421FE" wp14:editId="7729D75F">
                  <wp:extent cx="4867275" cy="291380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b="281"/>
                          <a:stretch/>
                        </pic:blipFill>
                        <pic:spPr bwMode="auto">
                          <a:xfrm>
                            <a:off x="0" y="0"/>
                            <a:ext cx="4878076" cy="2920266"/>
                          </a:xfrm>
                          <a:prstGeom prst="rect">
                            <a:avLst/>
                          </a:prstGeom>
                          <a:noFill/>
                          <a:ln>
                            <a:noFill/>
                          </a:ln>
                          <a:extLst>
                            <a:ext uri="{53640926-AAD7-44D8-BBD7-CCE9431645EC}">
                              <a14:shadowObscured xmlns:a14="http://schemas.microsoft.com/office/drawing/2010/main"/>
                            </a:ext>
                          </a:extLst>
                        </pic:spPr>
                      </pic:pic>
                    </a:graphicData>
                  </a:graphic>
                </wp:inline>
              </w:drawing>
            </w:r>
          </w:p>
          <w:p w14:paraId="24582D6E" w14:textId="2EC26729" w:rsidR="00026D9E" w:rsidRDefault="00026D9E" w:rsidP="00AD6D25">
            <w:r>
              <w:t>4</w:t>
            </w:r>
            <w:r w:rsidR="00BF7E66">
              <w:rPr>
                <w:lang w:val="en-150"/>
              </w:rPr>
              <w:t>m</w:t>
            </w:r>
            <w:r>
              <w:t xml:space="preserve">s Met </w:t>
            </w:r>
            <w:r w:rsidR="0012550F">
              <w:t>het relais</w:t>
            </w:r>
            <w:r>
              <w:t xml:space="preserve"> uitschakelen 26Ohm</w:t>
            </w:r>
          </w:p>
          <w:p w14:paraId="62DCA22E" w14:textId="77777777" w:rsidR="00AD6D25" w:rsidRDefault="00BF7E66" w:rsidP="00AD6D25">
            <w:r>
              <w:rPr>
                <w:noProof/>
              </w:rPr>
              <w:drawing>
                <wp:inline distT="0" distB="0" distL="0" distR="0" wp14:anchorId="2E6B206B" wp14:editId="75CF489B">
                  <wp:extent cx="4918485" cy="2952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4260" cy="2956217"/>
                          </a:xfrm>
                          <a:prstGeom prst="rect">
                            <a:avLst/>
                          </a:prstGeom>
                          <a:noFill/>
                          <a:ln>
                            <a:noFill/>
                          </a:ln>
                        </pic:spPr>
                      </pic:pic>
                    </a:graphicData>
                  </a:graphic>
                </wp:inline>
              </w:drawing>
            </w:r>
          </w:p>
          <w:p w14:paraId="445C3C99" w14:textId="77777777" w:rsidR="00E6420F" w:rsidRDefault="00E6420F" w:rsidP="00AD6D25"/>
          <w:p w14:paraId="4CAB86F2" w14:textId="77777777" w:rsidR="00E6420F" w:rsidRDefault="00E6420F" w:rsidP="00AD6D25"/>
          <w:p w14:paraId="13964C0C" w14:textId="77777777" w:rsidR="00E6420F" w:rsidRDefault="00E6420F" w:rsidP="00AD6D25"/>
          <w:p w14:paraId="253A0672" w14:textId="77777777" w:rsidR="00E6420F" w:rsidRDefault="00E6420F" w:rsidP="00AD6D25"/>
          <w:p w14:paraId="6E597BB8" w14:textId="77777777" w:rsidR="00E6420F" w:rsidRDefault="00E6420F" w:rsidP="00AD6D25"/>
          <w:p w14:paraId="5B0DE440" w14:textId="3E1608B9" w:rsidR="00E6420F" w:rsidRPr="00E6420F" w:rsidRDefault="00E6420F" w:rsidP="00AD6D25"/>
        </w:tc>
      </w:tr>
      <w:tr w:rsidR="00AD6D25" w14:paraId="774C7256" w14:textId="77777777" w:rsidTr="00E6420F">
        <w:tc>
          <w:tcPr>
            <w:tcW w:w="1099" w:type="dxa"/>
          </w:tcPr>
          <w:p w14:paraId="23672773" w14:textId="35217042" w:rsidR="00AD6D25" w:rsidRDefault="00AD6D25" w:rsidP="00AD6D25">
            <w:r>
              <w:lastRenderedPageBreak/>
              <w:t>12V</w:t>
            </w:r>
          </w:p>
        </w:tc>
        <w:tc>
          <w:tcPr>
            <w:tcW w:w="7939" w:type="dxa"/>
          </w:tcPr>
          <w:p w14:paraId="47613574" w14:textId="3CB46128" w:rsidR="00AD6D25" w:rsidRDefault="00026D9E" w:rsidP="00AD6D25">
            <w:r>
              <w:t>4.5ms</w:t>
            </w:r>
            <w:r w:rsidR="007B31B9">
              <w:t xml:space="preserve"> met load en </w:t>
            </w:r>
            <w:r w:rsidR="00E6420F">
              <w:t>relais</w:t>
            </w:r>
          </w:p>
        </w:tc>
      </w:tr>
      <w:tr w:rsidR="00AD6D25" w14:paraId="5EDC47B5" w14:textId="77777777" w:rsidTr="00E6420F">
        <w:tc>
          <w:tcPr>
            <w:tcW w:w="1099" w:type="dxa"/>
          </w:tcPr>
          <w:p w14:paraId="4ACB4D38" w14:textId="4665B685" w:rsidR="00AD6D25" w:rsidRDefault="00AD6D25" w:rsidP="00AD6D25">
            <w:r>
              <w:t>5V</w:t>
            </w:r>
          </w:p>
        </w:tc>
        <w:tc>
          <w:tcPr>
            <w:tcW w:w="7939" w:type="dxa"/>
          </w:tcPr>
          <w:p w14:paraId="745E4079" w14:textId="46E9C873" w:rsidR="00AD6D25" w:rsidRDefault="007B31B9" w:rsidP="00AD6D25">
            <w:r>
              <w:t xml:space="preserve">4.7ms met load en </w:t>
            </w:r>
            <w:r w:rsidR="00DB18F1">
              <w:t>relais</w:t>
            </w:r>
            <w:r w:rsidR="00BF7E66">
              <w:rPr>
                <w:noProof/>
              </w:rPr>
              <w:drawing>
                <wp:inline distT="0" distB="0" distL="0" distR="0" wp14:anchorId="479B8CA5" wp14:editId="7BA2E946">
                  <wp:extent cx="4786306" cy="2873829"/>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2305" cy="2883436"/>
                          </a:xfrm>
                          <a:prstGeom prst="rect">
                            <a:avLst/>
                          </a:prstGeom>
                          <a:noFill/>
                          <a:ln>
                            <a:noFill/>
                          </a:ln>
                        </pic:spPr>
                      </pic:pic>
                    </a:graphicData>
                  </a:graphic>
                </wp:inline>
              </w:drawing>
            </w:r>
          </w:p>
        </w:tc>
      </w:tr>
    </w:tbl>
    <w:p w14:paraId="6CAB0CBE" w14:textId="7914CB68" w:rsidR="00E6420F" w:rsidRDefault="00E6420F" w:rsidP="00AD6D25"/>
    <w:p w14:paraId="2DCC54AF" w14:textId="1765EDAA" w:rsidR="00E6420F" w:rsidRDefault="00E6420F" w:rsidP="00E6420F">
      <w:pPr>
        <w:pStyle w:val="Heading3"/>
        <w:rPr>
          <w:lang w:val="en-150"/>
        </w:rPr>
      </w:pPr>
      <w:r>
        <w:rPr>
          <w:lang w:val="en-150"/>
        </w:rPr>
        <w:t>Evaluative</w:t>
      </w:r>
    </w:p>
    <w:p w14:paraId="3C5B57EB" w14:textId="42952EF2" w:rsidR="0012550F" w:rsidRPr="0012550F" w:rsidRDefault="0012550F" w:rsidP="0012550F">
      <w:r>
        <w:t>Tabel met de waarden die ik wil bekomen:</w:t>
      </w:r>
    </w:p>
    <w:p w14:paraId="4F792E77" w14:textId="71031FA9" w:rsidR="00AD6D25" w:rsidRDefault="00E6420F" w:rsidP="00AD6D25">
      <w:r w:rsidRPr="00764F4C">
        <w:rPr>
          <w:noProof/>
        </w:rPr>
        <w:drawing>
          <wp:inline distT="0" distB="0" distL="0" distR="0" wp14:anchorId="5ECF023E" wp14:editId="7EA3B49A">
            <wp:extent cx="4905376" cy="22480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070" b="-1"/>
                    <a:stretch/>
                  </pic:blipFill>
                  <pic:spPr bwMode="auto">
                    <a:xfrm>
                      <a:off x="0" y="0"/>
                      <a:ext cx="4906060" cy="2248337"/>
                    </a:xfrm>
                    <a:prstGeom prst="rect">
                      <a:avLst/>
                    </a:prstGeom>
                    <a:ln>
                      <a:noFill/>
                    </a:ln>
                    <a:extLst>
                      <a:ext uri="{53640926-AAD7-44D8-BBD7-CCE9431645EC}">
                        <a14:shadowObscured xmlns:a14="http://schemas.microsoft.com/office/drawing/2010/main"/>
                      </a:ext>
                    </a:extLst>
                  </pic:spPr>
                </pic:pic>
              </a:graphicData>
            </a:graphic>
          </wp:inline>
        </w:drawing>
      </w:r>
    </w:p>
    <w:p w14:paraId="1FE27D59" w14:textId="447DF408" w:rsidR="0012550F" w:rsidRDefault="0012550F" w:rsidP="0012550F">
      <w:pPr>
        <w:pStyle w:val="Heading4"/>
      </w:pPr>
      <w:r>
        <w:t>Spanning instellingen</w:t>
      </w:r>
    </w:p>
    <w:p w14:paraId="2F07BF35" w14:textId="6AA2855A" w:rsidR="0012550F" w:rsidRDefault="0012550F" w:rsidP="0012550F">
      <w:r>
        <w:t>Het doel was van 22 tot 38. De gemeten waarden van mijn prototype zijn van 20,4 tot 37,8. Het overvolt punt mocht iets hoger liggen maar voor een eerste prototype is dit zeker geen slecht begin.</w:t>
      </w:r>
    </w:p>
    <w:p w14:paraId="77E2C3A1" w14:textId="6CE8EFA4" w:rsidR="00DB18F1" w:rsidRDefault="00DB18F1" w:rsidP="00DB18F1">
      <w:pPr>
        <w:pStyle w:val="Heading4"/>
      </w:pPr>
      <w:r>
        <w:t>Stroom limieten</w:t>
      </w:r>
    </w:p>
    <w:p w14:paraId="3F3E60C9" w14:textId="243FC854" w:rsidR="00DB18F1" w:rsidRDefault="00DB18F1" w:rsidP="00DB18F1">
      <w:r>
        <w:t>…</w:t>
      </w:r>
    </w:p>
    <w:p w14:paraId="3DF50A1E" w14:textId="5A588044" w:rsidR="00DB18F1" w:rsidRDefault="00DB18F1" w:rsidP="00DB18F1">
      <w:pPr>
        <w:pStyle w:val="Heading4"/>
      </w:pPr>
      <w:r>
        <w:t>Extra instellingen</w:t>
      </w:r>
    </w:p>
    <w:p w14:paraId="103D90EA" w14:textId="5E7CDDB4" w:rsidR="00DB18F1" w:rsidRPr="00DB18F1" w:rsidRDefault="00DB18F1" w:rsidP="00DB18F1">
      <w:r>
        <w:t>Deze zijn niet verplicht maar werken goed.</w:t>
      </w:r>
    </w:p>
    <w:p w14:paraId="4AD4A69C" w14:textId="77777777" w:rsidR="002E351F" w:rsidRPr="007A184A" w:rsidRDefault="002E351F" w:rsidP="00CB02C4">
      <w:pPr>
        <w:pStyle w:val="Kopzondernummer"/>
        <w:rPr>
          <w:color w:val="FFFFFF" w:themeColor="background1"/>
        </w:rPr>
      </w:pPr>
      <w:bookmarkStart w:id="39" w:name="_Toc163711469"/>
      <w:bookmarkStart w:id="40" w:name="_Toc70542027"/>
      <w:bookmarkEnd w:id="38"/>
      <w:r w:rsidRPr="007A184A">
        <w:lastRenderedPageBreak/>
        <w:t>besluit</w:t>
      </w:r>
      <w:bookmarkEnd w:id="39"/>
      <w:r w:rsidR="008F175F" w:rsidRPr="007A184A">
        <w:rPr>
          <w:color w:val="FFFFFF" w:themeColor="background1"/>
        </w:rPr>
        <w:t>….</w:t>
      </w:r>
      <w:bookmarkEnd w:id="40"/>
    </w:p>
    <w:p w14:paraId="5B0884C3" w14:textId="77777777" w:rsidR="008F175F" w:rsidRPr="007A184A" w:rsidRDefault="00E66630" w:rsidP="008F175F">
      <w:r w:rsidRPr="007A184A">
        <w:t>Typ hier je besluit</w:t>
      </w:r>
    </w:p>
    <w:p w14:paraId="70DA21BA" w14:textId="77777777" w:rsidR="00424212" w:rsidRPr="007A184A" w:rsidRDefault="002E351F" w:rsidP="00424212">
      <w:pPr>
        <w:pStyle w:val="Kopzondernummer"/>
      </w:pPr>
      <w:bookmarkStart w:id="41" w:name="_Toc163711470"/>
      <w:bookmarkStart w:id="42" w:name="_Toc70542028"/>
      <w:r w:rsidRPr="007A184A">
        <w:lastRenderedPageBreak/>
        <w:t>Literatuurlijst</w:t>
      </w:r>
      <w:bookmarkEnd w:id="41"/>
      <w:bookmarkEnd w:id="42"/>
    </w:p>
    <w:p w14:paraId="7B4CC431" w14:textId="77777777" w:rsidR="008F175F" w:rsidRPr="007A184A" w:rsidRDefault="008F175F" w:rsidP="008F175F"/>
    <w:sectPr w:rsidR="008F175F" w:rsidRPr="007A184A" w:rsidSect="007755B1">
      <w:headerReference w:type="default" r:id="rId29"/>
      <w:pgSz w:w="11906" w:h="16838" w:code="9"/>
      <w:pgMar w:top="1134" w:right="1134"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95E6A" w14:textId="77777777" w:rsidR="000C370A" w:rsidRDefault="000C370A">
      <w:r>
        <w:separator/>
      </w:r>
    </w:p>
  </w:endnote>
  <w:endnote w:type="continuationSeparator" w:id="0">
    <w:p w14:paraId="6C4590B0" w14:textId="77777777" w:rsidR="000C370A" w:rsidRDefault="000C3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panose1 w:val="00000400000000000000"/>
    <w:charset w:val="02"/>
    <w:family w:val="auto"/>
    <w:pitch w:val="variable"/>
    <w:sig w:usb0="00000000" w:usb1="10000000" w:usb2="00000000" w:usb3="00000000" w:csb0="80000000"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F7516" w14:textId="77777777" w:rsidR="00AD6D25" w:rsidRPr="007755B1" w:rsidRDefault="00AD6D25" w:rsidP="007755B1">
    <w:pPr>
      <w:pStyle w:val="Footer"/>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2A75C" w14:textId="77777777" w:rsidR="00AD6D25" w:rsidRDefault="00AD6D25" w:rsidP="001C01E3">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CC51E" w14:textId="77777777" w:rsidR="000C370A" w:rsidRDefault="000C370A">
      <w:r>
        <w:separator/>
      </w:r>
    </w:p>
  </w:footnote>
  <w:footnote w:type="continuationSeparator" w:id="0">
    <w:p w14:paraId="1C2A6D16" w14:textId="77777777" w:rsidR="000C370A" w:rsidRDefault="000C3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C4825" w14:textId="77777777" w:rsidR="00AD6D25" w:rsidRDefault="00AD6D25">
    <w:pPr>
      <w:pStyle w:val="Header"/>
      <w:rPr>
        <w:b w:val="0"/>
      </w:rPr>
    </w:pPr>
    <w:r>
      <w:rPr>
        <w:rStyle w:val="PageNumber"/>
        <w:b/>
      </w:rPr>
      <w:fldChar w:fldCharType="begin"/>
    </w:r>
    <w:r>
      <w:rPr>
        <w:rStyle w:val="PageNumber"/>
        <w:b/>
      </w:rPr>
      <w:instrText xml:space="preserve"> PAGE </w:instrText>
    </w:r>
    <w:r>
      <w:rPr>
        <w:rStyle w:val="PageNumber"/>
        <w:b/>
      </w:rPr>
      <w:fldChar w:fldCharType="separate"/>
    </w:r>
    <w:r>
      <w:rPr>
        <w:rStyle w:val="PageNumber"/>
        <w:b/>
        <w:noProof/>
      </w:rPr>
      <w:t>2</w:t>
    </w:r>
    <w:r>
      <w:rPr>
        <w:rStyle w:val="PageNumber"/>
        <w:b/>
      </w:rPr>
      <w:fldChar w:fldCharType="end"/>
    </w:r>
    <w:r>
      <w:rPr>
        <w:rStyle w:val="PageNumber"/>
      </w:rPr>
      <w:t xml:space="preserve"> </w:t>
    </w:r>
    <w:r>
      <w:rPr>
        <w:rStyle w:val="PageNumber"/>
      </w:rPr>
      <w:sym w:font="Symbol" w:char="F0A8"/>
    </w:r>
    <w:r>
      <w:rPr>
        <w:rStyle w:val="PageNumber"/>
      </w:rPr>
      <w:tab/>
    </w:r>
    <w:r>
      <w:rPr>
        <w:rStyle w:val="PageNumber"/>
      </w:rPr>
      <w:tab/>
    </w:r>
    <w:r>
      <w:rPr>
        <w:rStyle w:val="PageNumb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60362" w14:textId="77777777" w:rsidR="00AD6D25" w:rsidRPr="007755B1" w:rsidRDefault="00AD6D25" w:rsidP="007755B1">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FF43D" w14:textId="77777777" w:rsidR="00AD6D25" w:rsidRDefault="00AD6D25" w:rsidP="0015365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25C9" w14:textId="77777777" w:rsidR="00AD6D25" w:rsidRPr="007755B1" w:rsidRDefault="00AD6D25" w:rsidP="007755B1">
    <w:pPr>
      <w:pStyle w:val="Header"/>
      <w:pBdr>
        <w:bottom w:val="none" w:sz="0" w:space="0" w:color="auto"/>
      </w:pBdr>
    </w:pPr>
    <w:r>
      <w:tab/>
    </w:r>
    <w:r>
      <w:tab/>
    </w:r>
    <w:r w:rsidRPr="007755B1">
      <w:fldChar w:fldCharType="begin"/>
    </w:r>
    <w:r w:rsidRPr="007755B1">
      <w:instrText>PAGE   \* MERGEFORMAT</w:instrText>
    </w:r>
    <w:r w:rsidRPr="007755B1">
      <w:fldChar w:fldCharType="separate"/>
    </w:r>
    <w:r>
      <w:rPr>
        <w:noProof/>
      </w:rPr>
      <w:t>5</w:t>
    </w:r>
    <w:r w:rsidRPr="007755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5D53F8"/>
    <w:multiLevelType w:val="hybridMultilevel"/>
    <w:tmpl w:val="3620CFC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7"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8"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10"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3"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5" w15:restartNumberingAfterBreak="0">
    <w:nsid w:val="594873F7"/>
    <w:multiLevelType w:val="multilevel"/>
    <w:tmpl w:val="7C82EFCA"/>
    <w:lvl w:ilvl="0">
      <w:start w:val="1"/>
      <w:numFmt w:val="decimal"/>
      <w:pStyle w:val="Heading1"/>
      <w:lvlText w:val="%1"/>
      <w:lvlJc w:val="left"/>
      <w:pPr>
        <w:tabs>
          <w:tab w:val="num" w:pos="1021"/>
        </w:tabs>
        <w:ind w:left="1021" w:hanging="1021"/>
      </w:pPr>
      <w:rPr>
        <w:rFonts w:hint="default"/>
      </w:rPr>
    </w:lvl>
    <w:lvl w:ilvl="1">
      <w:start w:val="1"/>
      <w:numFmt w:val="decimal"/>
      <w:pStyle w:val="Heading2"/>
      <w:lvlText w:val="%1.%2"/>
      <w:lvlJc w:val="left"/>
      <w:pPr>
        <w:tabs>
          <w:tab w:val="num" w:pos="1021"/>
        </w:tabs>
        <w:ind w:left="1021" w:hanging="102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7"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2021548"/>
    <w:multiLevelType w:val="hybridMultilevel"/>
    <w:tmpl w:val="269EE90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3"/>
  </w:num>
  <w:num w:numId="2">
    <w:abstractNumId w:val="0"/>
  </w:num>
  <w:num w:numId="3">
    <w:abstractNumId w:val="8"/>
  </w:num>
  <w:num w:numId="4">
    <w:abstractNumId w:val="10"/>
  </w:num>
  <w:num w:numId="5">
    <w:abstractNumId w:val="15"/>
  </w:num>
  <w:num w:numId="6">
    <w:abstractNumId w:val="1"/>
  </w:num>
  <w:num w:numId="7">
    <w:abstractNumId w:val="12"/>
  </w:num>
  <w:num w:numId="8">
    <w:abstractNumId w:val="15"/>
  </w:num>
  <w:num w:numId="9">
    <w:abstractNumId w:val="2"/>
  </w:num>
  <w:num w:numId="10">
    <w:abstractNumId w:val="14"/>
  </w:num>
  <w:num w:numId="11">
    <w:abstractNumId w:val="20"/>
  </w:num>
  <w:num w:numId="12">
    <w:abstractNumId w:val="16"/>
  </w:num>
  <w:num w:numId="13">
    <w:abstractNumId w:val="9"/>
  </w:num>
  <w:num w:numId="14">
    <w:abstractNumId w:val="7"/>
  </w:num>
  <w:num w:numId="15">
    <w:abstractNumId w:val="6"/>
  </w:num>
  <w:num w:numId="16">
    <w:abstractNumId w:val="6"/>
  </w:num>
  <w:num w:numId="17">
    <w:abstractNumId w:val="11"/>
  </w:num>
  <w:num w:numId="18">
    <w:abstractNumId w:val="3"/>
  </w:num>
  <w:num w:numId="19">
    <w:abstractNumId w:val="17"/>
  </w:num>
  <w:num w:numId="20">
    <w:abstractNumId w:val="19"/>
  </w:num>
  <w:num w:numId="21">
    <w:abstractNumId w:val="4"/>
  </w:num>
  <w:num w:numId="22">
    <w:abstractNumId w:val="1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5BA"/>
    <w:rsid w:val="000013C4"/>
    <w:rsid w:val="00002D19"/>
    <w:rsid w:val="000054A8"/>
    <w:rsid w:val="000166D2"/>
    <w:rsid w:val="00022259"/>
    <w:rsid w:val="00024B74"/>
    <w:rsid w:val="00026D9E"/>
    <w:rsid w:val="00055C72"/>
    <w:rsid w:val="00056F65"/>
    <w:rsid w:val="00060F3B"/>
    <w:rsid w:val="00072B74"/>
    <w:rsid w:val="00076C2A"/>
    <w:rsid w:val="00077BC7"/>
    <w:rsid w:val="000972AD"/>
    <w:rsid w:val="000B0EC7"/>
    <w:rsid w:val="000B56EC"/>
    <w:rsid w:val="000B5BFE"/>
    <w:rsid w:val="000B61AD"/>
    <w:rsid w:val="000B6C2C"/>
    <w:rsid w:val="000C370A"/>
    <w:rsid w:val="000C5429"/>
    <w:rsid w:val="000C6B90"/>
    <w:rsid w:val="000E0FA0"/>
    <w:rsid w:val="000F1CFD"/>
    <w:rsid w:val="000F4C04"/>
    <w:rsid w:val="001150EB"/>
    <w:rsid w:val="00123C62"/>
    <w:rsid w:val="0012550F"/>
    <w:rsid w:val="001325A9"/>
    <w:rsid w:val="0013669D"/>
    <w:rsid w:val="00141426"/>
    <w:rsid w:val="00143CD7"/>
    <w:rsid w:val="001500A3"/>
    <w:rsid w:val="0015035F"/>
    <w:rsid w:val="00153653"/>
    <w:rsid w:val="00155D8C"/>
    <w:rsid w:val="00166BB3"/>
    <w:rsid w:val="00177E01"/>
    <w:rsid w:val="001825BA"/>
    <w:rsid w:val="00185995"/>
    <w:rsid w:val="0019181D"/>
    <w:rsid w:val="001963FD"/>
    <w:rsid w:val="001A1555"/>
    <w:rsid w:val="001C01E3"/>
    <w:rsid w:val="001C375F"/>
    <w:rsid w:val="001C5C6C"/>
    <w:rsid w:val="001C732B"/>
    <w:rsid w:val="001E0117"/>
    <w:rsid w:val="001F0B0B"/>
    <w:rsid w:val="00213F3D"/>
    <w:rsid w:val="00216F56"/>
    <w:rsid w:val="002342D0"/>
    <w:rsid w:val="00246721"/>
    <w:rsid w:val="00255460"/>
    <w:rsid w:val="0026762A"/>
    <w:rsid w:val="002769CE"/>
    <w:rsid w:val="00281FA1"/>
    <w:rsid w:val="00291F78"/>
    <w:rsid w:val="002A0152"/>
    <w:rsid w:val="002A487C"/>
    <w:rsid w:val="002B1042"/>
    <w:rsid w:val="002B1486"/>
    <w:rsid w:val="002B2502"/>
    <w:rsid w:val="002E351F"/>
    <w:rsid w:val="002F3563"/>
    <w:rsid w:val="00300B4D"/>
    <w:rsid w:val="00317623"/>
    <w:rsid w:val="0035323B"/>
    <w:rsid w:val="00362720"/>
    <w:rsid w:val="003629F5"/>
    <w:rsid w:val="00370231"/>
    <w:rsid w:val="00380D16"/>
    <w:rsid w:val="0038475C"/>
    <w:rsid w:val="00391909"/>
    <w:rsid w:val="003B389E"/>
    <w:rsid w:val="003C5CEB"/>
    <w:rsid w:val="00401BAE"/>
    <w:rsid w:val="00402BC7"/>
    <w:rsid w:val="00415343"/>
    <w:rsid w:val="00424212"/>
    <w:rsid w:val="00426BE2"/>
    <w:rsid w:val="00430B6E"/>
    <w:rsid w:val="00433E49"/>
    <w:rsid w:val="0044790A"/>
    <w:rsid w:val="00456D4F"/>
    <w:rsid w:val="004810BA"/>
    <w:rsid w:val="00487F1F"/>
    <w:rsid w:val="00490EDE"/>
    <w:rsid w:val="004C0477"/>
    <w:rsid w:val="004D0163"/>
    <w:rsid w:val="004D6281"/>
    <w:rsid w:val="004E1CAB"/>
    <w:rsid w:val="004F6016"/>
    <w:rsid w:val="00532625"/>
    <w:rsid w:val="005357CB"/>
    <w:rsid w:val="00535E9E"/>
    <w:rsid w:val="0056146F"/>
    <w:rsid w:val="005628DD"/>
    <w:rsid w:val="00562B44"/>
    <w:rsid w:val="00565EBE"/>
    <w:rsid w:val="00566678"/>
    <w:rsid w:val="00567907"/>
    <w:rsid w:val="00580979"/>
    <w:rsid w:val="00584FC6"/>
    <w:rsid w:val="005857E1"/>
    <w:rsid w:val="00595C7A"/>
    <w:rsid w:val="00597924"/>
    <w:rsid w:val="005A6BB0"/>
    <w:rsid w:val="005B5B0D"/>
    <w:rsid w:val="005D149D"/>
    <w:rsid w:val="005D5EE7"/>
    <w:rsid w:val="005E239C"/>
    <w:rsid w:val="0060179A"/>
    <w:rsid w:val="006101D8"/>
    <w:rsid w:val="00616648"/>
    <w:rsid w:val="00617173"/>
    <w:rsid w:val="00622345"/>
    <w:rsid w:val="006248F7"/>
    <w:rsid w:val="00644898"/>
    <w:rsid w:val="0064587D"/>
    <w:rsid w:val="00646313"/>
    <w:rsid w:val="00652404"/>
    <w:rsid w:val="00661C68"/>
    <w:rsid w:val="00661E84"/>
    <w:rsid w:val="00663D97"/>
    <w:rsid w:val="006774CF"/>
    <w:rsid w:val="006859C4"/>
    <w:rsid w:val="00690B26"/>
    <w:rsid w:val="006913CF"/>
    <w:rsid w:val="00697CC4"/>
    <w:rsid w:val="006A476B"/>
    <w:rsid w:val="006B0B07"/>
    <w:rsid w:val="006B0C4E"/>
    <w:rsid w:val="006B12E5"/>
    <w:rsid w:val="006B55E9"/>
    <w:rsid w:val="006B5ECF"/>
    <w:rsid w:val="006C3629"/>
    <w:rsid w:val="006E5F9F"/>
    <w:rsid w:val="006E7E79"/>
    <w:rsid w:val="00700985"/>
    <w:rsid w:val="007116CF"/>
    <w:rsid w:val="00727C88"/>
    <w:rsid w:val="007315C2"/>
    <w:rsid w:val="00746A79"/>
    <w:rsid w:val="00762B92"/>
    <w:rsid w:val="00764F4C"/>
    <w:rsid w:val="00774624"/>
    <w:rsid w:val="007755B1"/>
    <w:rsid w:val="007A184A"/>
    <w:rsid w:val="007A48F7"/>
    <w:rsid w:val="007B31B9"/>
    <w:rsid w:val="007B4AD6"/>
    <w:rsid w:val="007C028D"/>
    <w:rsid w:val="007C3749"/>
    <w:rsid w:val="007C498C"/>
    <w:rsid w:val="007D19E9"/>
    <w:rsid w:val="007D6310"/>
    <w:rsid w:val="007E0A37"/>
    <w:rsid w:val="007E103A"/>
    <w:rsid w:val="007E7D66"/>
    <w:rsid w:val="0080735A"/>
    <w:rsid w:val="00834084"/>
    <w:rsid w:val="00843ADD"/>
    <w:rsid w:val="0084483B"/>
    <w:rsid w:val="00844C5B"/>
    <w:rsid w:val="008471CD"/>
    <w:rsid w:val="00854133"/>
    <w:rsid w:val="008546C3"/>
    <w:rsid w:val="00854EA0"/>
    <w:rsid w:val="00862EA1"/>
    <w:rsid w:val="0087042B"/>
    <w:rsid w:val="0087192B"/>
    <w:rsid w:val="00873744"/>
    <w:rsid w:val="00877BFE"/>
    <w:rsid w:val="0088721E"/>
    <w:rsid w:val="00897C4D"/>
    <w:rsid w:val="008A3B25"/>
    <w:rsid w:val="008C162C"/>
    <w:rsid w:val="008D4EBF"/>
    <w:rsid w:val="008E455B"/>
    <w:rsid w:val="008F0C08"/>
    <w:rsid w:val="008F175F"/>
    <w:rsid w:val="009012BD"/>
    <w:rsid w:val="009154AF"/>
    <w:rsid w:val="009240E5"/>
    <w:rsid w:val="0093670C"/>
    <w:rsid w:val="00945047"/>
    <w:rsid w:val="00953331"/>
    <w:rsid w:val="0096578C"/>
    <w:rsid w:val="0097261D"/>
    <w:rsid w:val="00975D41"/>
    <w:rsid w:val="009765E7"/>
    <w:rsid w:val="00976D2A"/>
    <w:rsid w:val="00977777"/>
    <w:rsid w:val="00984E6D"/>
    <w:rsid w:val="009856DE"/>
    <w:rsid w:val="009B1364"/>
    <w:rsid w:val="009B26D1"/>
    <w:rsid w:val="009B2CCE"/>
    <w:rsid w:val="009B47E1"/>
    <w:rsid w:val="009D7F15"/>
    <w:rsid w:val="009E43F8"/>
    <w:rsid w:val="009E544D"/>
    <w:rsid w:val="009F1D73"/>
    <w:rsid w:val="009F5944"/>
    <w:rsid w:val="009F5B2F"/>
    <w:rsid w:val="00A06482"/>
    <w:rsid w:val="00A07A73"/>
    <w:rsid w:val="00A1115A"/>
    <w:rsid w:val="00A12DDB"/>
    <w:rsid w:val="00A15650"/>
    <w:rsid w:val="00A268AB"/>
    <w:rsid w:val="00A30C44"/>
    <w:rsid w:val="00A31C18"/>
    <w:rsid w:val="00A4010D"/>
    <w:rsid w:val="00A4048F"/>
    <w:rsid w:val="00A509ED"/>
    <w:rsid w:val="00A556A4"/>
    <w:rsid w:val="00A57562"/>
    <w:rsid w:val="00A62D7B"/>
    <w:rsid w:val="00A646B4"/>
    <w:rsid w:val="00A758CE"/>
    <w:rsid w:val="00A77625"/>
    <w:rsid w:val="00A77E95"/>
    <w:rsid w:val="00AA60E0"/>
    <w:rsid w:val="00AA7E40"/>
    <w:rsid w:val="00AB2A52"/>
    <w:rsid w:val="00AC3271"/>
    <w:rsid w:val="00AD2C95"/>
    <w:rsid w:val="00AD6D25"/>
    <w:rsid w:val="00AE2FEA"/>
    <w:rsid w:val="00AF22D8"/>
    <w:rsid w:val="00AF3397"/>
    <w:rsid w:val="00B22C05"/>
    <w:rsid w:val="00B24038"/>
    <w:rsid w:val="00B35F24"/>
    <w:rsid w:val="00B64FFE"/>
    <w:rsid w:val="00B70F92"/>
    <w:rsid w:val="00B74313"/>
    <w:rsid w:val="00B74C34"/>
    <w:rsid w:val="00B916E8"/>
    <w:rsid w:val="00BA2E73"/>
    <w:rsid w:val="00BA692D"/>
    <w:rsid w:val="00BB3733"/>
    <w:rsid w:val="00BC5B07"/>
    <w:rsid w:val="00BD6E30"/>
    <w:rsid w:val="00BD7940"/>
    <w:rsid w:val="00BF7E66"/>
    <w:rsid w:val="00C02DE1"/>
    <w:rsid w:val="00C03ADE"/>
    <w:rsid w:val="00C12118"/>
    <w:rsid w:val="00C132D1"/>
    <w:rsid w:val="00C347D3"/>
    <w:rsid w:val="00C3608D"/>
    <w:rsid w:val="00C42035"/>
    <w:rsid w:val="00C47739"/>
    <w:rsid w:val="00C55F25"/>
    <w:rsid w:val="00C576DD"/>
    <w:rsid w:val="00C60A45"/>
    <w:rsid w:val="00C62C5D"/>
    <w:rsid w:val="00C84BEA"/>
    <w:rsid w:val="00C85445"/>
    <w:rsid w:val="00C934E4"/>
    <w:rsid w:val="00C95ABB"/>
    <w:rsid w:val="00CB02C4"/>
    <w:rsid w:val="00CB4FFF"/>
    <w:rsid w:val="00CC1E15"/>
    <w:rsid w:val="00CD6217"/>
    <w:rsid w:val="00CD7D88"/>
    <w:rsid w:val="00D00BF2"/>
    <w:rsid w:val="00D023B1"/>
    <w:rsid w:val="00D05145"/>
    <w:rsid w:val="00D26295"/>
    <w:rsid w:val="00D51A9B"/>
    <w:rsid w:val="00D634B8"/>
    <w:rsid w:val="00D77078"/>
    <w:rsid w:val="00D860F4"/>
    <w:rsid w:val="00DA45DA"/>
    <w:rsid w:val="00DB18F1"/>
    <w:rsid w:val="00DC0707"/>
    <w:rsid w:val="00DC47A7"/>
    <w:rsid w:val="00DD1ED9"/>
    <w:rsid w:val="00DD2BDF"/>
    <w:rsid w:val="00DD69E1"/>
    <w:rsid w:val="00DE249B"/>
    <w:rsid w:val="00DF5050"/>
    <w:rsid w:val="00E001B5"/>
    <w:rsid w:val="00E03A74"/>
    <w:rsid w:val="00E11381"/>
    <w:rsid w:val="00E137AA"/>
    <w:rsid w:val="00E13941"/>
    <w:rsid w:val="00E240BF"/>
    <w:rsid w:val="00E30870"/>
    <w:rsid w:val="00E30872"/>
    <w:rsid w:val="00E328B3"/>
    <w:rsid w:val="00E330FF"/>
    <w:rsid w:val="00E34FA7"/>
    <w:rsid w:val="00E35BF8"/>
    <w:rsid w:val="00E416C3"/>
    <w:rsid w:val="00E50C68"/>
    <w:rsid w:val="00E602E7"/>
    <w:rsid w:val="00E6420F"/>
    <w:rsid w:val="00E66630"/>
    <w:rsid w:val="00E75BFE"/>
    <w:rsid w:val="00E83417"/>
    <w:rsid w:val="00E8400B"/>
    <w:rsid w:val="00E87468"/>
    <w:rsid w:val="00E94ECB"/>
    <w:rsid w:val="00E97A0F"/>
    <w:rsid w:val="00EA14AE"/>
    <w:rsid w:val="00EA3F6A"/>
    <w:rsid w:val="00EB10C5"/>
    <w:rsid w:val="00EB3E41"/>
    <w:rsid w:val="00EB75B0"/>
    <w:rsid w:val="00EC41A1"/>
    <w:rsid w:val="00ED28A8"/>
    <w:rsid w:val="00ED3186"/>
    <w:rsid w:val="00ED406D"/>
    <w:rsid w:val="00ED5BD9"/>
    <w:rsid w:val="00EE5BED"/>
    <w:rsid w:val="00EF6FF4"/>
    <w:rsid w:val="00EF7816"/>
    <w:rsid w:val="00F00DCE"/>
    <w:rsid w:val="00F0471D"/>
    <w:rsid w:val="00F2518B"/>
    <w:rsid w:val="00F41B05"/>
    <w:rsid w:val="00F4701E"/>
    <w:rsid w:val="00F536AB"/>
    <w:rsid w:val="00F56345"/>
    <w:rsid w:val="00F66D7E"/>
    <w:rsid w:val="00F81E1A"/>
    <w:rsid w:val="00F92136"/>
    <w:rsid w:val="00F94534"/>
    <w:rsid w:val="00FA2BAE"/>
    <w:rsid w:val="00FA4074"/>
    <w:rsid w:val="00FB2F3F"/>
    <w:rsid w:val="00FB5B86"/>
    <w:rsid w:val="00FC1218"/>
    <w:rsid w:val="00FC548E"/>
    <w:rsid w:val="00FD54AF"/>
    <w:rsid w:val="00FE6E98"/>
    <w:rsid w:val="00FE7629"/>
    <w:rsid w:val="00FF540B"/>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F5A734"/>
  <w15:docId w15:val="{B9F2D77E-30FF-40C3-90AC-4A98F5A1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imes New Roman" w:hAnsi="Verdana" w:cs="Calibri"/>
        <w:bCs/>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3331"/>
    <w:pPr>
      <w:spacing w:after="240"/>
    </w:pPr>
  </w:style>
  <w:style w:type="paragraph" w:styleId="Heading1">
    <w:name w:val="heading 1"/>
    <w:basedOn w:val="Normal"/>
    <w:next w:val="Normal"/>
    <w:qFormat/>
    <w:rsid w:val="00953331"/>
    <w:pPr>
      <w:pageBreakBefore/>
      <w:numPr>
        <w:numId w:val="5"/>
      </w:numPr>
      <w:spacing w:after="120"/>
      <w:outlineLvl w:val="0"/>
    </w:pPr>
    <w:rPr>
      <w:b/>
      <w:smallCaps/>
      <w:kern w:val="32"/>
      <w:sz w:val="32"/>
    </w:rPr>
  </w:style>
  <w:style w:type="paragraph" w:styleId="Heading2">
    <w:name w:val="heading 2"/>
    <w:basedOn w:val="Normal"/>
    <w:next w:val="Normal"/>
    <w:qFormat/>
    <w:rsid w:val="00953331"/>
    <w:pPr>
      <w:keepNext/>
      <w:numPr>
        <w:ilvl w:val="1"/>
        <w:numId w:val="5"/>
      </w:numPr>
      <w:spacing w:before="360"/>
      <w:outlineLvl w:val="1"/>
    </w:pPr>
    <w:rPr>
      <w:b/>
      <w:bCs w:val="0"/>
      <w:iCs/>
      <w:sz w:val="24"/>
      <w:szCs w:val="28"/>
    </w:rPr>
  </w:style>
  <w:style w:type="paragraph" w:styleId="Heading3">
    <w:name w:val="heading 3"/>
    <w:basedOn w:val="Normal"/>
    <w:next w:val="Normal"/>
    <w:qFormat/>
    <w:rsid w:val="00953331"/>
    <w:pPr>
      <w:keepNext/>
      <w:numPr>
        <w:ilvl w:val="2"/>
        <w:numId w:val="5"/>
      </w:numPr>
      <w:spacing w:before="240"/>
      <w:outlineLvl w:val="2"/>
    </w:pPr>
    <w:rPr>
      <w:b/>
    </w:rPr>
  </w:style>
  <w:style w:type="paragraph" w:styleId="Heading4">
    <w:name w:val="heading 4"/>
    <w:basedOn w:val="Normal"/>
    <w:next w:val="Normal"/>
    <w:qFormat/>
    <w:rsid w:val="00953331"/>
    <w:pPr>
      <w:keepNext/>
      <w:numPr>
        <w:ilvl w:val="3"/>
        <w:numId w:val="5"/>
      </w:numPr>
      <w:spacing w:before="240"/>
      <w:outlineLvl w:val="3"/>
    </w:pPr>
  </w:style>
  <w:style w:type="paragraph" w:styleId="Heading5">
    <w:name w:val="heading 5"/>
    <w:basedOn w:val="Normal"/>
    <w:next w:val="Normal"/>
    <w:qFormat/>
    <w:rsid w:val="00953331"/>
    <w:pPr>
      <w:keepNext/>
      <w:outlineLvl w:val="4"/>
    </w:pPr>
  </w:style>
  <w:style w:type="paragraph" w:styleId="Heading6">
    <w:name w:val="heading 6"/>
    <w:basedOn w:val="Normal"/>
    <w:next w:val="Normal"/>
    <w:qFormat/>
    <w:rsid w:val="00953331"/>
    <w:pPr>
      <w:keepNext/>
      <w:outlineLvl w:val="5"/>
    </w:pPr>
    <w:rPr>
      <w:i/>
    </w:rPr>
  </w:style>
  <w:style w:type="paragraph" w:styleId="Heading7">
    <w:name w:val="heading 7"/>
    <w:basedOn w:val="Normal"/>
    <w:next w:val="Normal"/>
    <w:qFormat/>
    <w:rsid w:val="00953331"/>
    <w:pPr>
      <w:keepNext/>
      <w:outlineLvl w:val="6"/>
    </w:pPr>
  </w:style>
  <w:style w:type="paragraph" w:styleId="Heading8">
    <w:name w:val="heading 8"/>
    <w:basedOn w:val="Normal"/>
    <w:next w:val="Normal"/>
    <w:qFormat/>
    <w:rsid w:val="00953331"/>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autoRedefine/>
    <w:semiHidden/>
    <w:rsid w:val="00953331"/>
    <w:pPr>
      <w:tabs>
        <w:tab w:val="right" w:leader="dot" w:pos="9061"/>
      </w:tabs>
      <w:spacing w:after="120"/>
      <w:ind w:left="1021"/>
    </w:pPr>
    <w:rPr>
      <w:b/>
      <w:caps/>
      <w:noProof/>
    </w:rPr>
  </w:style>
  <w:style w:type="paragraph" w:customStyle="1" w:styleId="Standaardcursief">
    <w:name w:val="Standaard cursief"/>
    <w:basedOn w:val="Normal"/>
    <w:next w:val="Normal"/>
    <w:rsid w:val="00953331"/>
    <w:pPr>
      <w:spacing w:after="120"/>
    </w:pPr>
    <w:rPr>
      <w:i/>
    </w:rPr>
  </w:style>
  <w:style w:type="paragraph" w:styleId="Header">
    <w:name w:val="header"/>
    <w:basedOn w:val="Normal"/>
    <w:rsid w:val="00953331"/>
    <w:pPr>
      <w:pBdr>
        <w:bottom w:val="single" w:sz="4" w:space="1" w:color="auto"/>
      </w:pBdr>
      <w:tabs>
        <w:tab w:val="center" w:pos="4536"/>
        <w:tab w:val="right" w:pos="9072"/>
      </w:tabs>
      <w:spacing w:after="360"/>
    </w:pPr>
    <w:rPr>
      <w:b/>
      <w:sz w:val="18"/>
    </w:rPr>
  </w:style>
  <w:style w:type="paragraph" w:styleId="Date">
    <w:name w:val="Date"/>
    <w:basedOn w:val="Normal"/>
    <w:next w:val="Normal"/>
    <w:rsid w:val="00953331"/>
    <w:rPr>
      <w:sz w:val="18"/>
    </w:rPr>
  </w:style>
  <w:style w:type="paragraph" w:customStyle="1" w:styleId="Kopzondernummer">
    <w:name w:val="Kop zonder nummer"/>
    <w:basedOn w:val="Normal"/>
    <w:next w:val="Normal"/>
    <w:autoRedefine/>
    <w:rsid w:val="00953331"/>
    <w:pPr>
      <w:pageBreakBefore/>
      <w:outlineLvl w:val="0"/>
    </w:pPr>
    <w:rPr>
      <w:b/>
      <w:smallCaps/>
      <w:sz w:val="32"/>
    </w:rPr>
  </w:style>
  <w:style w:type="paragraph" w:styleId="TOC1">
    <w:name w:val="toc 1"/>
    <w:basedOn w:val="Normal"/>
    <w:next w:val="Normal"/>
    <w:autoRedefine/>
    <w:uiPriority w:val="39"/>
    <w:rsid w:val="00953331"/>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953331"/>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953331"/>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953331"/>
    <w:pPr>
      <w:tabs>
        <w:tab w:val="left" w:pos="1021"/>
        <w:tab w:val="right" w:leader="dot" w:pos="9061"/>
      </w:tabs>
      <w:spacing w:after="0"/>
      <w:ind w:left="1021" w:hanging="1021"/>
    </w:pPr>
    <w:rPr>
      <w:sz w:val="16"/>
    </w:rPr>
  </w:style>
  <w:style w:type="paragraph" w:styleId="TOC5">
    <w:name w:val="toc 5"/>
    <w:basedOn w:val="Normal"/>
    <w:next w:val="Normal"/>
    <w:autoRedefine/>
    <w:semiHidden/>
    <w:rsid w:val="00953331"/>
    <w:pPr>
      <w:tabs>
        <w:tab w:val="right" w:leader="dot" w:pos="9060"/>
      </w:tabs>
      <w:spacing w:after="0"/>
      <w:ind w:left="2042" w:hanging="1021"/>
    </w:pPr>
    <w:rPr>
      <w:noProof/>
    </w:rPr>
  </w:style>
  <w:style w:type="paragraph" w:styleId="TOC6">
    <w:name w:val="toc 6"/>
    <w:basedOn w:val="Normal"/>
    <w:next w:val="Normal"/>
    <w:autoRedefine/>
    <w:semiHidden/>
    <w:rsid w:val="00953331"/>
    <w:pPr>
      <w:tabs>
        <w:tab w:val="right" w:leader="dot" w:pos="9060"/>
      </w:tabs>
      <w:spacing w:after="0"/>
      <w:ind w:left="1021"/>
    </w:pPr>
    <w:rPr>
      <w:noProof/>
    </w:rPr>
  </w:style>
  <w:style w:type="character" w:styleId="Hyperlink">
    <w:name w:val="Hyperlink"/>
    <w:basedOn w:val="DefaultParagraphFont"/>
    <w:uiPriority w:val="99"/>
    <w:rsid w:val="00953331"/>
    <w:rPr>
      <w:rFonts w:ascii="Verdana" w:hAnsi="Verdana"/>
      <w:color w:val="0000FF"/>
      <w:sz w:val="20"/>
      <w:u w:val="single"/>
    </w:rPr>
  </w:style>
  <w:style w:type="paragraph" w:styleId="Footer">
    <w:name w:val="footer"/>
    <w:basedOn w:val="Normal"/>
    <w:rsid w:val="00953331"/>
    <w:pPr>
      <w:pBdr>
        <w:top w:val="single" w:sz="4" w:space="1" w:color="auto"/>
      </w:pBdr>
      <w:tabs>
        <w:tab w:val="center" w:pos="4536"/>
        <w:tab w:val="right" w:pos="9072"/>
      </w:tabs>
      <w:spacing w:before="360"/>
    </w:pPr>
    <w:rPr>
      <w:b/>
      <w:sz w:val="18"/>
    </w:rPr>
  </w:style>
  <w:style w:type="paragraph" w:styleId="Index2">
    <w:name w:val="index 2"/>
    <w:basedOn w:val="Normal"/>
    <w:next w:val="Normal"/>
    <w:autoRedefine/>
    <w:semiHidden/>
    <w:rsid w:val="00953331"/>
    <w:pPr>
      <w:spacing w:after="0"/>
      <w:ind w:left="442" w:hanging="221"/>
    </w:pPr>
    <w:rPr>
      <w:i/>
    </w:rPr>
  </w:style>
  <w:style w:type="character" w:styleId="PageNumber">
    <w:name w:val="page number"/>
    <w:basedOn w:val="DefaultParagraphFont"/>
    <w:rsid w:val="00953331"/>
    <w:rPr>
      <w:rFonts w:ascii="Verdana" w:hAnsi="Verdana"/>
      <w:b/>
      <w:sz w:val="18"/>
    </w:rPr>
  </w:style>
  <w:style w:type="character" w:styleId="FootnoteReference">
    <w:name w:val="footnote reference"/>
    <w:basedOn w:val="DefaultParagraphFont"/>
    <w:semiHidden/>
    <w:rsid w:val="00953331"/>
    <w:rPr>
      <w:rFonts w:ascii="Times New Roman" w:hAnsi="Times New Roman"/>
      <w:sz w:val="20"/>
      <w:vertAlign w:val="superscript"/>
    </w:rPr>
  </w:style>
  <w:style w:type="paragraph" w:styleId="FootnoteText">
    <w:name w:val="footnote text"/>
    <w:basedOn w:val="Normal"/>
    <w:semiHidden/>
    <w:rsid w:val="00953331"/>
    <w:rPr>
      <w:sz w:val="22"/>
    </w:rPr>
  </w:style>
  <w:style w:type="paragraph" w:styleId="Caption">
    <w:name w:val="caption"/>
    <w:basedOn w:val="Normal"/>
    <w:next w:val="Normal"/>
    <w:qFormat/>
    <w:rsid w:val="00953331"/>
    <w:pPr>
      <w:keepNext/>
      <w:tabs>
        <w:tab w:val="left" w:pos="1134"/>
      </w:tabs>
      <w:spacing w:after="0"/>
      <w:ind w:left="1701" w:hanging="1701"/>
    </w:pPr>
    <w:rPr>
      <w:bCs w:val="0"/>
      <w:i/>
      <w:sz w:val="18"/>
    </w:rPr>
  </w:style>
  <w:style w:type="paragraph" w:styleId="BodyText">
    <w:name w:val="Body Text"/>
    <w:basedOn w:val="Normal"/>
    <w:rsid w:val="00953331"/>
  </w:style>
  <w:style w:type="paragraph" w:styleId="Index1">
    <w:name w:val="index 1"/>
    <w:basedOn w:val="Normal"/>
    <w:next w:val="Normal"/>
    <w:autoRedefine/>
    <w:semiHidden/>
    <w:rsid w:val="00953331"/>
    <w:pPr>
      <w:spacing w:after="0"/>
      <w:ind w:left="221" w:hanging="221"/>
    </w:pPr>
  </w:style>
  <w:style w:type="paragraph" w:styleId="IndexHeading">
    <w:name w:val="index heading"/>
    <w:basedOn w:val="Normal"/>
    <w:next w:val="Index1"/>
    <w:semiHidden/>
    <w:rsid w:val="00953331"/>
    <w:pPr>
      <w:pageBreakBefore/>
    </w:pPr>
    <w:rPr>
      <w:b/>
      <w:smallCaps/>
      <w:sz w:val="28"/>
    </w:rPr>
  </w:style>
  <w:style w:type="character" w:styleId="FollowedHyperlink">
    <w:name w:val="FollowedHyperlink"/>
    <w:basedOn w:val="DefaultParagraphFont"/>
    <w:rsid w:val="00953331"/>
    <w:rPr>
      <w:rFonts w:ascii="Verdana" w:hAnsi="Verdana"/>
      <w:color w:val="800080"/>
      <w:sz w:val="20"/>
      <w:u w:val="single"/>
    </w:rPr>
  </w:style>
  <w:style w:type="paragraph" w:styleId="EndnoteText">
    <w:name w:val="endnote text"/>
    <w:basedOn w:val="Normal"/>
    <w:semiHidden/>
    <w:rsid w:val="00953331"/>
    <w:rPr>
      <w:sz w:val="22"/>
    </w:rPr>
  </w:style>
  <w:style w:type="character" w:styleId="EndnoteReference">
    <w:name w:val="endnote reference"/>
    <w:basedOn w:val="DefaultParagraphFont"/>
    <w:semiHidden/>
    <w:rsid w:val="00953331"/>
    <w:rPr>
      <w:rFonts w:ascii="Times New Roman" w:hAnsi="Times New Roman"/>
      <w:sz w:val="20"/>
      <w:vertAlign w:val="superscript"/>
    </w:rPr>
  </w:style>
  <w:style w:type="paragraph" w:styleId="TableofFigures">
    <w:name w:val="table of figures"/>
    <w:basedOn w:val="Normal"/>
    <w:next w:val="Normal"/>
    <w:semiHidden/>
    <w:rsid w:val="00953331"/>
    <w:pPr>
      <w:spacing w:after="0"/>
      <w:ind w:left="1134" w:hanging="1134"/>
    </w:pPr>
  </w:style>
  <w:style w:type="paragraph" w:styleId="TableofAuthorities">
    <w:name w:val="table of authorities"/>
    <w:basedOn w:val="Normal"/>
    <w:next w:val="Normal"/>
    <w:semiHidden/>
    <w:rsid w:val="00953331"/>
    <w:pPr>
      <w:tabs>
        <w:tab w:val="right" w:pos="2835"/>
        <w:tab w:val="right" w:leader="dot" w:pos="9072"/>
      </w:tabs>
    </w:pPr>
    <w:rPr>
      <w:smallCaps/>
    </w:rPr>
  </w:style>
  <w:style w:type="paragraph" w:styleId="TOAHeading">
    <w:name w:val="toa heading"/>
    <w:basedOn w:val="Normal"/>
    <w:next w:val="Normal"/>
    <w:semiHidden/>
    <w:rsid w:val="00953331"/>
    <w:pPr>
      <w:pageBreakBefore/>
      <w:outlineLvl w:val="0"/>
    </w:pPr>
    <w:rPr>
      <w:rFonts w:ascii="Arial" w:hAnsi="Arial"/>
      <w:b/>
      <w:smallCaps/>
      <w:sz w:val="28"/>
    </w:rPr>
  </w:style>
  <w:style w:type="paragraph" w:customStyle="1" w:styleId="Standaardopsomming">
    <w:name w:val="Standaard opsomming"/>
    <w:basedOn w:val="Normal"/>
    <w:rsid w:val="00953331"/>
    <w:pPr>
      <w:numPr>
        <w:numId w:val="15"/>
      </w:numPr>
      <w:spacing w:after="120"/>
      <w:ind w:left="357" w:hanging="357"/>
      <w:contextualSpacing/>
    </w:pPr>
  </w:style>
  <w:style w:type="paragraph" w:customStyle="1" w:styleId="Standaardzonderwitruimte">
    <w:name w:val="Standaard zonder witruimte"/>
    <w:basedOn w:val="Normal"/>
    <w:next w:val="Normal"/>
    <w:rsid w:val="00953331"/>
    <w:pPr>
      <w:spacing w:after="0"/>
    </w:pPr>
  </w:style>
  <w:style w:type="paragraph" w:customStyle="1" w:styleId="Standaardkleinzonderwit">
    <w:name w:val="Standaard klein zonder wit"/>
    <w:basedOn w:val="Date"/>
    <w:next w:val="Normal"/>
    <w:rsid w:val="00953331"/>
    <w:pPr>
      <w:spacing w:after="0"/>
    </w:pPr>
    <w:rPr>
      <w:sz w:val="16"/>
    </w:rPr>
  </w:style>
  <w:style w:type="paragraph" w:styleId="Index3">
    <w:name w:val="index 3"/>
    <w:basedOn w:val="Normal"/>
    <w:next w:val="Normal"/>
    <w:autoRedefine/>
    <w:semiHidden/>
    <w:rsid w:val="00953331"/>
    <w:pPr>
      <w:ind w:left="690" w:hanging="230"/>
    </w:pPr>
  </w:style>
  <w:style w:type="paragraph" w:styleId="Index4">
    <w:name w:val="index 4"/>
    <w:basedOn w:val="Normal"/>
    <w:next w:val="Normal"/>
    <w:autoRedefine/>
    <w:semiHidden/>
    <w:rsid w:val="00953331"/>
    <w:pPr>
      <w:ind w:left="920" w:hanging="230"/>
    </w:pPr>
  </w:style>
  <w:style w:type="paragraph" w:styleId="Index5">
    <w:name w:val="index 5"/>
    <w:basedOn w:val="Normal"/>
    <w:next w:val="Normal"/>
    <w:autoRedefine/>
    <w:semiHidden/>
    <w:rsid w:val="00953331"/>
    <w:pPr>
      <w:tabs>
        <w:tab w:val="right" w:leader="dot" w:pos="9061"/>
      </w:tabs>
      <w:ind w:left="1021"/>
    </w:pPr>
    <w:rPr>
      <w:noProof/>
    </w:rPr>
  </w:style>
  <w:style w:type="paragraph" w:styleId="Index6">
    <w:name w:val="index 6"/>
    <w:basedOn w:val="Normal"/>
    <w:next w:val="Normal"/>
    <w:autoRedefine/>
    <w:semiHidden/>
    <w:rsid w:val="00953331"/>
    <w:pPr>
      <w:tabs>
        <w:tab w:val="right" w:leader="dot" w:pos="9061"/>
      </w:tabs>
      <w:ind w:left="1021"/>
    </w:pPr>
  </w:style>
  <w:style w:type="paragraph" w:styleId="Index7">
    <w:name w:val="index 7"/>
    <w:basedOn w:val="Normal"/>
    <w:next w:val="Normal"/>
    <w:autoRedefine/>
    <w:semiHidden/>
    <w:rsid w:val="00953331"/>
    <w:pPr>
      <w:tabs>
        <w:tab w:val="right" w:leader="dot" w:pos="9061"/>
      </w:tabs>
      <w:ind w:left="1021"/>
    </w:pPr>
  </w:style>
  <w:style w:type="paragraph" w:styleId="Index8">
    <w:name w:val="index 8"/>
    <w:basedOn w:val="Normal"/>
    <w:next w:val="Normal"/>
    <w:autoRedefine/>
    <w:semiHidden/>
    <w:rsid w:val="00953331"/>
    <w:pPr>
      <w:tabs>
        <w:tab w:val="right" w:leader="dot" w:pos="9061"/>
      </w:tabs>
      <w:ind w:left="1021"/>
    </w:pPr>
  </w:style>
  <w:style w:type="paragraph" w:styleId="Index9">
    <w:name w:val="index 9"/>
    <w:basedOn w:val="Normal"/>
    <w:next w:val="Normal"/>
    <w:autoRedefine/>
    <w:semiHidden/>
    <w:rsid w:val="00953331"/>
    <w:pPr>
      <w:tabs>
        <w:tab w:val="right" w:leader="dot" w:pos="9061"/>
      </w:tabs>
      <w:ind w:left="1021"/>
    </w:pPr>
    <w:rPr>
      <w:noProof/>
    </w:rPr>
  </w:style>
  <w:style w:type="paragraph" w:styleId="TOC8">
    <w:name w:val="toc 8"/>
    <w:basedOn w:val="Normal"/>
    <w:next w:val="Normal"/>
    <w:autoRedefine/>
    <w:semiHidden/>
    <w:rsid w:val="00953331"/>
    <w:pPr>
      <w:tabs>
        <w:tab w:val="right" w:leader="dot" w:pos="9061"/>
      </w:tabs>
      <w:spacing w:after="0"/>
      <w:ind w:left="1021"/>
    </w:pPr>
    <w:rPr>
      <w:noProof/>
      <w:szCs w:val="24"/>
      <w:lang w:eastAsia="nl-NL"/>
    </w:rPr>
  </w:style>
  <w:style w:type="paragraph" w:styleId="TOC9">
    <w:name w:val="toc 9"/>
    <w:basedOn w:val="Normal"/>
    <w:next w:val="Normal"/>
    <w:autoRedefine/>
    <w:semiHidden/>
    <w:rsid w:val="00953331"/>
    <w:pPr>
      <w:spacing w:after="0"/>
      <w:ind w:left="2042" w:hanging="1021"/>
    </w:pPr>
    <w:rPr>
      <w:szCs w:val="24"/>
      <w:lang w:eastAsia="nl-NL"/>
    </w:rPr>
  </w:style>
  <w:style w:type="paragraph" w:customStyle="1" w:styleId="bronvermelding">
    <w:name w:val="bronvermelding"/>
    <w:basedOn w:val="Normal"/>
    <w:next w:val="Normal"/>
    <w:rsid w:val="00953331"/>
    <w:pPr>
      <w:spacing w:after="0"/>
    </w:pPr>
    <w:rPr>
      <w:smallCaps/>
      <w:sz w:val="18"/>
    </w:rPr>
  </w:style>
  <w:style w:type="paragraph" w:customStyle="1" w:styleId="Kopnietininhoud">
    <w:name w:val="Kop niet in inhoud"/>
    <w:basedOn w:val="Kopzondernummer"/>
    <w:next w:val="Normal"/>
    <w:rsid w:val="00953331"/>
  </w:style>
  <w:style w:type="table" w:styleId="TableGrid">
    <w:name w:val="Table Grid"/>
    <w:basedOn w:val="TableNormal"/>
    <w:rsid w:val="00953331"/>
    <w:pPr>
      <w:spacing w:after="240"/>
    </w:pPr>
    <w:rPr>
      <w:rFonts w:ascii="Calibri" w:hAnsi="Calibri" w:cstheme="minorHAnsi"/>
      <w:b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36AB"/>
    <w:rPr>
      <w:color w:val="808080"/>
    </w:rPr>
  </w:style>
  <w:style w:type="paragraph" w:styleId="ListParagraph">
    <w:name w:val="List Paragraph"/>
    <w:basedOn w:val="Normal"/>
    <w:uiPriority w:val="34"/>
    <w:qFormat/>
    <w:rsid w:val="00E60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35220">
      <w:bodyDiv w:val="1"/>
      <w:marLeft w:val="0"/>
      <w:marRight w:val="0"/>
      <w:marTop w:val="0"/>
      <w:marBottom w:val="0"/>
      <w:divBdr>
        <w:top w:val="none" w:sz="0" w:space="0" w:color="auto"/>
        <w:left w:val="none" w:sz="0" w:space="0" w:color="auto"/>
        <w:bottom w:val="none" w:sz="0" w:space="0" w:color="auto"/>
        <w:right w:val="none" w:sz="0" w:space="0" w:color="auto"/>
      </w:divBdr>
    </w:div>
    <w:div w:id="1162893207">
      <w:bodyDiv w:val="1"/>
      <w:marLeft w:val="0"/>
      <w:marRight w:val="0"/>
      <w:marTop w:val="0"/>
      <w:marBottom w:val="0"/>
      <w:divBdr>
        <w:top w:val="none" w:sz="0" w:space="0" w:color="auto"/>
        <w:left w:val="none" w:sz="0" w:space="0" w:color="auto"/>
        <w:bottom w:val="none" w:sz="0" w:space="0" w:color="auto"/>
        <w:right w:val="none" w:sz="0" w:space="0" w:color="auto"/>
      </w:divBdr>
    </w:div>
    <w:div w:id="181960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069211\AppData\Local\Temp\werkstuksjabloon_V5.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C5D7D-141F-4BAF-AD76-9DC0F2C17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werkstuksjabloon_V5.dotx</Template>
  <TotalTime>819</TotalTime>
  <Pages>22</Pages>
  <Words>1611</Words>
  <Characters>9183</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10773</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Marc Scheirs</dc:creator>
  <cp:lastModifiedBy>Ian Blockmans</cp:lastModifiedBy>
  <cp:revision>16</cp:revision>
  <cp:lastPrinted>2001-11-19T09:17:00Z</cp:lastPrinted>
  <dcterms:created xsi:type="dcterms:W3CDTF">2021-04-07T15:43:00Z</dcterms:created>
  <dcterms:modified xsi:type="dcterms:W3CDTF">2021-05-04T22:02:00Z</dcterms:modified>
</cp:coreProperties>
</file>