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4C51D38" w14:textId="6556F9B0" w:rsidR="00426238" w:rsidRDefault="000054A8" w:rsidP="00426238">
      <w:pPr>
        <w:pStyle w:val="Kopzondernummer"/>
      </w:pPr>
      <w:r w:rsidRPr="00DF2129">
        <w:lastRenderedPageBreak/>
        <w:t>Vo</w:t>
      </w:r>
      <w:r w:rsidR="002E351F" w:rsidRPr="00DF2129">
        <w:t>orwoord</w:t>
      </w:r>
      <w:bookmarkEnd w:id="0"/>
    </w:p>
    <w:p w14:paraId="6C723518" w14:textId="52DC37D6" w:rsidR="00426238" w:rsidRPr="00DF2129" w:rsidRDefault="00426238" w:rsidP="00426238">
      <w:pPr>
        <w:sectPr w:rsidR="00426238"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bookmarkStart w:id="1" w:name="_Hlk72935830"/>
      <w:r w:rsidRPr="00DF2129">
        <w:t xml:space="preserve">Ik </w:t>
      </w:r>
      <w:r>
        <w:t>was</w:t>
      </w:r>
      <w:r w:rsidRPr="00DF2129">
        <w:t xml:space="preserve"> zelf niet naar een bedrijf gestapt met een vraag </w:t>
      </w:r>
      <w:r>
        <w:t>voor</w:t>
      </w:r>
      <w:r w:rsidRPr="00DF2129">
        <w:t xml:space="preserve"> een Bachelorproef. Hierdoor moest ik kiezen uit de aanvragen vanuit bedrijven. Mijn drie keuzes </w:t>
      </w:r>
      <w:r>
        <w:t>die</w:t>
      </w:r>
      <w:r w:rsidRPr="00DF2129">
        <w:t xml:space="preserve"> ik had doorgegeven aan de school waren al ingenomen. Door het eigenlijk te laat indienen van de voorste</w:t>
      </w:r>
      <w:r>
        <w:t>l</w:t>
      </w:r>
      <w:r w:rsidRPr="00DF2129">
        <w:t>len van Antwerp Space heb ik nog de kans gehad om bij Antwerp Space mijn Bachelorproef te doen</w:t>
      </w:r>
      <w:r>
        <w:t>. Ik bedank daarvoor mijn bedrijfspromotor Donald Heyman</w:t>
      </w:r>
      <w:r>
        <w:rPr>
          <w:lang w:val="en-150"/>
        </w:rPr>
        <w:t xml:space="preserve">. </w:t>
      </w:r>
      <w:r>
        <w:t>Daarnaast wil ik ook mijn schoolpromotor Pedro Wyns bedanken voor de hulp. Ten slotte nog een speciaal woord van dank aan mijn familie.</w:t>
      </w:r>
    </w:p>
    <w:bookmarkEnd w:id="1"/>
    <w:p w14:paraId="7E8C570E" w14:textId="0F8DFA39" w:rsidR="00426238" w:rsidRPr="00DF2129" w:rsidRDefault="00426238" w:rsidP="007755B1">
      <w:pPr>
        <w:sectPr w:rsidR="00426238" w:rsidRPr="00DF2129" w:rsidSect="003737FC">
          <w:headerReference w:type="even" r:id="rId14"/>
          <w:headerReference w:type="default" r:id="rId15"/>
          <w:footerReference w:type="default" r:id="rId16"/>
          <w:headerReference w:type="first" r:id="rId17"/>
          <w:footerReference w:type="first" r:id="rId18"/>
          <w:type w:val="continuous"/>
          <w:pgSz w:w="11906" w:h="16838" w:code="9"/>
          <w:pgMar w:top="1134" w:right="1134" w:bottom="1134" w:left="1134" w:header="709" w:footer="709" w:gutter="0"/>
          <w:pgNumType w:start="2"/>
          <w:cols w:space="708"/>
          <w:docGrid w:linePitch="360"/>
        </w:sectPr>
      </w:pPr>
    </w:p>
    <w:p w14:paraId="09785B2A" w14:textId="067251C1" w:rsidR="00426238" w:rsidRDefault="002E351F" w:rsidP="008F5348">
      <w:pPr>
        <w:pStyle w:val="Kopzondernummer"/>
      </w:pPr>
      <w:bookmarkStart w:id="2" w:name="_Toc72240337"/>
      <w:r w:rsidRPr="00FA0719">
        <w:lastRenderedPageBreak/>
        <w:t>Samenvatting</w:t>
      </w:r>
      <w:bookmarkEnd w:id="2"/>
    </w:p>
    <w:p w14:paraId="2A38335F" w14:textId="63B9AF62" w:rsidR="00426238" w:rsidRPr="00D835F7" w:rsidRDefault="00426238" w:rsidP="00426238">
      <w:pPr>
        <w:rPr>
          <w:lang w:val="en-150"/>
        </w:rPr>
      </w:pPr>
      <w:r w:rsidRPr="00FA0719">
        <w:t xml:space="preserve">Het doel van dit eindwerk is om een extra veiligheid te maken voor het testen van space grade </w:t>
      </w:r>
      <w:r>
        <w:t>instrumenten en prototypes, ontwikkeld door Antwerp Space</w:t>
      </w:r>
      <w:r w:rsidRPr="00FA0719">
        <w:t xml:space="preserve">. </w:t>
      </w:r>
      <w:r>
        <w:t xml:space="preserve">Deze veiligheid zit tussen het prototype en de labovoedingen. </w:t>
      </w:r>
      <w:r w:rsidRPr="00FA0719">
        <w:t xml:space="preserve">De voedingen die worden gebruikt voor deze elektronica in de ruimte zijn </w:t>
      </w:r>
      <w:r>
        <w:t xml:space="preserve">typisch uitgerust met </w:t>
      </w:r>
      <w:r w:rsidRPr="00FA0719">
        <w:t xml:space="preserve">Latching </w:t>
      </w:r>
      <w:proofErr w:type="spellStart"/>
      <w:r w:rsidRPr="00FA0719">
        <w:t>Current</w:t>
      </w:r>
      <w:proofErr w:type="spellEnd"/>
      <w:r w:rsidRPr="00FA0719">
        <w:t xml:space="preserve"> </w:t>
      </w:r>
      <w:proofErr w:type="spellStart"/>
      <w:r w:rsidRPr="00FA0719">
        <w:t>Limiters</w:t>
      </w:r>
      <w:proofErr w:type="spellEnd"/>
      <w:r w:rsidRPr="00FA0719">
        <w:t xml:space="preserve"> (</w:t>
      </w:r>
      <w:proofErr w:type="spellStart"/>
      <w:r w:rsidRPr="00FA0719">
        <w:t>LCL</w:t>
      </w:r>
      <w:r>
        <w:t>s</w:t>
      </w:r>
      <w:proofErr w:type="spellEnd"/>
      <w:r w:rsidRPr="00FA0719">
        <w:t>)</w:t>
      </w:r>
      <w:r>
        <w:t xml:space="preserve"> uitgangen</w:t>
      </w:r>
      <w:r w:rsidRPr="00FA0719">
        <w:t>.</w:t>
      </w:r>
      <w:r>
        <w:t xml:space="preserve"> De LCL treedt inwerking bij als er </w:t>
      </w:r>
      <w:r w:rsidR="00B6160B">
        <w:t>te veel</w:t>
      </w:r>
      <w:r>
        <w:t xml:space="preserve"> stroom wordt gebruikt en voorkomt overbelasting</w:t>
      </w:r>
      <w:r w:rsidRPr="00FA0719">
        <w:t xml:space="preserve"> </w:t>
      </w:r>
      <w:r>
        <w:t xml:space="preserve">van de voeding in de satelliet. </w:t>
      </w:r>
      <w:r w:rsidRPr="00FA0719">
        <w:t xml:space="preserve">Deze </w:t>
      </w:r>
      <w:r>
        <w:t xml:space="preserve">beveiligingen </w:t>
      </w:r>
      <w:r w:rsidRPr="00FA0719">
        <w:t xml:space="preserve">worden ingedeeld in </w:t>
      </w:r>
      <w:r>
        <w:t>‘</w:t>
      </w:r>
      <w:r w:rsidRPr="00FA0719">
        <w:t>LCL-</w:t>
      </w:r>
      <w:r>
        <w:t>classes’</w:t>
      </w:r>
      <w:r w:rsidRPr="00FA0719">
        <w:t xml:space="preserve"> en </w:t>
      </w:r>
      <w:r>
        <w:t xml:space="preserve">volgens </w:t>
      </w:r>
      <w:r w:rsidRPr="00FA0719">
        <w:t>de</w:t>
      </w:r>
      <w:r>
        <w:t xml:space="preserve"> karakteristieken van de gewenste </w:t>
      </w:r>
      <w:r w:rsidRPr="00FA0719">
        <w:t>LCL-</w:t>
      </w:r>
      <w:r>
        <w:t>groep(en)</w:t>
      </w:r>
      <w:r w:rsidRPr="00FA0719">
        <w:t xml:space="preserve"> maakte ik mijn beveiliging.</w:t>
      </w:r>
      <w:r w:rsidR="00D835F7">
        <w:rPr>
          <w:lang w:val="en-150"/>
        </w:rPr>
        <w:t xml:space="preserve"> </w:t>
      </w:r>
      <w:sdt>
        <w:sdtPr>
          <w:rPr>
            <w:lang w:val="en-150"/>
          </w:rPr>
          <w:id w:val="828258553"/>
          <w:citation/>
        </w:sdtPr>
        <w:sdtEndPr/>
        <w:sdtContent>
          <w:r w:rsidR="00D835F7">
            <w:rPr>
              <w:lang w:val="en-150"/>
            </w:rPr>
            <w:fldChar w:fldCharType="begin"/>
          </w:r>
          <w:r w:rsidR="00D835F7">
            <w:rPr>
              <w:lang w:val="en-150"/>
            </w:rPr>
            <w:instrText xml:space="preserve"> CITATION ECCS \l 9216 </w:instrText>
          </w:r>
          <w:r w:rsidR="00D835F7">
            <w:rPr>
              <w:lang w:val="en-150"/>
            </w:rPr>
            <w:fldChar w:fldCharType="separate"/>
          </w:r>
          <w:r w:rsidR="00D835F7" w:rsidRPr="00D835F7">
            <w:rPr>
              <w:noProof/>
              <w:lang w:val="en-150"/>
            </w:rPr>
            <w:t>(ECCS)</w:t>
          </w:r>
          <w:r w:rsidR="00D835F7">
            <w:rPr>
              <w:lang w:val="en-150"/>
            </w:rPr>
            <w:fldChar w:fldCharType="end"/>
          </w:r>
        </w:sdtContent>
      </w:sdt>
    </w:p>
    <w:p w14:paraId="491779E9" w14:textId="77777777" w:rsidR="00426238" w:rsidRDefault="00426238" w:rsidP="00426238">
      <w:r w:rsidRPr="00FA0719">
        <w:t xml:space="preserve">Vanuit het bedrijf ben ik gestart met </w:t>
      </w:r>
      <w:r>
        <w:t>twee</w:t>
      </w:r>
      <w:r w:rsidRPr="00FA0719">
        <w:t xml:space="preserve"> industriële </w:t>
      </w:r>
      <w:r>
        <w:t>‘</w:t>
      </w:r>
      <w:r w:rsidRPr="00FA0719">
        <w:t>eFuse</w:t>
      </w:r>
      <w:r>
        <w:t>’</w:t>
      </w:r>
      <w:r w:rsidRPr="00FA0719">
        <w:t xml:space="preserve"> </w:t>
      </w:r>
      <w:r>
        <w:t>evaluatie kits (</w:t>
      </w:r>
      <w:r>
        <w:fldChar w:fldCharType="begin"/>
      </w:r>
      <w:r>
        <w:instrText xml:space="preserve"> REF _Ref72924795 \r \h </w:instrText>
      </w:r>
      <w:r>
        <w:fldChar w:fldCharType="separate"/>
      </w:r>
      <w:r>
        <w:t>4.1.1</w:t>
      </w:r>
      <w:r>
        <w:fldChar w:fldCharType="end"/>
      </w:r>
      <w:r>
        <w:t xml:space="preserve"> </w:t>
      </w:r>
      <w:r>
        <w:fldChar w:fldCharType="begin"/>
      </w:r>
      <w:r>
        <w:instrText xml:space="preserve"> REF _Ref72924795 \h </w:instrText>
      </w:r>
      <w:r>
        <w:fldChar w:fldCharType="separate"/>
      </w:r>
      <w:r w:rsidRPr="007A184A">
        <w:t>eFuse</w:t>
      </w:r>
      <w:r>
        <w:t xml:space="preserve"> componenten</w:t>
      </w:r>
      <w:r>
        <w:fldChar w:fldCharType="end"/>
      </w:r>
      <w:r>
        <w:t>)</w:t>
      </w:r>
      <w:r w:rsidRPr="00FA0719">
        <w:t>. Een eFuse is een ic dat de stroom</w:t>
      </w:r>
      <w:r>
        <w:t xml:space="preserve"> zal onderbreken wanneer de spanning of de stroom boven een instelpunt gaat. Ik moest dus zien of de gegeven ic’s goed genoeg waren voor een LCL-klassen 1,2 en 3 en of dat er alternatieven waren die mogelijk beter geschikt waren. Na het selecteren van een goede ic kon ik beginnen met het maken van een volledige pcb met een microcontroller en een usb interface naar een LabVIEW applicatie. Ik heb dan een eerste prototype gemaakt met een tps26631 en een arduino MKRZERO. Na het testen hebben we beslist welke extra functionaliteit mag blijven.</w:t>
      </w:r>
    </w:p>
    <w:p w14:paraId="24ACB48A" w14:textId="77777777" w:rsidR="00426238" w:rsidRDefault="00426238" w:rsidP="00426238">
      <w:r>
        <w:t xml:space="preserve">Er was nog geen toolchain voor dit project. Ik heb dus gekeken wat ik kon gebruiken voor een arduino bord. PlatformIO is in mijn opinie de beste toolchain voor arduino in een professionele context. </w:t>
      </w:r>
    </w:p>
    <w:p w14:paraId="1096E442" w14:textId="7C992CD5" w:rsidR="00426238" w:rsidRPr="008F5348" w:rsidRDefault="00426238" w:rsidP="00426238">
      <w:r>
        <w:t>Een plan voor een finaal product is gemaakt</w:t>
      </w:r>
      <w:r w:rsidRPr="008F5348">
        <w:t xml:space="preserve">. </w:t>
      </w:r>
      <w:r w:rsidR="008F5348" w:rsidRPr="008F5348">
        <w:t>En in de laatste week</w:t>
      </w:r>
      <w:r w:rsidR="008F5348">
        <w:t xml:space="preserve"> (na het indienen van mijn scriptie) heb ik nog geprobeerd om dit uit te voeren</w:t>
      </w:r>
    </w:p>
    <w:p w14:paraId="79D8224F" w14:textId="77777777" w:rsidR="00426238" w:rsidRPr="007A184A" w:rsidRDefault="00426238" w:rsidP="004E6D7D"/>
    <w:p w14:paraId="720C556C" w14:textId="77777777" w:rsidR="002E351F" w:rsidRPr="007A184A" w:rsidRDefault="002E351F" w:rsidP="00CB02C4">
      <w:pPr>
        <w:pStyle w:val="Kopzondernummer"/>
      </w:pPr>
      <w:bookmarkStart w:id="3" w:name="_Toc72240338"/>
      <w:r w:rsidRPr="007A184A">
        <w:lastRenderedPageBreak/>
        <w:t>Inhoudstafel</w:t>
      </w:r>
      <w:bookmarkEnd w:id="3"/>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610305">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610305">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610305">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610305">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610305">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610305">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610305">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610305">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610305">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610305">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610305">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610305">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610305">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610305">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610305">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610305">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610305">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610305">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610305">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610305">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610305">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610305">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610305">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610305">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610305">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610305">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610305">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610305">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610305">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610305">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610305">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610305">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610305">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610305">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610305">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610305">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610305">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610305">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610305">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610305">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610305">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610305">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610305">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610305">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610305">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610305">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610305">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610305">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610305">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610305">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610305">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610305">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610305">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610305">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610305">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610305">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610305">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610305">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4" w:name="_Toc163711464"/>
      <w:bookmarkStart w:id="5" w:name="_Toc72240339"/>
      <w:r w:rsidRPr="007A184A">
        <w:lastRenderedPageBreak/>
        <w:t>Inleiding</w:t>
      </w:r>
      <w:bookmarkEnd w:id="4"/>
      <w:bookmarkEnd w:id="5"/>
    </w:p>
    <w:p w14:paraId="796B2B55" w14:textId="77777777" w:rsidR="008F5348" w:rsidRDefault="008F5348" w:rsidP="008F5348">
      <w:r>
        <w:t xml:space="preserve">Antwerp Space is een snelgroeiend bedrijf met een focus op de communicatie-aspecten met satellieten, de voornaamste producten zijn: </w:t>
      </w:r>
    </w:p>
    <w:p w14:paraId="1F6A5FFB" w14:textId="5C223CDA" w:rsidR="008F5348" w:rsidRDefault="008F5348" w:rsidP="008F5348">
      <w:pPr>
        <w:pStyle w:val="ListParagraph"/>
        <w:numPr>
          <w:ilvl w:val="0"/>
          <w:numId w:val="25"/>
        </w:numPr>
      </w:pPr>
      <w:proofErr w:type="spellStart"/>
      <w:r>
        <w:t>Satellite</w:t>
      </w:r>
      <w:proofErr w:type="spellEnd"/>
      <w:r>
        <w:t xml:space="preserve"> Communication Sub-systems</w:t>
      </w:r>
    </w:p>
    <w:p w14:paraId="4EF0DCA6" w14:textId="55C39B18" w:rsidR="008F5348" w:rsidRDefault="008F5348" w:rsidP="008F5348">
      <w:pPr>
        <w:pStyle w:val="ListParagraph"/>
        <w:numPr>
          <w:ilvl w:val="0"/>
          <w:numId w:val="25"/>
        </w:numPr>
      </w:pPr>
      <w:proofErr w:type="spellStart"/>
      <w:r>
        <w:t>Transceiver</w:t>
      </w:r>
      <w:proofErr w:type="spellEnd"/>
      <w:r>
        <w:t xml:space="preserve"> (</w:t>
      </w:r>
      <w:proofErr w:type="spellStart"/>
      <w:r>
        <w:t>regenerative</w:t>
      </w:r>
      <w:proofErr w:type="spellEnd"/>
      <w:r>
        <w:t xml:space="preserve"> </w:t>
      </w:r>
      <w:proofErr w:type="spellStart"/>
      <w:r>
        <w:t>and</w:t>
      </w:r>
      <w:proofErr w:type="spellEnd"/>
      <w:r>
        <w:t xml:space="preserve"> </w:t>
      </w:r>
      <w:proofErr w:type="spellStart"/>
      <w:r>
        <w:t>bentpipe</w:t>
      </w:r>
      <w:proofErr w:type="spellEnd"/>
      <w:r>
        <w:t xml:space="preserve">) in different </w:t>
      </w:r>
      <w:proofErr w:type="spellStart"/>
      <w:r>
        <w:t>frequency</w:t>
      </w:r>
      <w:proofErr w:type="spellEnd"/>
      <w:r>
        <w:t xml:space="preserve"> bands</w:t>
      </w:r>
    </w:p>
    <w:p w14:paraId="094DBC8D" w14:textId="712A497C" w:rsidR="008F5348" w:rsidRDefault="008F5348" w:rsidP="008F5348">
      <w:pPr>
        <w:pStyle w:val="ListParagraph"/>
        <w:numPr>
          <w:ilvl w:val="0"/>
          <w:numId w:val="25"/>
        </w:numPr>
      </w:pPr>
      <w:r>
        <w:t xml:space="preserve">Telecom </w:t>
      </w:r>
      <w:proofErr w:type="spellStart"/>
      <w:r>
        <w:t>Payload</w:t>
      </w:r>
      <w:proofErr w:type="spellEnd"/>
      <w:r>
        <w:t xml:space="preserve"> Technology, incl. </w:t>
      </w:r>
      <w:proofErr w:type="spellStart"/>
      <w:r>
        <w:t>Integrated</w:t>
      </w:r>
      <w:proofErr w:type="spellEnd"/>
      <w:r>
        <w:t xml:space="preserve"> </w:t>
      </w:r>
      <w:proofErr w:type="spellStart"/>
      <w:r>
        <w:t>Photonics</w:t>
      </w:r>
      <w:proofErr w:type="spellEnd"/>
    </w:p>
    <w:p w14:paraId="06472473" w14:textId="38BF0A26" w:rsidR="008F5348" w:rsidRDefault="008F5348" w:rsidP="008F5348">
      <w:pPr>
        <w:pStyle w:val="ListParagraph"/>
        <w:numPr>
          <w:ilvl w:val="0"/>
          <w:numId w:val="25"/>
        </w:numPr>
      </w:pPr>
      <w:proofErr w:type="gramStart"/>
      <w:r>
        <w:t>RFI equipment</w:t>
      </w:r>
      <w:proofErr w:type="gramEnd"/>
    </w:p>
    <w:p w14:paraId="175A3F74" w14:textId="77777777" w:rsidR="008F5348" w:rsidRDefault="008F5348" w:rsidP="008F5348">
      <w:pPr>
        <w:pStyle w:val="ListParagraph"/>
        <w:numPr>
          <w:ilvl w:val="0"/>
          <w:numId w:val="25"/>
        </w:numPr>
      </w:pPr>
      <w:proofErr w:type="spellStart"/>
      <w:r>
        <w:t>Navigation</w:t>
      </w:r>
      <w:proofErr w:type="spellEnd"/>
      <w:r>
        <w:t xml:space="preserve">- </w:t>
      </w:r>
      <w:proofErr w:type="spellStart"/>
      <w:r>
        <w:t>and</w:t>
      </w:r>
      <w:proofErr w:type="spellEnd"/>
      <w:r>
        <w:t xml:space="preserve"> radar </w:t>
      </w:r>
      <w:proofErr w:type="spellStart"/>
      <w:r>
        <w:t>solutions</w:t>
      </w:r>
      <w:proofErr w:type="spellEnd"/>
    </w:p>
    <w:p w14:paraId="351F0EF3" w14:textId="704EBA9E" w:rsidR="008F5348" w:rsidRDefault="008F5348" w:rsidP="008F5348">
      <w:r>
        <w:t>Korte geschiedenis</w:t>
      </w:r>
    </w:p>
    <w:p w14:paraId="038D6150" w14:textId="23A0E4BF" w:rsidR="008F5348" w:rsidRDefault="008F5348" w:rsidP="008F5348">
      <w:r>
        <w:t xml:space="preserve">Antwerp Space is actief in ruimtetechnologie sinds 1962 en was oorspronkelijk een subdivisie van Bell Telephone Manufacturing Company. Het werd een autonoom dochterbedrijf van de Alcatel Space </w:t>
      </w:r>
      <w:proofErr w:type="spellStart"/>
      <w:r>
        <w:t>group</w:t>
      </w:r>
      <w:proofErr w:type="spellEnd"/>
      <w:r>
        <w:t xml:space="preserve"> in 1998, het bedrijf hield zich toen ook nog bezig met activiteiten gerelateerd aan defensie en werd toen “Alcatel Bell Space </w:t>
      </w:r>
      <w:proofErr w:type="spellStart"/>
      <w:r>
        <w:t>and</w:t>
      </w:r>
      <w:proofErr w:type="spellEnd"/>
      <w:r>
        <w:t xml:space="preserve"> </w:t>
      </w:r>
      <w:proofErr w:type="spellStart"/>
      <w:proofErr w:type="gramStart"/>
      <w:r>
        <w:t>Defence</w:t>
      </w:r>
      <w:proofErr w:type="spellEnd"/>
      <w:r>
        <w:t>“ genoemd</w:t>
      </w:r>
      <w:proofErr w:type="gramEnd"/>
      <w:r>
        <w:t xml:space="preserve">. Deze activiteiten werden een jaar later verkocht en de naam werd veranderd naar “Alcatel Bell Space”. </w:t>
      </w:r>
    </w:p>
    <w:p w14:paraId="61DAF627" w14:textId="77777777" w:rsidR="008F5348" w:rsidRDefault="008F5348" w:rsidP="008F5348">
      <w:r>
        <w:t xml:space="preserve">In 2005 werd het bedrijf hernoemt naar “Alcatel </w:t>
      </w:r>
      <w:proofErr w:type="spellStart"/>
      <w:r>
        <w:t>Alenia</w:t>
      </w:r>
      <w:proofErr w:type="spellEnd"/>
      <w:r>
        <w:t xml:space="preserve"> Space Antwerp” wegens de fusie van Alcatel Space en </w:t>
      </w:r>
      <w:proofErr w:type="spellStart"/>
      <w:r>
        <w:t>Finmeccanica</w:t>
      </w:r>
      <w:proofErr w:type="spellEnd"/>
      <w:r>
        <w:t xml:space="preserve"> waarna het onderdeel werd van Alcatel </w:t>
      </w:r>
      <w:proofErr w:type="spellStart"/>
      <w:r>
        <w:t>Alenia</w:t>
      </w:r>
      <w:proofErr w:type="spellEnd"/>
      <w:r>
        <w:t xml:space="preserve"> Space. </w:t>
      </w:r>
    </w:p>
    <w:p w14:paraId="282229EF" w14:textId="77777777" w:rsidR="008F5348" w:rsidRDefault="008F5348" w:rsidP="008F5348">
      <w:r>
        <w:t xml:space="preserve">2 jaar later werd de naam verandert naar “Thales </w:t>
      </w:r>
      <w:proofErr w:type="spellStart"/>
      <w:r>
        <w:t>Alenia</w:t>
      </w:r>
      <w:proofErr w:type="spellEnd"/>
      <w:r>
        <w:t xml:space="preserve"> Space Antwerp” nadat Thales de ruimte gerelateerde activiteiten van Alcatel overkocht.</w:t>
      </w:r>
    </w:p>
    <w:p w14:paraId="41AF81A7" w14:textId="77777777" w:rsidR="008F5348" w:rsidRDefault="008F5348" w:rsidP="008F5348">
      <w:r>
        <w:t xml:space="preserve">In 2010 verkocht Thales </w:t>
      </w:r>
      <w:proofErr w:type="spellStart"/>
      <w:r>
        <w:t>Alenia</w:t>
      </w:r>
      <w:proofErr w:type="spellEnd"/>
      <w:r>
        <w:t xml:space="preserve"> Space zijn aandelen in het bedrijf aan OHB AG waarna de naam “Antwerp Space” werd en tot op heden is.</w:t>
      </w:r>
    </w:p>
    <w:p w14:paraId="38594A31" w14:textId="18EDA480" w:rsidR="008F5348" w:rsidRDefault="00610305" w:rsidP="008F5348">
      <w:sdt>
        <w:sdtPr>
          <w:id w:val="1768657890"/>
          <w:citation/>
        </w:sdtPr>
        <w:sdtEndPr/>
        <w:sdtContent>
          <w:r w:rsidR="008F5348">
            <w:fldChar w:fldCharType="begin"/>
          </w:r>
          <w:r w:rsidR="008F5348">
            <w:instrText xml:space="preserve"> CITATION Ant \l 2067 </w:instrText>
          </w:r>
          <w:r w:rsidR="008F5348">
            <w:fldChar w:fldCharType="separate"/>
          </w:r>
          <w:r w:rsidR="008F5348">
            <w:rPr>
              <w:noProof/>
            </w:rPr>
            <w:t>(Antwerp Space)</w:t>
          </w:r>
          <w:r w:rsidR="008F5348">
            <w:fldChar w:fldCharType="end"/>
          </w:r>
        </w:sdtContent>
      </w:sdt>
    </w:p>
    <w:p w14:paraId="3DAAA29F" w14:textId="57F3A04B" w:rsidR="00FA0719" w:rsidRDefault="006D488D" w:rsidP="009F1240">
      <w:r>
        <w:t>Het doel van dit project is om een</w:t>
      </w:r>
      <w:r w:rsidR="006805CA" w:rsidRPr="00FA0719">
        <w:t xml:space="preserve"> 'second level' protectie tussen de labo-voeding en </w:t>
      </w:r>
      <w:r w:rsidR="008F5348">
        <w:t>een</w:t>
      </w:r>
      <w:r w:rsidR="006805CA" w:rsidRPr="00FA0719">
        <w:t xml:space="preserve"> prototype bijvoorbeeld een transponder</w:t>
      </w:r>
      <w:r w:rsidR="006805CA">
        <w:t xml:space="preserve"> te maken.</w:t>
      </w:r>
    </w:p>
    <w:p w14:paraId="688FA5CC" w14:textId="77777777" w:rsidR="00292666" w:rsidRDefault="00292666" w:rsidP="00292666">
      <w:r>
        <w:t>Bij Antwerp Space wordt er gewerkt met ‘</w:t>
      </w:r>
      <w:proofErr w:type="spellStart"/>
      <w:r>
        <w:t>space</w:t>
      </w:r>
      <w:proofErr w:type="spellEnd"/>
      <w:r>
        <w:t xml:space="preserve"> </w:t>
      </w:r>
      <w:proofErr w:type="spellStart"/>
      <w:r>
        <w:t>grade</w:t>
      </w:r>
      <w:proofErr w:type="spellEnd"/>
      <w:r>
        <w:t>’ elektronica componenten die geschikt zijn voor gebruik in de ruimte waar deze worden blootgesteld aan extreme temperaturen, vacuüm, straling en hevig vibraties tijdens de lancering. Deze onderdelen kosten veel meer dan onderdelen die worden gebruikt in consumentenelektronica. De prototypes zijn uniek en moeten steeds in de meest veilige omstandigheden getest worden.</w:t>
      </w:r>
    </w:p>
    <w:p w14:paraId="69D8633D" w14:textId="77777777" w:rsidR="00292666" w:rsidRDefault="00292666" w:rsidP="00292666">
      <w:r>
        <w:t>Daarom werd de vraag gesteld, kunnen we een eFuse ic gebruiken om het testen van deze gevoelige elektronica veiliger te maken?</w:t>
      </w:r>
    </w:p>
    <w:p w14:paraId="2D641D16" w14:textId="77777777" w:rsidR="00292666" w:rsidRDefault="00292666" w:rsidP="00292666">
      <w:r>
        <w:t xml:space="preserve">Het doel is om deze eFuse af te stellen op de voedingen die worden gebruikt in bijvoorbeeld een satelliet. Deze voedingen hebben </w:t>
      </w:r>
      <w:r w:rsidRPr="00452B9E">
        <w:t>Latching Current Limiters (LCL)</w:t>
      </w:r>
      <w:r>
        <w:t>.</w:t>
      </w:r>
    </w:p>
    <w:p w14:paraId="74BCAD7B" w14:textId="65C43A97" w:rsidR="00292666" w:rsidRPr="006805CA" w:rsidRDefault="00292666" w:rsidP="00292666">
      <w:r>
        <w:t xml:space="preserve">Deze </w:t>
      </w:r>
      <w:proofErr w:type="spellStart"/>
      <w:r>
        <w:t>LCLs</w:t>
      </w:r>
      <w:proofErr w:type="spellEnd"/>
      <w:r>
        <w:t xml:space="preserve"> worden ingedeeld in klassen. Voor dit project moest klassen 1 en 2 mogelijk zijn. </w:t>
      </w:r>
      <w:sdt>
        <w:sdtPr>
          <w:id w:val="-2130620499"/>
          <w:citation/>
        </w:sdtPr>
        <w:sdtEndPr/>
        <w:sdtContent>
          <w:r>
            <w:fldChar w:fldCharType="begin"/>
          </w:r>
          <w:r>
            <w:instrText xml:space="preserve"> CITATION ECCS \l 2067 </w:instrText>
          </w:r>
          <w:r>
            <w:fldChar w:fldCharType="separate"/>
          </w:r>
          <w:r>
            <w:rPr>
              <w:noProof/>
            </w:rPr>
            <w:t>(ECCS)</w:t>
          </w:r>
          <w:r>
            <w:fldChar w:fldCharType="end"/>
          </w:r>
        </w:sdtContent>
      </w:sdt>
    </w:p>
    <w:p w14:paraId="05583562" w14:textId="0FCCA297" w:rsidR="00292666" w:rsidRDefault="00292666" w:rsidP="00292666">
      <w:r>
        <w:t xml:space="preserve">Er waren al twee eFuse development bordjes 1 van ST (STEF01) en 1 van Texas </w:t>
      </w:r>
      <w:proofErr w:type="spellStart"/>
      <w:r>
        <w:t>Instruments</w:t>
      </w:r>
      <w:proofErr w:type="spellEnd"/>
      <w:r>
        <w:t xml:space="preserve"> (TPS2660). Daaruit ben ik begonnen om te zien of een eFuse ic geschikt was voor de job.</w:t>
      </w:r>
    </w:p>
    <w:p w14:paraId="4C3356A4" w14:textId="77777777" w:rsidR="00292666" w:rsidRDefault="00292666" w:rsidP="009F1240"/>
    <w:p w14:paraId="3B95F477" w14:textId="33000AA3" w:rsidR="00B80368" w:rsidRPr="00B80368" w:rsidRDefault="00292666" w:rsidP="00B80368">
      <w:pPr>
        <w:pStyle w:val="Heading1"/>
        <w:rPr>
          <w:lang w:val="en-150"/>
        </w:rPr>
      </w:pPr>
      <w:r>
        <w:lastRenderedPageBreak/>
        <w:t xml:space="preserve">eFuse </w:t>
      </w:r>
      <w:r w:rsidR="00B80368" w:rsidRPr="00B80368">
        <w:rPr>
          <w:lang w:val="en-150"/>
        </w:rPr>
        <w:t>requirements</w:t>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w:t>
      </w:r>
      <w:proofErr w:type="gramStart"/>
      <w:r w:rsidRPr="00B80368">
        <w:rPr>
          <w:rFonts w:cs="CIDFont+F3"/>
          <w:color w:val="000000"/>
        </w:rPr>
        <w:t>conform</w:t>
      </w:r>
      <w:proofErr w:type="gramEnd"/>
      <w:r w:rsidRPr="00B80368">
        <w:rPr>
          <w:rFonts w:cs="CIDFont+F3"/>
          <w:color w:val="000000"/>
        </w:rPr>
        <w:t xml:space="preserve"> de technische specificatie. </w:t>
      </w:r>
      <w:r w:rsidR="00D71CB1" w:rsidRPr="00B80368">
        <w:rPr>
          <w:rFonts w:cs="CIDFont+F3"/>
          <w:color w:val="000000"/>
        </w:rPr>
        <w:t>LCL-class</w:t>
      </w:r>
      <w:r w:rsidRPr="00B80368">
        <w:rPr>
          <w:rFonts w:cs="CIDFont+F3"/>
          <w:color w:val="000000"/>
        </w:rPr>
        <w:t xml:space="preserve"> </w:t>
      </w:r>
      <w:proofErr w:type="gramStart"/>
      <w:r w:rsidRPr="00B80368">
        <w:rPr>
          <w:rFonts w:cs="CIDFont+F3"/>
          <w:color w:val="000000"/>
        </w:rPr>
        <w:t>conform</w:t>
      </w:r>
      <w:proofErr w:type="gramEnd"/>
      <w:r w:rsidRPr="00B80368">
        <w:rPr>
          <w:rFonts w:cs="CIDFont+F3"/>
          <w:color w:val="000000"/>
        </w:rPr>
        <w:t xml:space="preserve">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368C49BD" w:rsidR="00B80368" w:rsidRPr="00B80368" w:rsidRDefault="00B80368" w:rsidP="00811E45">
      <w:pPr>
        <w:pStyle w:val="ListParagraph"/>
        <w:numPr>
          <w:ilvl w:val="0"/>
          <w:numId w:val="7"/>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kan geconfigureerd worden over de </w:t>
      </w:r>
      <w:proofErr w:type="spellStart"/>
      <w:r w:rsidRPr="00B80368">
        <w:rPr>
          <w:rFonts w:cs="CIDFont+F3"/>
          <w:color w:val="000000"/>
        </w:rPr>
        <w:t>seriele</w:t>
      </w:r>
      <w:proofErr w:type="spellEnd"/>
      <w:r w:rsidRPr="00B80368">
        <w:rPr>
          <w:rFonts w:cs="CIDFont+F3"/>
          <w:color w:val="000000"/>
        </w:rPr>
        <w:t xml:space="preserve"> poort</w:t>
      </w:r>
      <w:r w:rsidR="00292666">
        <w:rPr>
          <w:rFonts w:cs="CIDFont+F3"/>
          <w:color w:val="000000"/>
        </w:rPr>
        <w:t xml:space="preserve"> </w:t>
      </w:r>
      <w:r w:rsidR="00292666">
        <w:sym w:font="Wingdings" w:char="F0FC"/>
      </w:r>
    </w:p>
    <w:p w14:paraId="42FD6DF2" w14:textId="3964BDE9"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r w:rsidR="00292666">
        <w:rPr>
          <w:rFonts w:cs="CIDFont+F3"/>
          <w:color w:val="000000"/>
        </w:rPr>
        <w:t xml:space="preserve"> </w:t>
      </w:r>
      <w:r w:rsidR="00292666">
        <w:sym w:font="Wingdings" w:char="F0FC"/>
      </w:r>
    </w:p>
    <w:p w14:paraId="0F6FBCE7" w14:textId="4E6B1C29"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r w:rsidR="00292666">
        <w:rPr>
          <w:rFonts w:cs="CIDFont+F3"/>
          <w:color w:val="000000"/>
        </w:rPr>
        <w:t xml:space="preserve"> </w:t>
      </w:r>
      <w:r w:rsidR="00292666">
        <w:sym w:font="Wingdings" w:char="F0FC"/>
      </w:r>
      <w:r w:rsidR="00292666">
        <w:t xml:space="preserve"> (deze en volgende geschrapt voor finaal product)</w:t>
      </w:r>
    </w:p>
    <w:p w14:paraId="4CAE912E" w14:textId="0A4FC8B9"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r w:rsidR="00292666">
        <w:rPr>
          <w:rFonts w:cs="CIDFont+F3"/>
          <w:color w:val="000000"/>
        </w:rPr>
        <w:t xml:space="preserve"> </w:t>
      </w:r>
      <w:r w:rsidR="00292666">
        <w:sym w:font="Wingdings" w:char="F0FC"/>
      </w:r>
    </w:p>
    <w:p w14:paraId="60047271" w14:textId="4B9C8A93"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r w:rsidR="00292666">
        <w:rPr>
          <w:rFonts w:cs="CIDFont+F3"/>
          <w:color w:val="000000"/>
        </w:rPr>
        <w:t xml:space="preserve"> </w:t>
      </w:r>
      <w:r w:rsidR="00292666">
        <w:sym w:font="Wingdings" w:char="F0FB"/>
      </w:r>
    </w:p>
    <w:p w14:paraId="25A74600" w14:textId="08C740A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r w:rsidR="00292666">
        <w:rPr>
          <w:rFonts w:cs="CIDFont+F3"/>
          <w:color w:val="000000"/>
        </w:rPr>
        <w:t xml:space="preserve"> </w:t>
      </w:r>
      <w:r w:rsidR="00292666">
        <w:sym w:font="Wingdings" w:char="F0FB"/>
      </w:r>
    </w:p>
    <w:p w14:paraId="1D352586" w14:textId="01D9133C"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blijft bewaard na reset , power </w:t>
      </w:r>
      <w:proofErr w:type="spellStart"/>
      <w:r w:rsidRPr="00B80368">
        <w:rPr>
          <w:rFonts w:cs="CIDFont+F3"/>
          <w:color w:val="000000"/>
        </w:rPr>
        <w:t>cycle</w:t>
      </w:r>
      <w:proofErr w:type="spellEnd"/>
      <w:r w:rsidRPr="00B80368">
        <w:rPr>
          <w:rFonts w:cs="CIDFont+F3"/>
          <w:color w:val="000000"/>
        </w:rPr>
        <w:t xml:space="preserve"> ON/OFF</w:t>
      </w:r>
      <w:r w:rsidR="00292666">
        <w:rPr>
          <w:rFonts w:cs="CIDFont+F3"/>
          <w:color w:val="000000"/>
        </w:rPr>
        <w:t xml:space="preserve"> </w:t>
      </w:r>
      <w:r w:rsidR="00292666">
        <w:sym w:font="Wingdings" w:char="F0FC"/>
      </w:r>
    </w:p>
    <w:p w14:paraId="1D233DC3" w14:textId="42F0DA4C"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r w:rsidR="00292666">
        <w:rPr>
          <w:rFonts w:cs="CIDFont+F3"/>
          <w:color w:val="000000"/>
        </w:rPr>
        <w:t xml:space="preserve"> </w:t>
      </w:r>
      <w:r w:rsidR="00292666">
        <w:sym w:font="Wingdings" w:char="F0FC"/>
      </w:r>
    </w:p>
    <w:p w14:paraId="6C051DEE" w14:textId="111039F6"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serieel protocol volgens Modbus</w:t>
      </w:r>
      <w:r w:rsidR="00292666">
        <w:rPr>
          <w:rFonts w:cs="CIDFont+F3"/>
          <w:color w:val="000000"/>
        </w:rPr>
        <w:t xml:space="preserve"> </w:t>
      </w:r>
      <w:r w:rsidR="00292666">
        <w:sym w:font="Wingdings" w:char="F0FC"/>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proofErr w:type="gramStart"/>
      <w:r w:rsidRPr="00B80368">
        <w:rPr>
          <w:rFonts w:cs="CIDFont+F3"/>
          <w:color w:val="0000FF"/>
        </w:rPr>
        <w:t>https://en.wikipedia.org/wiki/Modbus</w:t>
      </w:r>
      <w:proofErr w:type="gramEnd"/>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rPr>
      </w:pPr>
      <w:r w:rsidRPr="00B80368">
        <w:rPr>
          <w:rFonts w:cs="CIDFont+F3"/>
          <w:color w:val="000000"/>
        </w:rPr>
        <w:t xml:space="preserve">Trade-off keuze RTU of </w:t>
      </w:r>
      <w:proofErr w:type="gramStart"/>
      <w:r w:rsidRPr="00B80368">
        <w:rPr>
          <w:rFonts w:cs="CIDFont+F3"/>
          <w:color w:val="000000"/>
        </w:rPr>
        <w:t>ACSII mode</w:t>
      </w:r>
      <w:proofErr w:type="gramEnd"/>
    </w:p>
    <w:p w14:paraId="43FBD55F" w14:textId="1CD16F4E"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een eenvoudige display met configuratie en status info.</w:t>
      </w:r>
      <w:r w:rsidR="00292666">
        <w:rPr>
          <w:rFonts w:cs="CIDFont+F3"/>
          <w:color w:val="000000"/>
        </w:rPr>
        <w:t xml:space="preserve"> </w:t>
      </w:r>
      <w:r w:rsidR="00292666">
        <w:sym w:font="Wingdings" w:char="F0FC"/>
      </w:r>
      <w:r w:rsidR="00292666">
        <w:t>(</w:t>
      </w:r>
      <w:r w:rsidR="003549BB">
        <w:t>Niet</w:t>
      </w:r>
      <w:r w:rsidR="00292666">
        <w:t xml:space="preserve"> compleet op moment van inlevering)</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ten minste volgende diagnose LEDs</w:t>
      </w:r>
    </w:p>
    <w:p w14:paraId="31028B70" w14:textId="7491D3F7"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power</w:t>
      </w:r>
      <w:proofErr w:type="gramEnd"/>
      <w:r w:rsidRPr="00B80368">
        <w:rPr>
          <w:rFonts w:cs="CIDFont+F3"/>
          <w:color w:val="000000"/>
        </w:rPr>
        <w:t xml:space="preserve"> on</w:t>
      </w:r>
      <w:r w:rsidR="00810138">
        <w:rPr>
          <w:rFonts w:cs="CIDFont+F3"/>
          <w:color w:val="000000"/>
        </w:rPr>
        <w:t xml:space="preserve"> </w:t>
      </w:r>
      <w:r w:rsidR="00810138">
        <w:sym w:font="Wingdings" w:char="F0FC"/>
      </w:r>
    </w:p>
    <w:p w14:paraId="49AC1649" w14:textId="0142108C"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error</w:t>
      </w:r>
      <w:proofErr w:type="gramEnd"/>
      <w:r w:rsidR="00810138">
        <w:rPr>
          <w:rFonts w:cs="CIDFont+F3"/>
          <w:color w:val="000000"/>
        </w:rPr>
        <w:t xml:space="preserve"> </w:t>
      </w:r>
      <w:r w:rsidR="00810138">
        <w:sym w:font="Wingdings" w:char="F0FC"/>
      </w:r>
    </w:p>
    <w:p w14:paraId="69DFDD1D" w14:textId="27152F39"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safe</w:t>
      </w:r>
      <w:proofErr w:type="gramEnd"/>
      <w:r w:rsidRPr="00B80368">
        <w:rPr>
          <w:rFonts w:cs="CIDFont+F3"/>
          <w:color w:val="000000"/>
        </w:rPr>
        <w:t xml:space="preserve"> state (uitgang </w:t>
      </w:r>
      <w:proofErr w:type="spellStart"/>
      <w:r w:rsidRPr="00B80368">
        <w:rPr>
          <w:rFonts w:cs="CIDFont+F3"/>
          <w:color w:val="000000"/>
        </w:rPr>
        <w:t>afgeschalend</w:t>
      </w:r>
      <w:proofErr w:type="spellEnd"/>
      <w:r w:rsidRPr="00B80368">
        <w:rPr>
          <w:rFonts w:cs="CIDFont+F3"/>
          <w:color w:val="000000"/>
        </w:rPr>
        <w:t>)</w:t>
      </w:r>
      <w:r w:rsidR="00810138">
        <w:rPr>
          <w:rFonts w:cs="CIDFont+F3"/>
          <w:color w:val="000000"/>
        </w:rPr>
        <w:t xml:space="preserve"> </w:t>
      </w:r>
      <w:r w:rsidR="00810138">
        <w:sym w:font="Wingdings" w:char="F0FC"/>
      </w:r>
    </w:p>
    <w:p w14:paraId="417ACD90" w14:textId="4235FDB9"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 xml:space="preserve">De eFuse voeding (LEDs, micro-controller, …) is </w:t>
      </w:r>
      <w:proofErr w:type="spellStart"/>
      <w:proofErr w:type="gramStart"/>
      <w:r w:rsidR="00810138" w:rsidRPr="00A62B83">
        <w:rPr>
          <w:rFonts w:cs="CIDFont+F3"/>
          <w:color w:val="000000"/>
        </w:rPr>
        <w:t>geisolleerd</w:t>
      </w:r>
      <w:proofErr w:type="spellEnd"/>
      <w:r w:rsidR="00810138">
        <w:rPr>
          <w:rFonts w:cs="CIDFont+F3"/>
          <w:color w:val="000000"/>
        </w:rPr>
        <w:t xml:space="preserve"> </w:t>
      </w:r>
      <w:r w:rsidR="00810138" w:rsidRPr="00A62B83">
        <w:rPr>
          <w:rFonts w:cs="CIDFont+F3"/>
          <w:color w:val="000000"/>
        </w:rPr>
        <w:t>/</w:t>
      </w:r>
      <w:proofErr w:type="gramEnd"/>
      <w:r w:rsidRPr="00A62B83">
        <w:rPr>
          <w:rFonts w:cs="CIDFont+F3"/>
          <w:color w:val="000000"/>
        </w:rPr>
        <w:t xml:space="preserve">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w:t>
      </w:r>
      <w:proofErr w:type="spellStart"/>
      <w:r w:rsidRPr="00A62B83">
        <w:rPr>
          <w:rFonts w:cs="CIDFont+F3"/>
          <w:color w:val="000000"/>
        </w:rPr>
        <w:t>consumer</w:t>
      </w:r>
      <w:proofErr w:type="spellEnd"/>
      <w:r w:rsidRPr="00A62B83">
        <w:rPr>
          <w:rFonts w:cs="CIDFont+F3"/>
          <w:color w:val="000000"/>
        </w:rPr>
        <w:t>’ zijn.</w:t>
      </w:r>
      <w:r w:rsidR="00810138">
        <w:rPr>
          <w:rFonts w:cs="CIDFont+F3"/>
          <w:color w:val="000000"/>
        </w:rPr>
        <w:t xml:space="preserve"> </w:t>
      </w:r>
      <w:r w:rsidR="00810138">
        <w:sym w:font="Wingdings" w:char="F0FC"/>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status boodschappen over de seriele poort bevat</w:t>
      </w:r>
    </w:p>
    <w:p w14:paraId="19DA6743" w14:textId="17B40217"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r w:rsidR="00810138">
        <w:rPr>
          <w:rFonts w:cs="CIDFont+F3"/>
          <w:color w:val="000000"/>
        </w:rPr>
        <w:t xml:space="preserve"> </w:t>
      </w:r>
      <w:r w:rsidR="00810138">
        <w:sym w:font="Wingdings" w:char="F0FC"/>
      </w:r>
    </w:p>
    <w:p w14:paraId="6AB84403" w14:textId="5529C21E"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r w:rsidR="00810138">
        <w:t xml:space="preserve"> </w:t>
      </w:r>
      <w:r w:rsidR="00810138">
        <w:sym w:font="Wingdings" w:char="F0FC"/>
      </w:r>
    </w:p>
    <w:p w14:paraId="3A161CA7" w14:textId="17602F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r w:rsidR="00810138">
        <w:rPr>
          <w:rFonts w:cs="CIDFont+F3"/>
          <w:color w:val="000000"/>
        </w:rPr>
        <w:t xml:space="preserve"> </w:t>
      </w:r>
      <w:r w:rsidR="003549BB">
        <w:sym w:font="Wingdings" w:char="F0FB"/>
      </w:r>
    </w:p>
    <w:p w14:paraId="7D560C47" w14:textId="27D4745F"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r w:rsidR="003549BB">
        <w:rPr>
          <w:rFonts w:cs="CIDFont+F3"/>
          <w:color w:val="000000"/>
        </w:rPr>
        <w:t xml:space="preserve"> </w:t>
      </w:r>
      <w:r w:rsidR="003549BB">
        <w:sym w:font="Wingdings" w:char="F0FB"/>
      </w:r>
    </w:p>
    <w:p w14:paraId="69220949" w14:textId="21FF1F05"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r w:rsidR="003549BB">
        <w:rPr>
          <w:rFonts w:cs="CIDFont+F3"/>
          <w:color w:val="000000"/>
        </w:rPr>
        <w:t xml:space="preserve"> </w:t>
      </w:r>
      <w:r w:rsidR="003549BB">
        <w:sym w:font="Wingdings" w:char="F0FB"/>
      </w:r>
    </w:p>
    <w:p w14:paraId="59CB1B59" w14:textId="74AB9A68"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zit in een commercieel beschikbare behuizing, form </w:t>
      </w:r>
      <w:proofErr w:type="spellStart"/>
      <w:r w:rsidRPr="00A62B83">
        <w:rPr>
          <w:rFonts w:cs="CIDFont+F3"/>
          <w:color w:val="000000"/>
        </w:rPr>
        <w:t>factur</w:t>
      </w:r>
      <w:proofErr w:type="spellEnd"/>
      <w:r w:rsidRPr="00A62B83">
        <w:rPr>
          <w:rFonts w:cs="CIDFont+F3"/>
          <w:color w:val="000000"/>
        </w:rPr>
        <w:t xml:space="preserve"> 1U, 19” (aluminium of staal)</w:t>
      </w:r>
      <w:r w:rsidR="00810138">
        <w:rPr>
          <w:rFonts w:cs="CIDFont+F3"/>
          <w:color w:val="000000"/>
        </w:rPr>
        <w:t xml:space="preserve"> </w:t>
      </w:r>
      <w:r w:rsidR="00810138">
        <w:sym w:font="Wingdings" w:char="F0FC"/>
      </w:r>
      <w:r w:rsidR="00810138">
        <w:t xml:space="preserve"> (4 in 1 1U 19” rack mogelijk)</w:t>
      </w:r>
    </w:p>
    <w:p w14:paraId="5FE4F966" w14:textId="65571253"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maakt gebruik van een eenvoudige ‘Arduino’ microcontroller (</w:t>
      </w:r>
      <w:proofErr w:type="spellStart"/>
      <w:r w:rsidRPr="00A62B83">
        <w:rPr>
          <w:rFonts w:cs="CIDFont+F3"/>
          <w:color w:val="000000"/>
        </w:rPr>
        <w:t>maw</w:t>
      </w:r>
      <w:proofErr w:type="spellEnd"/>
      <w:r w:rsidRPr="00A62B83">
        <w:rPr>
          <w:rFonts w:cs="CIDFont+F3"/>
          <w:color w:val="000000"/>
        </w:rPr>
        <w:t xml:space="preserve"> geen </w:t>
      </w:r>
      <w:proofErr w:type="spellStart"/>
      <w:r w:rsidRPr="00A62B83">
        <w:rPr>
          <w:rFonts w:cs="CIDFont+F3"/>
          <w:color w:val="000000"/>
        </w:rPr>
        <w:t>WiFi</w:t>
      </w:r>
      <w:proofErr w:type="spellEnd"/>
      <w:r w:rsidRPr="00A62B83">
        <w:rPr>
          <w:rFonts w:cs="CIDFont+F3"/>
          <w:color w:val="000000"/>
        </w:rPr>
        <w:t>, ethernet,… ).</w:t>
      </w:r>
      <w:r w:rsidR="00810138" w:rsidRPr="00810138">
        <w:t xml:space="preserve"> </w:t>
      </w:r>
      <w:r w:rsidR="00810138">
        <w:sym w:font="Wingdings" w:char="F0FC"/>
      </w:r>
    </w:p>
    <w:p w14:paraId="6E40B69D" w14:textId="0A66F66F"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digitale temperatuur sensor met I2C bus</w:t>
      </w:r>
      <w:r w:rsidR="00810138">
        <w:rPr>
          <w:rFonts w:cs="CIDFont+F3"/>
          <w:color w:val="000000"/>
        </w:rPr>
        <w:t xml:space="preserve"> </w:t>
      </w:r>
      <w:r w:rsidR="003549BB">
        <w:sym w:font="Wingdings" w:char="F0FB"/>
      </w:r>
    </w:p>
    <w:p w14:paraId="43AA88D7" w14:textId="05D5A8F2"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wordt gevoed over USB. Connector type B</w:t>
      </w:r>
      <w:r w:rsidR="003549BB">
        <w:rPr>
          <w:rFonts w:cs="CIDFont+F3"/>
          <w:color w:val="000000"/>
        </w:rPr>
        <w:t xml:space="preserve"> </w:t>
      </w:r>
      <w:r w:rsidR="003549BB">
        <w:sym w:font="Wingdings" w:char="F0FB"/>
      </w:r>
      <w:r w:rsidR="00810138">
        <w:rPr>
          <w:rFonts w:cs="CIDFont+F3"/>
          <w:color w:val="000000"/>
        </w:rPr>
        <w:t xml:space="preserve"> (adapter nodig, arduino werkt met micro usb)</w:t>
      </w:r>
    </w:p>
    <w:p w14:paraId="005077DA" w14:textId="11094327"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w:t>
      </w:r>
      <w:proofErr w:type="spellStart"/>
      <w:r w:rsidRPr="00A62B83">
        <w:rPr>
          <w:rFonts w:cs="CIDFont+F3"/>
          <w:color w:val="000000"/>
        </w:rPr>
        <w:t>supply</w:t>
      </w:r>
      <w:proofErr w:type="spellEnd"/>
      <w:r w:rsidRPr="00A62B83">
        <w:rPr>
          <w:rFonts w:cs="CIDFont+F3"/>
          <w:color w:val="000000"/>
        </w:rPr>
        <w:t xml:space="preserve">) met </w:t>
      </w:r>
      <w:proofErr w:type="spellStart"/>
      <w:r w:rsidRPr="00A62B83">
        <w:rPr>
          <w:rFonts w:cs="CIDFont+F3"/>
          <w:color w:val="000000"/>
        </w:rPr>
        <w:t>labeling</w:t>
      </w:r>
      <w:proofErr w:type="spellEnd"/>
      <w:r w:rsidR="00810138">
        <w:rPr>
          <w:rFonts w:cs="CIDFont+F3"/>
          <w:color w:val="000000"/>
        </w:rPr>
        <w:t xml:space="preserve"> </w:t>
      </w:r>
      <w:r w:rsidR="00810138">
        <w:sym w:font="Wingdings" w:char="F0FC"/>
      </w:r>
    </w:p>
    <w:p w14:paraId="24E660F2" w14:textId="68EE414B" w:rsid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sensing (V-sense) met labeling (meten van devoedingspanning of test object)</w:t>
      </w:r>
      <w:r w:rsidR="003549BB">
        <w:rPr>
          <w:rFonts w:cs="CIDFont+F3"/>
          <w:color w:val="000000"/>
        </w:rPr>
        <w:t xml:space="preserve"> </w:t>
      </w:r>
      <w:r w:rsidR="003549BB">
        <w:sym w:font="Wingdings" w:char="F0FB"/>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66DBB31E"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Python seriele driver volgens PEP-8, inclusief unit test scripts</w:t>
      </w:r>
      <w:r w:rsidR="00810138">
        <w:rPr>
          <w:rFonts w:cs="CIDFont+F3"/>
          <w:color w:val="000000"/>
        </w:rPr>
        <w:t xml:space="preserve"> </w:t>
      </w:r>
      <w:r w:rsidR="00810138">
        <w:sym w:font="Wingdings" w:char="F0FC"/>
      </w:r>
    </w:p>
    <w:p w14:paraId="5F86ABAB" w14:textId="09C75DD2"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LabVIEW test applicatie (</w:t>
      </w:r>
      <w:proofErr w:type="spellStart"/>
      <w:r w:rsidRPr="00A62B83">
        <w:rPr>
          <w:rFonts w:cs="CIDFont+F3"/>
          <w:color w:val="000000"/>
        </w:rPr>
        <w:t>graphical</w:t>
      </w:r>
      <w:proofErr w:type="spellEnd"/>
      <w:r w:rsidRPr="00A62B83">
        <w:rPr>
          <w:rFonts w:cs="CIDFont+F3"/>
          <w:color w:val="000000"/>
        </w:rPr>
        <w:t xml:space="preserve"> user interface)</w:t>
      </w:r>
      <w:r w:rsidR="00810138">
        <w:rPr>
          <w:rFonts w:cs="CIDFont+F3"/>
          <w:color w:val="000000"/>
        </w:rPr>
        <w:t xml:space="preserve"> </w:t>
      </w:r>
      <w:r w:rsidR="00810138">
        <w:sym w:font="Wingdings" w:char="F0FC"/>
      </w:r>
    </w:p>
    <w:p w14:paraId="341C3900" w14:textId="14377BEA"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c-code embedded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810138">
        <w:rPr>
          <w:rFonts w:cs="CIDFont+F3"/>
          <w:color w:val="000000"/>
        </w:rPr>
        <w:t xml:space="preserve"> </w:t>
      </w:r>
      <w:r w:rsidR="00810138">
        <w:sym w:font="Wingdings" w:char="F0FC"/>
      </w:r>
      <w:r w:rsidR="00810138">
        <w:t xml:space="preserve">(code is zover getest als </w:t>
      </w:r>
      <w:proofErr w:type="spellStart"/>
      <w:r w:rsidR="00810138">
        <w:t>cppcheck</w:t>
      </w:r>
      <w:proofErr w:type="spellEnd"/>
      <w:r w:rsidR="00810138">
        <w:t xml:space="preserve"> de </w:t>
      </w:r>
      <w:proofErr w:type="spellStart"/>
      <w:r w:rsidR="00810138">
        <w:t>misra</w:t>
      </w:r>
      <w:proofErr w:type="spellEnd"/>
      <w:r w:rsidR="00810138">
        <w:t xml:space="preserve"> c regels kent. </w:t>
      </w:r>
      <w:r w:rsidR="00810138">
        <w:fldChar w:fldCharType="begin"/>
      </w:r>
      <w:r w:rsidR="00810138">
        <w:instrText xml:space="preserve"> REF _Ref72939727 \w \h </w:instrText>
      </w:r>
      <w:r w:rsidR="00810138">
        <w:fldChar w:fldCharType="separate"/>
      </w:r>
      <w:r w:rsidR="00810138">
        <w:t>3.4</w:t>
      </w:r>
      <w:r w:rsidR="00810138">
        <w:fldChar w:fldCharType="end"/>
      </w:r>
      <w:r w:rsidR="00810138">
        <w:t xml:space="preserve"> </w:t>
      </w:r>
      <w:r w:rsidR="00810138">
        <w:fldChar w:fldCharType="begin"/>
      </w:r>
      <w:r w:rsidR="00810138">
        <w:instrText xml:space="preserve"> REF _Ref72939727 \h </w:instrText>
      </w:r>
      <w:r w:rsidR="00810138">
        <w:fldChar w:fldCharType="separate"/>
      </w:r>
      <w:r w:rsidR="00810138">
        <w:t>Code check</w:t>
      </w:r>
      <w:r w:rsidR="00810138">
        <w:fldChar w:fldCharType="end"/>
      </w:r>
      <w:r w:rsidR="00810138">
        <w:t>. Een heel beknopt python testscript bestaat.)</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2015F3C5"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r w:rsidR="00810138">
        <w:rPr>
          <w:rFonts w:cs="CIDFont+F3"/>
          <w:color w:val="000000"/>
        </w:rPr>
        <w:t xml:space="preserve"> </w:t>
      </w:r>
      <w:r w:rsidR="00810138">
        <w:sym w:font="Wingdings" w:char="F0FC"/>
      </w:r>
    </w:p>
    <w:p w14:paraId="567BA8E5" w14:textId="60B24BE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w:t>
      </w:r>
      <w:proofErr w:type="spellStart"/>
      <w:r w:rsidRPr="00A62B83">
        <w:rPr>
          <w:rFonts w:cs="CIDFont+F3"/>
          <w:color w:val="000000"/>
        </w:rPr>
        <w:t>offs</w:t>
      </w:r>
      <w:proofErr w:type="spellEnd"/>
      <w:r w:rsidR="00810138">
        <w:rPr>
          <w:rFonts w:cs="CIDFont+F3"/>
          <w:color w:val="000000"/>
        </w:rPr>
        <w:t xml:space="preserve"> </w:t>
      </w:r>
      <w:r w:rsidR="00810138">
        <w:sym w:font="Wingdings" w:char="F0FC"/>
      </w:r>
    </w:p>
    <w:p w14:paraId="610B4370" w14:textId="514ADF0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lastRenderedPageBreak/>
        <w:t>Productie dossier</w:t>
      </w:r>
      <w:r w:rsidR="003549BB">
        <w:rPr>
          <w:rFonts w:cs="CIDFont+F3"/>
          <w:color w:val="000000"/>
        </w:rPr>
        <w:t xml:space="preserve"> </w:t>
      </w:r>
      <w:r w:rsidR="003549BB">
        <w:sym w:font="Wingdings" w:char="F0FB"/>
      </w:r>
    </w:p>
    <w:p w14:paraId="08270F42" w14:textId="755D7F8A"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Source code </w:t>
      </w:r>
      <w:proofErr w:type="spellStart"/>
      <w:r w:rsidRPr="00A62B83">
        <w:rPr>
          <w:rFonts w:cs="CIDFont+F3"/>
          <w:color w:val="000000"/>
        </w:rPr>
        <w:t>comments</w:t>
      </w:r>
      <w:proofErr w:type="spellEnd"/>
      <w:r w:rsidR="00810138">
        <w:rPr>
          <w:rFonts w:cs="CIDFont+F3"/>
          <w:color w:val="000000"/>
        </w:rPr>
        <w:t xml:space="preserve"> </w:t>
      </w:r>
      <w:r w:rsidR="00810138">
        <w:sym w:font="Wingdings" w:char="F0FC"/>
      </w:r>
    </w:p>
    <w:p w14:paraId="5D811C35" w14:textId="28B8A58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r w:rsidR="003549BB">
        <w:rPr>
          <w:rFonts w:cs="CIDFont+F3"/>
          <w:color w:val="000000"/>
        </w:rPr>
        <w:t xml:space="preserve"> </w:t>
      </w:r>
      <w:r w:rsidR="003549BB">
        <w:sym w:font="Wingdings" w:char="F0FB"/>
      </w:r>
    </w:p>
    <w:p w14:paraId="3D24172A" w14:textId="405A0AD8"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Analyses (optie)</w:t>
      </w:r>
      <w:r w:rsidR="00810138">
        <w:rPr>
          <w:rFonts w:cs="CIDFont+F3"/>
          <w:color w:val="000000"/>
        </w:rPr>
        <w:t xml:space="preserve"> </w:t>
      </w:r>
      <w:r w:rsidR="003549BB">
        <w:sym w:font="Wingdings" w:char="F0FB"/>
      </w:r>
    </w:p>
    <w:p w14:paraId="2C996E0A" w14:textId="10452FEC"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r w:rsidR="003549BB">
        <w:rPr>
          <w:rFonts w:cs="CIDFont+F3"/>
          <w:color w:val="000000"/>
        </w:rPr>
        <w:t xml:space="preserve"> </w:t>
      </w:r>
      <w:r w:rsidR="003549BB">
        <w:sym w:font="Wingdings" w:char="F0FB"/>
      </w:r>
    </w:p>
    <w:p w14:paraId="151F4FED" w14:textId="47706A8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Test rapport van </w:t>
      </w:r>
      <w:proofErr w:type="spellStart"/>
      <w:r w:rsidRPr="00A62B83">
        <w:rPr>
          <w:rFonts w:cs="CIDFont+F3"/>
          <w:color w:val="000000"/>
        </w:rPr>
        <w:t>evalutieborden</w:t>
      </w:r>
      <w:proofErr w:type="spellEnd"/>
      <w:r w:rsidRPr="00A62B83">
        <w:rPr>
          <w:rFonts w:cs="CIDFont+F3"/>
          <w:color w:val="000000"/>
        </w:rPr>
        <w:t xml:space="preserve"> en prototype(s)</w:t>
      </w:r>
      <w:r w:rsidR="00810138">
        <w:rPr>
          <w:rFonts w:cs="CIDFont+F3"/>
          <w:color w:val="000000"/>
        </w:rPr>
        <w:t xml:space="preserve"> </w:t>
      </w:r>
      <w:r w:rsidR="00810138">
        <w:sym w:font="Wingdings" w:char="F0FC"/>
      </w:r>
    </w:p>
    <w:p w14:paraId="6D49E5DA" w14:textId="4EF40CD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w:t>
      </w:r>
      <w:proofErr w:type="spellStart"/>
      <w:r w:rsidRPr="00A62B83">
        <w:rPr>
          <w:rFonts w:cs="CIDFont+F3"/>
          <w:color w:val="000000"/>
        </w:rPr>
        <w:t>linter</w:t>
      </w:r>
      <w:proofErr w:type="spellEnd"/>
      <w:r w:rsidRPr="00A62B83">
        <w:rPr>
          <w:rFonts w:cs="CIDFont+F3"/>
          <w:color w:val="000000"/>
        </w:rPr>
        <w:t xml:space="preserve">), </w:t>
      </w:r>
      <w:proofErr w:type="spellStart"/>
      <w:r w:rsidRPr="00A62B83">
        <w:rPr>
          <w:rFonts w:cs="CIDFont+F3"/>
          <w:color w:val="000000"/>
        </w:rPr>
        <w:t>style</w:t>
      </w:r>
      <w:proofErr w:type="spellEnd"/>
      <w:r w:rsidRPr="00A62B83">
        <w:rPr>
          <w:rFonts w:cs="CIDFont+F3"/>
          <w:color w:val="000000"/>
        </w:rPr>
        <w:t xml:space="preserve"> review (optie)</w:t>
      </w:r>
      <w:r w:rsidR="003549BB">
        <w:rPr>
          <w:rFonts w:cs="CIDFont+F3"/>
          <w:color w:val="000000"/>
        </w:rPr>
        <w:t xml:space="preserve"> </w:t>
      </w:r>
      <w:r w:rsidR="003549BB">
        <w:sym w:font="Wingdings" w:char="F0FB"/>
      </w:r>
      <w:r w:rsidR="003549BB">
        <w:t>(wel getest maar nog geen rapport geschreven)</w:t>
      </w:r>
      <w:r w:rsidR="00A62B83">
        <w:rPr>
          <w:rFonts w:cs="CIDFont+F3"/>
          <w:color w:val="000000"/>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6BC3D1EF"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r w:rsidR="00810138">
        <w:rPr>
          <w:rFonts w:cs="CIDFont+F3"/>
          <w:color w:val="000000"/>
        </w:rPr>
        <w:t xml:space="preserve"> </w:t>
      </w:r>
      <w:r w:rsidR="00810138">
        <w:sym w:font="Wingdings" w:char="F0FC"/>
      </w:r>
    </w:p>
    <w:p w14:paraId="2345CB92" w14:textId="624671F0"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Tests op EMC conducted emissie contributie en immuniteit voor opgegeven </w:t>
      </w:r>
      <w:proofErr w:type="spellStart"/>
      <w:r w:rsidRPr="00A62B83">
        <w:rPr>
          <w:rFonts w:cs="CIDFont+F3"/>
          <w:color w:val="000000"/>
        </w:rPr>
        <w:t>inrush</w:t>
      </w:r>
      <w:proofErr w:type="spellEnd"/>
      <w:r w:rsidRPr="00A62B83">
        <w:rPr>
          <w:rFonts w:cs="CIDFont+F3"/>
          <w:color w:val="000000"/>
        </w:rPr>
        <w:t xml:space="preserve"> </w:t>
      </w:r>
      <w:proofErr w:type="spellStart"/>
      <w:r w:rsidRPr="00A62B83">
        <w:rPr>
          <w:rFonts w:cs="CIDFont+F3"/>
          <w:color w:val="000000"/>
        </w:rPr>
        <w:t>current</w:t>
      </w:r>
      <w:proofErr w:type="spellEnd"/>
      <w:r w:rsidRPr="00A62B83">
        <w:rPr>
          <w:rFonts w:cs="CIDFont+F3"/>
          <w:color w:val="000000"/>
        </w:rPr>
        <w:t>.</w:t>
      </w:r>
      <w:r w:rsidR="003549BB" w:rsidRPr="003549BB">
        <w:t xml:space="preserve"> </w:t>
      </w:r>
      <w:r w:rsidR="003549BB">
        <w:sym w:font="Wingdings" w:char="F0FB"/>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37B8FF9E"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Beveliging configuratie (wachtwoord, </w:t>
      </w:r>
      <w:proofErr w:type="gramStart"/>
      <w:r w:rsidRPr="00A62B83">
        <w:rPr>
          <w:rFonts w:cs="CIDFont+F3"/>
          <w:color w:val="000000"/>
        </w:rPr>
        <w:t>pin code</w:t>
      </w:r>
      <w:proofErr w:type="gramEnd"/>
      <w:r w:rsidRPr="00A62B83">
        <w:rPr>
          <w:rFonts w:cs="CIDFont+F3"/>
          <w:color w:val="000000"/>
        </w:rPr>
        <w:t>)</w:t>
      </w:r>
      <w:r w:rsidR="003549BB">
        <w:rPr>
          <w:rFonts w:cs="CIDFont+F3"/>
          <w:color w:val="000000"/>
        </w:rPr>
        <w:t xml:space="preserve"> </w:t>
      </w:r>
      <w:r w:rsidR="003549BB">
        <w:sym w:font="Wingdings" w:char="F0FB"/>
      </w:r>
    </w:p>
    <w:p w14:paraId="0213C206" w14:textId="45B62BF1"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r w:rsidR="00810138">
        <w:rPr>
          <w:rFonts w:cs="CIDFont+F3"/>
          <w:color w:val="000000"/>
        </w:rPr>
        <w:t xml:space="preserve"> </w:t>
      </w:r>
      <w:r w:rsidR="00810138">
        <w:sym w:font="Wingdings" w:char="F0FC"/>
      </w:r>
      <w:r w:rsidR="00810138">
        <w:t>(12v en 5V zijn mogelijk en getest. Niet in finale product)</w:t>
      </w:r>
    </w:p>
    <w:p w14:paraId="4B071D9F" w14:textId="0E3C98AD"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r w:rsidR="00810138" w:rsidRPr="00810138">
        <w:t xml:space="preserve"> </w:t>
      </w:r>
      <w:r w:rsidR="00810138">
        <w:sym w:font="Wingdings" w:char="F0FC"/>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08A397B0"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eFuse proto type die kan geconfigueerd worden als </w:t>
      </w:r>
      <w:proofErr w:type="gramStart"/>
      <w:r w:rsidRPr="00A62B83">
        <w:rPr>
          <w:rFonts w:cs="CIDFont+F3"/>
          <w:color w:val="000000"/>
        </w:rPr>
        <w:t>LCL class</w:t>
      </w:r>
      <w:proofErr w:type="gramEnd"/>
      <w:r w:rsidRPr="00A62B83">
        <w:rPr>
          <w:rFonts w:cs="CIDFont+F3"/>
          <w:color w:val="000000"/>
        </w:rPr>
        <w:t xml:space="preserve">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r w:rsidR="00810138">
        <w:rPr>
          <w:rFonts w:cs="CIDFont+F3"/>
          <w:color w:val="000000"/>
        </w:rPr>
        <w:t xml:space="preserve"> </w:t>
      </w:r>
      <w:r w:rsidR="00810138">
        <w:sym w:font="Wingdings" w:char="F0FC"/>
      </w:r>
    </w:p>
    <w:p w14:paraId="7307B33B" w14:textId="05E42A2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product naam</w:t>
      </w:r>
      <w:proofErr w:type="gramEnd"/>
      <w:r w:rsidRPr="00A62B83">
        <w:rPr>
          <w:rFonts w:cs="CIDFont+F3"/>
          <w:color w:val="000000"/>
        </w:rPr>
        <w:t xml:space="preserve"> voor deze specifieke eFuse.</w:t>
      </w:r>
      <w:r w:rsidR="00810138">
        <w:rPr>
          <w:rFonts w:cs="CIDFont+F3"/>
          <w:color w:val="000000"/>
        </w:rPr>
        <w:t xml:space="preserve"> </w:t>
      </w:r>
      <w:r w:rsidR="00810138">
        <w:sym w:font="Wingdings" w:char="F0FC"/>
      </w:r>
      <w:r w:rsidR="00810138">
        <w:t>(</w:t>
      </w:r>
      <w:proofErr w:type="gramStart"/>
      <w:r w:rsidR="00810138">
        <w:t>eFuse</w:t>
      </w:r>
      <w:proofErr w:type="gramEnd"/>
      <w:r w:rsidR="00810138">
        <w:t>-LCL</w:t>
      </w:r>
      <w:r w:rsidR="003549BB">
        <w:t>1-3</w:t>
      </w:r>
      <w:r w:rsidR="00810138">
        <w:t>)</w:t>
      </w:r>
    </w:p>
    <w:p w14:paraId="0973E23C" w14:textId="4B0D3759"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zelf ontworpen</w:t>
      </w:r>
      <w:proofErr w:type="gramEnd"/>
      <w:r w:rsidRPr="00A62B83">
        <w:rPr>
          <w:rFonts w:cs="CIDFont+F3"/>
          <w:color w:val="000000"/>
        </w:rPr>
        <w:t xml:space="preserve"> PCB conform de specificaties.</w:t>
      </w:r>
      <w:r w:rsidR="003549BB">
        <w:rPr>
          <w:rFonts w:cs="CIDFont+F3"/>
          <w:color w:val="000000"/>
        </w:rPr>
        <w:t xml:space="preserve"> </w:t>
      </w:r>
      <w:r w:rsidR="003549BB">
        <w:sym w:font="Wingdings" w:char="F0FC"/>
      </w:r>
    </w:p>
    <w:p w14:paraId="3DBADEC1" w14:textId="0F50218C"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(zelf) bestukte PBA </w:t>
      </w:r>
      <w:proofErr w:type="gramStart"/>
      <w:r w:rsidRPr="00A62B83">
        <w:rPr>
          <w:rFonts w:cs="CIDFont+F3"/>
          <w:color w:val="000000"/>
        </w:rPr>
        <w:t>conform</w:t>
      </w:r>
      <w:proofErr w:type="gramEnd"/>
      <w:r w:rsidRPr="00A62B83">
        <w:rPr>
          <w:rFonts w:cs="CIDFont+F3"/>
          <w:color w:val="000000"/>
        </w:rPr>
        <w:t xml:space="preserve"> de specificaties.</w:t>
      </w:r>
      <w:r w:rsidR="003549BB">
        <w:rPr>
          <w:rFonts w:cs="CIDFont+F3"/>
          <w:color w:val="000000"/>
        </w:rPr>
        <w:t xml:space="preserve"> </w:t>
      </w:r>
      <w:r w:rsidR="003549BB">
        <w:sym w:font="Wingdings" w:char="F0FC"/>
      </w:r>
    </w:p>
    <w:p w14:paraId="3C4E6068" w14:textId="43E6AE9D"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proofErr w:type="gramStart"/>
      <w:r w:rsidRPr="00705121">
        <w:rPr>
          <w:rFonts w:cs="CIDFont+F3"/>
          <w:color w:val="000000"/>
        </w:rPr>
        <w:t>conform</w:t>
      </w:r>
      <w:proofErr w:type="gramEnd"/>
      <w:r w:rsidRPr="00705121">
        <w:rPr>
          <w:rFonts w:cs="CIDFont+F3"/>
          <w:color w:val="000000"/>
        </w:rPr>
        <w:t xml:space="preserve"> de technische specificatie</w:t>
      </w:r>
      <w:r w:rsidR="00705121">
        <w:rPr>
          <w:rFonts w:cs="CIDFont+F3"/>
          <w:color w:val="000000"/>
        </w:rPr>
        <w:t>.</w:t>
      </w:r>
      <w:r w:rsidR="003549BB">
        <w:rPr>
          <w:rFonts w:cs="CIDFont+F3"/>
          <w:color w:val="000000"/>
        </w:rPr>
        <w:t xml:space="preserve"> </w:t>
      </w:r>
      <w:r w:rsidR="003549BB">
        <w:sym w:font="Wingdings" w:char="F0FC"/>
      </w:r>
    </w:p>
    <w:p w14:paraId="2801807C" w14:textId="4BD59C98"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 xml:space="preserve">gebruik van de Python driver, </w:t>
      </w:r>
      <w:proofErr w:type="gramStart"/>
      <w:r w:rsidRPr="009A149B">
        <w:rPr>
          <w:rFonts w:cs="CIDFont+F3"/>
          <w:color w:val="000000"/>
        </w:rPr>
        <w:t>conform</w:t>
      </w:r>
      <w:proofErr w:type="gramEnd"/>
      <w:r w:rsidRPr="009A149B">
        <w:rPr>
          <w:rFonts w:cs="CIDFont+F3"/>
          <w:color w:val="000000"/>
        </w:rPr>
        <w:t xml:space="preserve"> de technische specificatie. LabVIEW app volgens design</w:t>
      </w:r>
      <w:r w:rsidR="00A62B83" w:rsidRPr="009A149B">
        <w:rPr>
          <w:rFonts w:cs="CIDFont+F3"/>
          <w:color w:val="000000"/>
        </w:rPr>
        <w:t xml:space="preserve"> </w:t>
      </w:r>
      <w:proofErr w:type="gramStart"/>
      <w:r w:rsidRPr="009A149B">
        <w:rPr>
          <w:rFonts w:cs="CIDFont+F3"/>
          <w:color w:val="000000"/>
        </w:rPr>
        <w:t>template /</w:t>
      </w:r>
      <w:proofErr w:type="gramEnd"/>
      <w:r w:rsidRPr="009A149B">
        <w:rPr>
          <w:rFonts w:cs="CIDFont+F3"/>
          <w:color w:val="000000"/>
        </w:rPr>
        <w:t xml:space="preserve"> design </w:t>
      </w:r>
      <w:proofErr w:type="spellStart"/>
      <w:r w:rsidRPr="009A149B">
        <w:rPr>
          <w:rFonts w:cs="CIDFont+F3"/>
          <w:color w:val="000000"/>
        </w:rPr>
        <w:t>pattern</w:t>
      </w:r>
      <w:proofErr w:type="spellEnd"/>
      <w:r w:rsidRPr="009A149B">
        <w:rPr>
          <w:rFonts w:cs="CIDFont+F3"/>
          <w:color w:val="000000"/>
        </w:rPr>
        <w:t>.</w:t>
      </w:r>
      <w:r w:rsidR="003549BB">
        <w:rPr>
          <w:rFonts w:cs="CIDFont+F3"/>
          <w:color w:val="000000"/>
        </w:rPr>
        <w:t xml:space="preserve"> </w:t>
      </w:r>
      <w:r w:rsidR="003549BB">
        <w:sym w:font="Wingdings" w:char="F0FC"/>
      </w:r>
    </w:p>
    <w:p w14:paraId="5CAAEA3D" w14:textId="630972C9" w:rsidR="00B80368" w:rsidRPr="00A62B83" w:rsidRDefault="00B80368" w:rsidP="00811E45">
      <w:pPr>
        <w:pStyle w:val="ListParagraph"/>
        <w:numPr>
          <w:ilvl w:val="0"/>
          <w:numId w:val="16"/>
        </w:numPr>
        <w:autoSpaceDE w:val="0"/>
        <w:autoSpaceDN w:val="0"/>
        <w:adjustRightInd w:val="0"/>
        <w:spacing w:after="0"/>
        <w:rPr>
          <w:rFonts w:cs="CIDFont+F3"/>
          <w:color w:val="000000"/>
        </w:rPr>
      </w:pPr>
      <w:proofErr w:type="gramStart"/>
      <w:r w:rsidRPr="00A62B83">
        <w:rPr>
          <w:rFonts w:cs="CIDFont+F3"/>
          <w:color w:val="000000"/>
        </w:rPr>
        <w:t>Firmware /</w:t>
      </w:r>
      <w:proofErr w:type="gramEnd"/>
      <w:r w:rsidRPr="00A62B83">
        <w:rPr>
          <w:rFonts w:cs="CIDFont+F3"/>
          <w:color w:val="000000"/>
        </w:rPr>
        <w:t xml:space="preserve"> Embedded (C-code) software voor de eFuse conform de specificatie</w:t>
      </w:r>
      <w:r w:rsidR="003549BB">
        <w:rPr>
          <w:rFonts w:cs="CIDFont+F3"/>
          <w:color w:val="000000"/>
        </w:rPr>
        <w:t xml:space="preserve"> </w:t>
      </w:r>
      <w:r w:rsidR="003549BB">
        <w:sym w:font="Wingdings" w:char="F0FC"/>
      </w:r>
    </w:p>
    <w:p w14:paraId="23E91428" w14:textId="253F774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r w:rsidR="003549BB">
        <w:rPr>
          <w:rFonts w:cs="CIDFont+F3"/>
          <w:color w:val="000000"/>
        </w:rPr>
        <w:t xml:space="preserve"> </w:t>
      </w:r>
      <w:r w:rsidR="003549BB">
        <w:sym w:font="Wingdings" w:char="F0FC"/>
      </w:r>
    </w:p>
    <w:p w14:paraId="3FB70EE2" w14:textId="7EACAD07"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Trade-off analyse van minstens 3 eFuse chips beschikbaar op de </w:t>
      </w:r>
      <w:proofErr w:type="spellStart"/>
      <w:r w:rsidRPr="00A62B83">
        <w:rPr>
          <w:rFonts w:cs="CIDFont+F3"/>
          <w:color w:val="000000"/>
        </w:rPr>
        <w:t>commerciele</w:t>
      </w:r>
      <w:proofErr w:type="spellEnd"/>
      <w:r w:rsidRPr="00A62B83">
        <w:rPr>
          <w:rFonts w:cs="CIDFont+F3"/>
          <w:color w:val="000000"/>
        </w:rPr>
        <w:t xml:space="preserve"> markt</w:t>
      </w:r>
      <w:r w:rsidR="003549BB">
        <w:rPr>
          <w:rFonts w:cs="CIDFont+F3"/>
          <w:color w:val="000000"/>
        </w:rPr>
        <w:t xml:space="preserve"> </w:t>
      </w:r>
      <w:r w:rsidR="003549BB">
        <w:sym w:font="Wingdings" w:char="F0FC"/>
      </w:r>
    </w:p>
    <w:p w14:paraId="6CC2D176" w14:textId="08392F1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Productie files (BOM, gerber, layout, </w:t>
      </w:r>
      <w:proofErr w:type="gramStart"/>
      <w:r w:rsidRPr="00A62B83">
        <w:rPr>
          <w:rFonts w:cs="CIDFont+F3"/>
          <w:color w:val="000000"/>
        </w:rPr>
        <w:t>schema’s ,</w:t>
      </w:r>
      <w:proofErr w:type="gramEnd"/>
      <w:r w:rsidRPr="00A62B83">
        <w:rPr>
          <w:rFonts w:cs="CIDFont+F3"/>
          <w:color w:val="000000"/>
        </w:rPr>
        <w:t xml:space="preserve"> STEP file , …)</w:t>
      </w:r>
      <w:r w:rsidR="003549BB">
        <w:rPr>
          <w:rFonts w:cs="CIDFont+F3"/>
          <w:color w:val="000000"/>
        </w:rPr>
        <w:t xml:space="preserve"> </w:t>
      </w:r>
      <w:r w:rsidR="003549BB">
        <w:sym w:font="Wingdings" w:char="F0FC"/>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75E105F1"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Hardware </w:t>
      </w:r>
      <w:proofErr w:type="gramStart"/>
      <w:r w:rsidRPr="00A62B83">
        <w:rPr>
          <w:rFonts w:cs="CIDFont+F3"/>
          <w:color w:val="000000"/>
        </w:rPr>
        <w:t>Architectuur /</w:t>
      </w:r>
      <w:proofErr w:type="gramEnd"/>
      <w:r w:rsidRPr="00A62B83">
        <w:rPr>
          <w:rFonts w:cs="CIDFont+F3"/>
          <w:color w:val="000000"/>
        </w:rPr>
        <w:t xml:space="preserve"> Design</w:t>
      </w:r>
      <w:r w:rsidR="003549BB">
        <w:rPr>
          <w:rFonts w:cs="CIDFont+F3"/>
          <w:color w:val="000000"/>
        </w:rPr>
        <w:t xml:space="preserve"> </w:t>
      </w:r>
      <w:r w:rsidR="003549BB">
        <w:sym w:font="Wingdings" w:char="F0FC"/>
      </w:r>
    </w:p>
    <w:p w14:paraId="4B8822B5" w14:textId="2EA79F8E"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Software Architectuur </w:t>
      </w:r>
      <w:proofErr w:type="spellStart"/>
      <w:proofErr w:type="gramStart"/>
      <w:r w:rsidRPr="00A62B83">
        <w:rPr>
          <w:rFonts w:cs="CIDFont+F3"/>
          <w:color w:val="000000"/>
        </w:rPr>
        <w:t>Architectuur</w:t>
      </w:r>
      <w:proofErr w:type="spellEnd"/>
      <w:r w:rsidRPr="00A62B83">
        <w:rPr>
          <w:rFonts w:cs="CIDFont+F3"/>
          <w:color w:val="000000"/>
        </w:rPr>
        <w:t xml:space="preserve"> /</w:t>
      </w:r>
      <w:proofErr w:type="gramEnd"/>
      <w:r w:rsidRPr="00A62B83">
        <w:rPr>
          <w:rFonts w:cs="CIDFont+F3"/>
          <w:color w:val="000000"/>
        </w:rPr>
        <w:t xml:space="preserve"> Design</w:t>
      </w:r>
      <w:r w:rsidR="003549BB">
        <w:rPr>
          <w:rFonts w:cs="CIDFont+F3"/>
          <w:color w:val="000000"/>
        </w:rPr>
        <w:t xml:space="preserve"> </w:t>
      </w:r>
      <w:r w:rsidR="003549BB">
        <w:sym w:font="Wingdings" w:char="F0FC"/>
      </w:r>
    </w:p>
    <w:p w14:paraId="40A85BAF" w14:textId="090C2AE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r w:rsidR="003549BB">
        <w:rPr>
          <w:rFonts w:cs="CIDFont+F3"/>
          <w:color w:val="000000"/>
        </w:rPr>
        <w:t xml:space="preserve"> </w:t>
      </w:r>
      <w:r w:rsidR="003549BB">
        <w:sym w:font="Wingdings" w:char="F0FC"/>
      </w:r>
    </w:p>
    <w:p w14:paraId="15D231ED" w14:textId="098ED11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r w:rsidR="003549BB">
        <w:rPr>
          <w:rFonts w:cs="CIDFont+F3"/>
          <w:color w:val="000000"/>
        </w:rPr>
        <w:t xml:space="preserve"> </w:t>
      </w:r>
      <w:r w:rsidR="003549BB">
        <w:sym w:font="Wingdings" w:char="F0FC"/>
      </w:r>
    </w:p>
    <w:p w14:paraId="3BD21369" w14:textId="221E148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w:t>
      </w:r>
      <w:proofErr w:type="spellStart"/>
      <w:r w:rsidRPr="00A62B83">
        <w:rPr>
          <w:rFonts w:cs="CIDFont+F3"/>
          <w:color w:val="000000"/>
        </w:rPr>
        <w:t>offs</w:t>
      </w:r>
      <w:proofErr w:type="spellEnd"/>
      <w:r w:rsidR="003549BB">
        <w:rPr>
          <w:rFonts w:cs="CIDFont+F3"/>
          <w:color w:val="000000"/>
        </w:rPr>
        <w:t xml:space="preserve"> </w:t>
      </w:r>
      <w:r w:rsidR="003549BB">
        <w:sym w:font="Wingdings" w:char="F0FC"/>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proofErr w:type="gramStart"/>
      <w:r w:rsidRPr="00A62B83">
        <w:rPr>
          <w:rFonts w:cs="CIDFont+F3"/>
          <w:b/>
          <w:bCs/>
          <w:color w:val="000000"/>
        </w:rPr>
        <w:t>Optioneel /</w:t>
      </w:r>
      <w:proofErr w:type="gramEnd"/>
      <w:r w:rsidRPr="00A62B83">
        <w:rPr>
          <w:rFonts w:cs="CIDFont+F3"/>
          <w:b/>
          <w:bCs/>
          <w:color w:val="000000"/>
        </w:rPr>
        <w:t xml:space="preserve"> Bonus:</w:t>
      </w:r>
    </w:p>
    <w:p w14:paraId="6E3D91A4" w14:textId="7689B31E"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driver</w:t>
      </w:r>
      <w:r w:rsidR="003549BB">
        <w:rPr>
          <w:rFonts w:cs="CIDFont+F3"/>
          <w:color w:val="000000"/>
        </w:rPr>
        <w:t xml:space="preserve"> </w:t>
      </w:r>
      <w:r w:rsidR="003549BB">
        <w:sym w:font="Wingdings" w:char="F0FB"/>
      </w:r>
    </w:p>
    <w:p w14:paraId="4B09329E" w14:textId="1BA978D7"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w:t>
      </w:r>
      <w:proofErr w:type="spellStart"/>
      <w:r w:rsidRPr="00A62B83">
        <w:rPr>
          <w:rFonts w:cs="CIDFont+F3"/>
          <w:color w:val="000000"/>
        </w:rPr>
        <w:t>embedded</w:t>
      </w:r>
      <w:proofErr w:type="spellEnd"/>
      <w:r w:rsidRPr="00A62B83">
        <w:rPr>
          <w:rFonts w:cs="CIDFont+F3"/>
          <w:color w:val="000000"/>
        </w:rPr>
        <w:t xml:space="preserve"> software</w:t>
      </w:r>
      <w:r w:rsidR="003549BB">
        <w:sym w:font="Wingdings" w:char="F0FB"/>
      </w:r>
    </w:p>
    <w:p w14:paraId="3AE7C2EC" w14:textId="4F8D9C2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w:t>
      </w:r>
      <w:proofErr w:type="spellStart"/>
      <w:r w:rsidRPr="00A62B83">
        <w:rPr>
          <w:rFonts w:cs="CIDFont+F3"/>
          <w:color w:val="000000"/>
        </w:rPr>
        <w:t>linter</w:t>
      </w:r>
      <w:proofErr w:type="spellEnd"/>
      <w:r w:rsidRPr="00A62B83">
        <w:rPr>
          <w:rFonts w:cs="CIDFont+F3"/>
          <w:color w:val="000000"/>
        </w:rPr>
        <w:t xml:space="preserve">), </w:t>
      </w:r>
      <w:proofErr w:type="spellStart"/>
      <w:r w:rsidRPr="00A62B83">
        <w:rPr>
          <w:rFonts w:cs="CIDFont+F3"/>
          <w:color w:val="000000"/>
        </w:rPr>
        <w:t>style</w:t>
      </w:r>
      <w:proofErr w:type="spellEnd"/>
      <w:r w:rsidRPr="00A62B83">
        <w:rPr>
          <w:rFonts w:cs="CIDFont+F3"/>
          <w:color w:val="000000"/>
        </w:rPr>
        <w:t xml:space="preserve"> review</w:t>
      </w:r>
      <w:r w:rsidR="003549BB">
        <w:sym w:font="Wingdings" w:char="F0FB"/>
      </w:r>
    </w:p>
    <w:p w14:paraId="3A055CF7" w14:textId="76E99D4B"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Trade-off embedded software IDEs (break-points, on target debugging, simulatie, code coverage,</w:t>
      </w:r>
      <w:r w:rsidR="00A62B83" w:rsidRPr="00A62B83">
        <w:rPr>
          <w:rFonts w:cs="CIDFont+F3"/>
          <w:color w:val="000000"/>
        </w:rPr>
        <w:t xml:space="preserve"> </w:t>
      </w:r>
      <w:r w:rsidRPr="00A62B83">
        <w:rPr>
          <w:rFonts w:cs="CIDFont+F3"/>
          <w:color w:val="000000"/>
        </w:rPr>
        <w:t>code optimalisatie …)</w:t>
      </w:r>
      <w:r w:rsidR="003549BB">
        <w:rPr>
          <w:rFonts w:cs="CIDFont+F3"/>
          <w:color w:val="000000"/>
        </w:rPr>
        <w:t xml:space="preserve"> </w:t>
      </w:r>
      <w:r w:rsidR="003549BB">
        <w:sym w:font="Wingdings" w:char="F0FC"/>
      </w:r>
    </w:p>
    <w:p w14:paraId="7ACC49A4" w14:textId="06AC926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FMECA + RAMS van het </w:t>
      </w:r>
      <w:proofErr w:type="spellStart"/>
      <w:r w:rsidRPr="00A62B83">
        <w:rPr>
          <w:rFonts w:cs="CIDFont+F3"/>
          <w:color w:val="000000"/>
        </w:rPr>
        <w:t>proto</w:t>
      </w:r>
      <w:proofErr w:type="spellEnd"/>
      <w:r w:rsidRPr="00A62B83">
        <w:rPr>
          <w:rFonts w:cs="CIDFont+F3"/>
          <w:color w:val="000000"/>
        </w:rPr>
        <w:t xml:space="preserve"> type</w:t>
      </w:r>
      <w:r w:rsidR="003549BB">
        <w:sym w:font="Wingdings" w:char="F0FB"/>
      </w:r>
    </w:p>
    <w:p w14:paraId="0A321796" w14:textId="25788A00"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r w:rsidR="003549BB">
        <w:sym w:font="Wingdings" w:char="F0FB"/>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6" w:name="_Toc72240340"/>
      <w:r>
        <w:lastRenderedPageBreak/>
        <w:t>blokschema</w:t>
      </w:r>
      <w:bookmarkEnd w:id="6"/>
    </w:p>
    <w:p w14:paraId="36019F60" w14:textId="774BEB41" w:rsidR="003549BB"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32C9A46A" w:rsidR="0015035F" w:rsidRDefault="001C4F92" w:rsidP="001C4F92">
      <w:pPr>
        <w:pStyle w:val="Caption"/>
      </w:pPr>
      <w:bookmarkStart w:id="7" w:name="_Toc72513537"/>
      <w:r>
        <w:t xml:space="preserve">Figuur </w:t>
      </w:r>
      <w:fldSimple w:instr=" SEQ Figuur \* ARABIC ">
        <w:r w:rsidR="0066547C">
          <w:rPr>
            <w:noProof/>
          </w:rPr>
          <w:t>1</w:t>
        </w:r>
      </w:fldSimple>
      <w:r>
        <w:t xml:space="preserve"> </w:t>
      </w:r>
      <w:r w:rsidR="003549BB">
        <w:t>–</w:t>
      </w:r>
      <w:r>
        <w:t xml:space="preserve"> blokschema</w:t>
      </w:r>
      <w:bookmarkEnd w:id="7"/>
    </w:p>
    <w:p w14:paraId="5FBC827B" w14:textId="16D3D14F" w:rsidR="003549BB" w:rsidRDefault="003549BB" w:rsidP="003549BB"/>
    <w:p w14:paraId="57117394" w14:textId="390CA04F" w:rsidR="003549BB" w:rsidRDefault="003549BB" w:rsidP="003549BB">
      <w:pPr>
        <w:pStyle w:val="ListParagraph"/>
        <w:numPr>
          <w:ilvl w:val="0"/>
          <w:numId w:val="27"/>
        </w:numPr>
      </w:pPr>
      <w:r>
        <w:t>Computer: communiceert via Modbus RTU. Aangestuurd via python driver of LabVIEW.</w:t>
      </w:r>
    </w:p>
    <w:p w14:paraId="346ECFF1" w14:textId="246E5482" w:rsidR="003549BB" w:rsidRDefault="003549BB" w:rsidP="003549BB">
      <w:pPr>
        <w:pStyle w:val="ListParagraph"/>
        <w:numPr>
          <w:ilvl w:val="0"/>
          <w:numId w:val="27"/>
        </w:numPr>
      </w:pPr>
      <w:r>
        <w:t xml:space="preserve">Arduino: een Arduino DUE is uiteindelijk gekozen voor zijn </w:t>
      </w:r>
      <w:r w:rsidR="00B01884">
        <w:t>grote hoeveelheid I/O.</w:t>
      </w:r>
    </w:p>
    <w:p w14:paraId="37ACD3E5" w14:textId="6B276B69" w:rsidR="00B01884" w:rsidRDefault="00B01884" w:rsidP="003549BB">
      <w:pPr>
        <w:pStyle w:val="ListParagraph"/>
        <w:numPr>
          <w:ilvl w:val="0"/>
          <w:numId w:val="27"/>
        </w:numPr>
      </w:pPr>
      <w:proofErr w:type="spellStart"/>
      <w:r>
        <w:t>Oled</w:t>
      </w:r>
      <w:proofErr w:type="spellEnd"/>
      <w:r>
        <w:t xml:space="preserve"> scherm + indicatie </w:t>
      </w:r>
      <w:proofErr w:type="spellStart"/>
      <w:r>
        <w:t>leds</w:t>
      </w:r>
      <w:proofErr w:type="spellEnd"/>
      <w:r>
        <w:t>: zitten aan de voorkant van de 1U 19” rack.</w:t>
      </w:r>
    </w:p>
    <w:p w14:paraId="62508B9C" w14:textId="551ED5C7" w:rsidR="00B01884" w:rsidRDefault="00B01884" w:rsidP="003549BB">
      <w:pPr>
        <w:pStyle w:val="ListParagraph"/>
        <w:numPr>
          <w:ilvl w:val="0"/>
          <w:numId w:val="27"/>
        </w:numPr>
      </w:pPr>
      <w:r>
        <w:t>Joystick: joystick aan de voorkant voor lokale bediening van de eFuse.</w:t>
      </w:r>
    </w:p>
    <w:p w14:paraId="1AFC0F75" w14:textId="1E6F5A30" w:rsidR="00B01884" w:rsidRDefault="00B01884" w:rsidP="003549BB">
      <w:pPr>
        <w:pStyle w:val="ListParagraph"/>
        <w:numPr>
          <w:ilvl w:val="0"/>
          <w:numId w:val="27"/>
        </w:numPr>
      </w:pPr>
      <w:r>
        <w:t>Voeding: labovoeding of andere voeding waarmee getest wordt.</w:t>
      </w:r>
    </w:p>
    <w:p w14:paraId="08E088CB" w14:textId="77777777" w:rsidR="00B01884" w:rsidRDefault="00B01884" w:rsidP="00F77E51">
      <w:pPr>
        <w:pStyle w:val="ListParagraph"/>
        <w:numPr>
          <w:ilvl w:val="0"/>
          <w:numId w:val="27"/>
        </w:numPr>
      </w:pPr>
      <w:r>
        <w:t>Test opstelling: bv. Prototype van een transponder.</w:t>
      </w:r>
      <w:bookmarkStart w:id="8" w:name="_Toc72240341"/>
    </w:p>
    <w:p w14:paraId="267488A1" w14:textId="339226A0" w:rsidR="00370231" w:rsidRDefault="00370231" w:rsidP="00B01884">
      <w:pPr>
        <w:pStyle w:val="Heading1"/>
      </w:pPr>
      <w:r w:rsidRPr="007A184A">
        <w:lastRenderedPageBreak/>
        <w:t>Software</w:t>
      </w:r>
      <w:bookmarkEnd w:id="8"/>
    </w:p>
    <w:p w14:paraId="6F208309" w14:textId="2A2DC89F" w:rsidR="001E316E" w:rsidRDefault="001E316E" w:rsidP="001E316E">
      <w:pPr>
        <w:pStyle w:val="Heading2"/>
      </w:pPr>
      <w:bookmarkStart w:id="9" w:name="_Toc72240342"/>
      <w:r>
        <w:t>Doel</w:t>
      </w:r>
      <w:bookmarkEnd w:id="9"/>
    </w:p>
    <w:p w14:paraId="58D4F920" w14:textId="74ED089C" w:rsidR="00B01884"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10" w:name="_Toc72240343"/>
      <w:proofErr w:type="spellStart"/>
      <w:r w:rsidRPr="007A184A">
        <w:t>IDE’s</w:t>
      </w:r>
      <w:bookmarkStart w:id="11" w:name="_Hlk67490108"/>
      <w:bookmarkEnd w:id="10"/>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GridTable5Dark-Accent1"/>
        <w:tblW w:w="9207" w:type="dxa"/>
        <w:tblInd w:w="-289" w:type="dxa"/>
        <w:tblLook w:val="04A0" w:firstRow="1" w:lastRow="0" w:firstColumn="1" w:lastColumn="0" w:noHBand="0" w:noVBand="1"/>
      </w:tblPr>
      <w:tblGrid>
        <w:gridCol w:w="1985"/>
        <w:gridCol w:w="2013"/>
        <w:gridCol w:w="1718"/>
        <w:gridCol w:w="1835"/>
        <w:gridCol w:w="1656"/>
      </w:tblGrid>
      <w:tr w:rsidR="00255460" w:rsidRPr="007A184A" w14:paraId="49813204" w14:textId="06AA6FED" w:rsidTr="00B01884">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985" w:type="dxa"/>
          </w:tcPr>
          <w:p w14:paraId="2BC3EBF3" w14:textId="08D4C9BC" w:rsidR="00B70F92" w:rsidRPr="007A184A" w:rsidRDefault="00B70F92" w:rsidP="00370231"/>
        </w:tc>
        <w:tc>
          <w:tcPr>
            <w:tcW w:w="2013" w:type="dxa"/>
          </w:tcPr>
          <w:p w14:paraId="5950792F" w14:textId="1ACC541F"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Microchip MPLAB</w:t>
            </w:r>
          </w:p>
        </w:tc>
        <w:tc>
          <w:tcPr>
            <w:tcW w:w="1718" w:type="dxa"/>
          </w:tcPr>
          <w:p w14:paraId="7F45EB71" w14:textId="0C40B08B"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PlatformIO</w:t>
            </w:r>
          </w:p>
        </w:tc>
        <w:tc>
          <w:tcPr>
            <w:tcW w:w="1835" w:type="dxa"/>
          </w:tcPr>
          <w:p w14:paraId="3866596B" w14:textId="2A04D47C"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Arduino</w:t>
            </w:r>
          </w:p>
        </w:tc>
        <w:tc>
          <w:tcPr>
            <w:tcW w:w="1656" w:type="dxa"/>
          </w:tcPr>
          <w:p w14:paraId="5394949D" w14:textId="4FC768B7"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IAR Embedded Workbench</w:t>
            </w:r>
          </w:p>
        </w:tc>
      </w:tr>
      <w:tr w:rsidR="00255460" w:rsidRPr="007A184A" w14:paraId="187D834F" w14:textId="77777777" w:rsidTr="00B0188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5" w:type="dxa"/>
          </w:tcPr>
          <w:p w14:paraId="206D5E13" w14:textId="664185C3" w:rsidR="00B70F92" w:rsidRPr="007A184A" w:rsidRDefault="00B70F92" w:rsidP="00370231">
            <w:r w:rsidRPr="007A184A">
              <w:t>Prijs</w:t>
            </w:r>
          </w:p>
        </w:tc>
        <w:tc>
          <w:tcPr>
            <w:tcW w:w="2013" w:type="dxa"/>
          </w:tcPr>
          <w:p w14:paraId="73D6E973" w14:textId="1E391F4E"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718" w:type="dxa"/>
          </w:tcPr>
          <w:p w14:paraId="16C6CBED" w14:textId="1AE63AA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835" w:type="dxa"/>
          </w:tcPr>
          <w:p w14:paraId="638A1358" w14:textId="54A882A0"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656" w:type="dxa"/>
          </w:tcPr>
          <w:p w14:paraId="4315056A" w14:textId="6EADD07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Niet vermeld je moet een quote vragen</w:t>
            </w:r>
          </w:p>
        </w:tc>
      </w:tr>
      <w:tr w:rsidR="00255460" w:rsidRPr="007A184A" w14:paraId="50DF34E4" w14:textId="77777777" w:rsidTr="00B01884">
        <w:trPr>
          <w:trHeight w:val="1151"/>
        </w:trPr>
        <w:tc>
          <w:tcPr>
            <w:cnfStyle w:val="001000000000" w:firstRow="0" w:lastRow="0" w:firstColumn="1" w:lastColumn="0" w:oddVBand="0" w:evenVBand="0" w:oddHBand="0" w:evenHBand="0" w:firstRowFirstColumn="0" w:firstRowLastColumn="0" w:lastRowFirstColumn="0" w:lastRowLastColumn="0"/>
            <w:tcW w:w="1985" w:type="dxa"/>
          </w:tcPr>
          <w:p w14:paraId="18B657E8" w14:textId="4A057486" w:rsidR="00B70F92" w:rsidRPr="007A184A" w:rsidRDefault="00A556A4" w:rsidP="00370231">
            <w:r w:rsidRPr="007A184A">
              <w:t>Editor</w:t>
            </w:r>
          </w:p>
        </w:tc>
        <w:tc>
          <w:tcPr>
            <w:tcW w:w="2013" w:type="dxa"/>
          </w:tcPr>
          <w:p w14:paraId="035C26F1" w14:textId="284A6C72"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A184A">
              <w:t>custom</w:t>
            </w:r>
            <w:proofErr w:type="spellEnd"/>
            <w:proofErr w:type="gramEnd"/>
          </w:p>
        </w:tc>
        <w:tc>
          <w:tcPr>
            <w:tcW w:w="1718" w:type="dxa"/>
          </w:tcPr>
          <w:p w14:paraId="014E913E" w14:textId="662F9377" w:rsidR="00B70F92" w:rsidRPr="007A184A" w:rsidRDefault="00A556A4" w:rsidP="00A556A4">
            <w:pPr>
              <w:cnfStyle w:val="000000000000" w:firstRow="0" w:lastRow="0" w:firstColumn="0" w:lastColumn="0" w:oddVBand="0" w:evenVBand="0" w:oddHBand="0" w:evenHBand="0" w:firstRowFirstColumn="0" w:firstRowLastColumn="0" w:lastRowFirstColumn="0" w:lastRowLastColumn="0"/>
            </w:pPr>
            <w:r w:rsidRPr="007A184A">
              <w:t>VSCode, …</w:t>
            </w:r>
          </w:p>
        </w:tc>
        <w:tc>
          <w:tcPr>
            <w:tcW w:w="1835" w:type="dxa"/>
          </w:tcPr>
          <w:p w14:paraId="3E26B903" w14:textId="0DCDE2A9"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A184A">
              <w:t>Custom</w:t>
            </w:r>
            <w:proofErr w:type="spellEnd"/>
            <w:r w:rsidRPr="007A184A">
              <w:t>(</w:t>
            </w:r>
            <w:proofErr w:type="gramEnd"/>
            <w:r w:rsidRPr="007A184A">
              <w:t xml:space="preserve">arduino </w:t>
            </w:r>
            <w:proofErr w:type="spellStart"/>
            <w:r w:rsidRPr="007A184A">
              <w:t>ide</w:t>
            </w:r>
            <w:proofErr w:type="spellEnd"/>
            <w:r w:rsidRPr="007A184A">
              <w:t xml:space="preserve"> 2 is bijna identiek aan VSCode)</w:t>
            </w:r>
          </w:p>
        </w:tc>
        <w:tc>
          <w:tcPr>
            <w:tcW w:w="1656" w:type="dxa"/>
          </w:tcPr>
          <w:p w14:paraId="6E94787D" w14:textId="101B2B6E"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01884">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985" w:type="dxa"/>
          </w:tcPr>
          <w:p w14:paraId="78F2860E" w14:textId="03B7F6F8" w:rsidR="00B70F92" w:rsidRPr="007A184A" w:rsidRDefault="00A556A4" w:rsidP="00370231">
            <w:r w:rsidRPr="007A184A">
              <w:t>Debugging</w:t>
            </w:r>
          </w:p>
        </w:tc>
        <w:tc>
          <w:tcPr>
            <w:tcW w:w="2013" w:type="dxa"/>
          </w:tcPr>
          <w:p w14:paraId="02135916" w14:textId="53BE5102"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718" w:type="dxa"/>
          </w:tcPr>
          <w:p w14:paraId="3B4D4628" w14:textId="76B2A20F"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835" w:type="dxa"/>
          </w:tcPr>
          <w:p w14:paraId="1E8949F9" w14:textId="63CADE2A"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 xml:space="preserve">Alleen in V2 momenteel in </w:t>
            </w:r>
            <w:proofErr w:type="spellStart"/>
            <w:r w:rsidRPr="007A184A">
              <w:t>beta</w:t>
            </w:r>
            <w:proofErr w:type="spellEnd"/>
          </w:p>
        </w:tc>
        <w:tc>
          <w:tcPr>
            <w:tcW w:w="1656" w:type="dxa"/>
          </w:tcPr>
          <w:p w14:paraId="13E78CFB" w14:textId="33B8D6B4"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r>
      <w:tr w:rsidR="00255460" w:rsidRPr="007A184A" w14:paraId="0A3FF41D" w14:textId="061629C0" w:rsidTr="00B01884">
        <w:trPr>
          <w:trHeight w:val="1064"/>
        </w:trPr>
        <w:tc>
          <w:tcPr>
            <w:cnfStyle w:val="001000000000" w:firstRow="0" w:lastRow="0" w:firstColumn="1" w:lastColumn="0" w:oddVBand="0" w:evenVBand="0" w:oddHBand="0" w:evenHBand="0" w:firstRowFirstColumn="0" w:firstRowLastColumn="0" w:lastRowFirstColumn="0" w:lastRowLastColumn="0"/>
            <w:tcW w:w="1985"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2013" w:type="dxa"/>
          </w:tcPr>
          <w:p w14:paraId="7C689C9D" w14:textId="6A4D62A0"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 xml:space="preserve">Mogelijk maar niet veel </w:t>
            </w:r>
            <w:proofErr w:type="spellStart"/>
            <w:r w:rsidRPr="007A184A">
              <w:t>documentie</w:t>
            </w:r>
            <w:proofErr w:type="spellEnd"/>
            <w:r w:rsidRPr="007A184A">
              <w:t>.</w:t>
            </w:r>
          </w:p>
        </w:tc>
        <w:tc>
          <w:tcPr>
            <w:tcW w:w="1718" w:type="dxa"/>
          </w:tcPr>
          <w:p w14:paraId="544D3915" w14:textId="3DBD4B17" w:rsidR="00B70F92" w:rsidRPr="007A184A" w:rsidRDefault="00DA45DA" w:rsidP="00370231">
            <w:pPr>
              <w:cnfStyle w:val="000000000000" w:firstRow="0" w:lastRow="0" w:firstColumn="0" w:lastColumn="0" w:oddVBand="0" w:evenVBand="0" w:oddHBand="0" w:evenHBand="0" w:firstRowFirstColumn="0" w:firstRowLastColumn="0" w:lastRowFirstColumn="0" w:lastRowLastColumn="0"/>
            </w:pPr>
            <w:r w:rsidRPr="007A184A">
              <w:t>Ingeboud</w:t>
            </w:r>
            <w:r w:rsidR="006C3629" w:rsidRPr="007A184A">
              <w:t>.</w:t>
            </w:r>
            <w:r w:rsidRPr="007A184A">
              <w:t xml:space="preserve"> Goede documentatie.</w:t>
            </w:r>
          </w:p>
        </w:tc>
        <w:tc>
          <w:tcPr>
            <w:tcW w:w="1835" w:type="dxa"/>
          </w:tcPr>
          <w:p w14:paraId="3193B2D2" w14:textId="6C2E6F65"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Mogelijk met extra software vooral voor arduino bordjes</w:t>
            </w:r>
          </w:p>
        </w:tc>
        <w:tc>
          <w:tcPr>
            <w:tcW w:w="1656" w:type="dxa"/>
          </w:tcPr>
          <w:p w14:paraId="1B4C4EA5" w14:textId="2D2AA154" w:rsidR="00B70F92" w:rsidRPr="007A184A" w:rsidRDefault="00255460" w:rsidP="00370231">
            <w:pPr>
              <w:cnfStyle w:val="000000000000" w:firstRow="0" w:lastRow="0" w:firstColumn="0" w:lastColumn="0" w:oddVBand="0" w:evenVBand="0" w:oddHBand="0" w:evenHBand="0" w:firstRowFirstColumn="0" w:firstRowLastColumn="0" w:lastRowFirstColumn="0" w:lastRowLastColumn="0"/>
            </w:pPr>
            <w:r w:rsidRPr="007A184A">
              <w:t>Extern</w:t>
            </w:r>
          </w:p>
        </w:tc>
      </w:tr>
      <w:tr w:rsidR="00255460" w:rsidRPr="007A184A" w14:paraId="24686829" w14:textId="5971C3A4" w:rsidTr="00B01884">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985" w:type="dxa"/>
          </w:tcPr>
          <w:p w14:paraId="69B6397E" w14:textId="62BE6B40" w:rsidR="00B70F92" w:rsidRPr="007A184A" w:rsidRDefault="00DA45DA" w:rsidP="00370231">
            <w:r w:rsidRPr="007A184A">
              <w:t>Code Coverage</w:t>
            </w:r>
          </w:p>
        </w:tc>
        <w:tc>
          <w:tcPr>
            <w:tcW w:w="2013" w:type="dxa"/>
          </w:tcPr>
          <w:p w14:paraId="5284BD7F" w14:textId="0F37F77B" w:rsidR="00B70F92" w:rsidRPr="007A184A" w:rsidRDefault="00CD6217"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718" w:type="dxa"/>
          </w:tcPr>
          <w:p w14:paraId="49669D7C" w14:textId="2D147A61"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835" w:type="dxa"/>
          </w:tcPr>
          <w:p w14:paraId="00B46A8E" w14:textId="760D4180"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656" w:type="dxa"/>
          </w:tcPr>
          <w:p w14:paraId="7C6B5127" w14:textId="4414BE5B"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r>
      <w:tr w:rsidR="00B64FFE" w:rsidRPr="007A184A" w14:paraId="22DEB073" w14:textId="77777777" w:rsidTr="00B01884">
        <w:trPr>
          <w:trHeight w:val="691"/>
        </w:trPr>
        <w:tc>
          <w:tcPr>
            <w:cnfStyle w:val="001000000000" w:firstRow="0" w:lastRow="0" w:firstColumn="1" w:lastColumn="0" w:oddVBand="0" w:evenVBand="0" w:oddHBand="0" w:evenHBand="0" w:firstRowFirstColumn="0" w:firstRowLastColumn="0" w:lastRowFirstColumn="0" w:lastRowLastColumn="0"/>
            <w:tcW w:w="1985" w:type="dxa"/>
          </w:tcPr>
          <w:p w14:paraId="3C7AD2DA" w14:textId="7AF16E04" w:rsidR="00B64FFE" w:rsidRPr="007A184A" w:rsidRDefault="00B64FFE" w:rsidP="00B64FFE">
            <w:r w:rsidRPr="007A184A">
              <w:t>Open source</w:t>
            </w:r>
          </w:p>
        </w:tc>
        <w:tc>
          <w:tcPr>
            <w:tcW w:w="2013" w:type="dxa"/>
          </w:tcPr>
          <w:p w14:paraId="67AF8655" w14:textId="4D49BDEA"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c>
          <w:tcPr>
            <w:tcW w:w="1718" w:type="dxa"/>
          </w:tcPr>
          <w:p w14:paraId="53C16144" w14:textId="3DED38E8"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835" w:type="dxa"/>
          </w:tcPr>
          <w:p w14:paraId="3CBD473E" w14:textId="140C5039"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656" w:type="dxa"/>
          </w:tcPr>
          <w:p w14:paraId="4462F1AF" w14:textId="217D276D"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r>
      <w:tr w:rsidR="00B64FFE" w:rsidRPr="007A184A" w14:paraId="46EA671F" w14:textId="77777777" w:rsidTr="00B01884">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1985" w:type="dxa"/>
          </w:tcPr>
          <w:p w14:paraId="4EB20805" w14:textId="1E572C2C" w:rsidR="00B64FFE" w:rsidRPr="007A184A" w:rsidRDefault="00B64FFE" w:rsidP="00B64FFE">
            <w:proofErr w:type="spellStart"/>
            <w:r w:rsidRPr="007A184A">
              <w:t>Extras</w:t>
            </w:r>
            <w:proofErr w:type="spellEnd"/>
          </w:p>
        </w:tc>
        <w:tc>
          <w:tcPr>
            <w:tcW w:w="2013" w:type="dxa"/>
          </w:tcPr>
          <w:p w14:paraId="1EEA7B37" w14:textId="5DF57513"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MPLAB Code </w:t>
            </w:r>
            <w:proofErr w:type="spellStart"/>
            <w:proofErr w:type="gramStart"/>
            <w:r w:rsidRPr="007A184A">
              <w:t>Configurator</w:t>
            </w:r>
            <w:proofErr w:type="spellEnd"/>
            <w:r w:rsidRPr="007A184A">
              <w:t>(</w:t>
            </w:r>
            <w:proofErr w:type="gram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718" w:type="dxa"/>
          </w:tcPr>
          <w:p w14:paraId="2485A6D4" w14:textId="3A5DCAAA"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Support voor arduino en veel andere platforms en </w:t>
            </w:r>
            <w:proofErr w:type="spellStart"/>
            <w:r w:rsidRPr="007A184A">
              <w:t>libraries</w:t>
            </w:r>
            <w:proofErr w:type="spellEnd"/>
            <w:r w:rsidRPr="007A184A">
              <w:t>.</w:t>
            </w:r>
          </w:p>
        </w:tc>
        <w:tc>
          <w:tcPr>
            <w:tcW w:w="1835" w:type="dxa"/>
          </w:tcPr>
          <w:p w14:paraId="365DCF2F" w14:textId="2C99347E"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Arduino </w:t>
            </w:r>
            <w:proofErr w:type="spellStart"/>
            <w:r w:rsidRPr="007A184A">
              <w:t>libraries</w:t>
            </w:r>
            <w:proofErr w:type="spellEnd"/>
            <w:r w:rsidRPr="007A184A">
              <w:t>.</w:t>
            </w:r>
          </w:p>
        </w:tc>
        <w:tc>
          <w:tcPr>
            <w:tcW w:w="1656" w:type="dxa"/>
          </w:tcPr>
          <w:p w14:paraId="47E21271" w14:textId="2EAD52C0"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45C07709" w14:textId="636C1278" w:rsidR="00B01884" w:rsidRPr="00B01884" w:rsidRDefault="00E50340" w:rsidP="00B01884">
      <w:pPr>
        <w:pStyle w:val="Caption"/>
      </w:pPr>
      <w:bookmarkStart w:id="12" w:name="_Toc72513526"/>
      <w:bookmarkEnd w:id="11"/>
      <w:r>
        <w:t xml:space="preserve">Tabel </w:t>
      </w:r>
      <w:fldSimple w:instr=" SEQ Tabel \* ARABIC ">
        <w:r w:rsidR="00997805">
          <w:rPr>
            <w:noProof/>
          </w:rPr>
          <w:t>1</w:t>
        </w:r>
      </w:fldSimple>
      <w:r>
        <w:t xml:space="preserve"> </w:t>
      </w:r>
      <w:r w:rsidR="00997805">
        <w:t>–</w:t>
      </w:r>
      <w:r>
        <w:t xml:space="preserve"> IDE</w:t>
      </w:r>
      <w:r w:rsidR="00997805">
        <w:t xml:space="preserve"> </w:t>
      </w:r>
      <w:proofErr w:type="spellStart"/>
      <w:r w:rsidR="00997805">
        <w:t>trade</w:t>
      </w:r>
      <w:proofErr w:type="spellEnd"/>
      <w:r w:rsidR="00997805">
        <w:t>-off</w:t>
      </w:r>
      <w:bookmarkEnd w:id="12"/>
      <w:r w:rsidR="00B01884">
        <w:br/>
      </w:r>
    </w:p>
    <w:p w14:paraId="14D4D897" w14:textId="03A37AED" w:rsidR="008A3B25" w:rsidRDefault="008A3B25" w:rsidP="00370231">
      <w:r>
        <w:t>Mijn keuze hier is PlatformIO</w:t>
      </w:r>
      <w:r w:rsidR="00002D19">
        <w:t xml:space="preserve">. </w:t>
      </w:r>
      <w:r w:rsidR="00592F19">
        <w:t>Deze h</w:t>
      </w:r>
      <w:r w:rsidR="00002D19">
        <w:t>eeft de meeste functionaliteit en is gratis.</w:t>
      </w:r>
    </w:p>
    <w:p w14:paraId="2B0168D1" w14:textId="2DD724E8" w:rsidR="004C6353" w:rsidRDefault="00610305"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B01884">
        <w:t xml:space="preserve">, </w:t>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B01884">
        <w:t xml:space="preserve">, </w:t>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B01884">
        <w:t xml:space="preserve">, </w:t>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285EFE5B" w:rsidR="00274546" w:rsidRDefault="00274546" w:rsidP="00274546">
      <w:pPr>
        <w:pStyle w:val="Heading2"/>
      </w:pPr>
      <w:r>
        <w:lastRenderedPageBreak/>
        <w:t>Arduino</w:t>
      </w:r>
    </w:p>
    <w:p w14:paraId="19A4A152" w14:textId="44704BA6"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61E6A6D9" w:rsidR="00E50340" w:rsidRDefault="00426DAC" w:rsidP="00B01884">
      <w:pPr>
        <w:pStyle w:val="Caption"/>
        <w:ind w:left="0" w:firstLine="0"/>
      </w:pPr>
      <w:bookmarkStart w:id="13" w:name="_Toc72513538"/>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fldSimple w:instr=" SEQ Figuur \* ARABIC ">
        <w:r w:rsidR="0066547C">
          <w:rPr>
            <w:noProof/>
          </w:rPr>
          <w:t>2</w:t>
        </w:r>
      </w:fldSimple>
      <w:r>
        <w:t xml:space="preserve"> - </w:t>
      </w:r>
      <w:proofErr w:type="spellStart"/>
      <w:r>
        <w:t>Patformio</w:t>
      </w:r>
      <w:proofErr w:type="spellEnd"/>
      <w:r>
        <w:t xml:space="preserve"> VSCode</w:t>
      </w:r>
      <w:bookmarkEnd w:id="13"/>
      <w:r>
        <w:br/>
      </w:r>
    </w:p>
    <w:p w14:paraId="55550B84" w14:textId="2CF1BF0E" w:rsidR="00E50340" w:rsidRDefault="00E50340" w:rsidP="00E50340">
      <w:pPr>
        <w:pStyle w:val="Caption"/>
      </w:pPr>
      <w:bookmarkStart w:id="14" w:name="_Toc72513539"/>
      <w:r>
        <w:t xml:space="preserve">Figuur </w:t>
      </w:r>
      <w:fldSimple w:instr=" SEQ Figuur \* ARABIC ">
        <w:r w:rsidR="0066547C">
          <w:rPr>
            <w:noProof/>
          </w:rPr>
          <w:t>3</w:t>
        </w:r>
      </w:fldSimple>
      <w:r>
        <w:t xml:space="preserve"> - PlatformIO homepage</w:t>
      </w:r>
      <w:bookmarkEnd w:id="14"/>
    </w:p>
    <w:p w14:paraId="5A54C4C4" w14:textId="6B9D345B" w:rsidR="00E50340" w:rsidRPr="00274546" w:rsidRDefault="00610305" w:rsidP="00274546">
      <w:sdt>
        <w:sdtPr>
          <w:id w:val="-275258406"/>
          <w:citation/>
        </w:sdtPr>
        <w:sdtEnd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bookmarkStart w:id="15" w:name="_Ref72939727"/>
      <w:r>
        <w:lastRenderedPageBreak/>
        <w:t>Code check</w:t>
      </w:r>
      <w:bookmarkEnd w:id="15"/>
    </w:p>
    <w:p w14:paraId="0E54711F" w14:textId="40C8EAAB" w:rsidR="00274546" w:rsidRDefault="00D7182E" w:rsidP="00D7182E">
      <w:r>
        <w:t xml:space="preserve">Om de code zo goed en veilig mogelijk te maken heb ik gebruik gemaakt van </w:t>
      </w:r>
      <w:proofErr w:type="spellStart"/>
      <w:r w:rsidR="00C3141D">
        <w:t>C</w:t>
      </w:r>
      <w:r>
        <w:t>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22" w:history="1">
        <w:r w:rsidR="00274546" w:rsidRPr="00586560">
          <w:rPr>
            <w:rStyle w:val="Hyperlink"/>
          </w:rPr>
          <w:t>http://cppcheck.sourceforge.net/misra.php</w:t>
        </w:r>
      </w:hyperlink>
      <w:r w:rsidR="00274546">
        <w:t xml:space="preserve">) </w:t>
      </w:r>
      <w:sdt>
        <w:sdtPr>
          <w:id w:val="174157307"/>
          <w:citation/>
        </w:sdtPr>
        <w:sdtEnd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7A79FA98" w14:textId="668F9A4F" w:rsidR="00B01884" w:rsidRDefault="00B01884" w:rsidP="00D7182E">
      <w:r>
        <w:t>Voorbeeld van een fout:</w:t>
      </w:r>
      <w:r>
        <w:rPr>
          <w:noProof/>
        </w:rPr>
        <w:drawing>
          <wp:inline distT="0" distB="0" distL="0" distR="0" wp14:anchorId="059230B0" wp14:editId="6E5467A9">
            <wp:extent cx="5652135" cy="34988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49885"/>
                    </a:xfrm>
                    <a:prstGeom prst="rect">
                      <a:avLst/>
                    </a:prstGeom>
                  </pic:spPr>
                </pic:pic>
              </a:graphicData>
            </a:graphic>
          </wp:inline>
        </w:drawing>
      </w:r>
    </w:p>
    <w:p w14:paraId="2E1FAA42" w14:textId="6A32148B" w:rsidR="0066547C" w:rsidRDefault="0066547C" w:rsidP="00D7182E">
      <w:r>
        <w:t xml:space="preserve">Ik had </w:t>
      </w:r>
      <w:r w:rsidR="00C3141D">
        <w:t>dezelfde</w:t>
      </w:r>
      <w:r>
        <w:t xml:space="preserve"> array 2 keer na mekaar gedeclareerd. </w:t>
      </w:r>
    </w:p>
    <w:p w14:paraId="2EF0FC7F" w14:textId="759A8A2A" w:rsidR="00034ADE" w:rsidRDefault="00034ADE" w:rsidP="00034ADE">
      <w:pPr>
        <w:pStyle w:val="Heading2"/>
        <w:rPr>
          <w:lang w:val="en-150"/>
        </w:rPr>
      </w:pPr>
      <w:r>
        <w:rPr>
          <w:lang w:val="en-150"/>
        </w:rPr>
        <w:t>Git</w:t>
      </w:r>
      <w:r>
        <w:t>H</w:t>
      </w:r>
      <w:proofErr w:type="spellStart"/>
      <w:r>
        <w:rPr>
          <w:lang w:val="en-150"/>
        </w:rPr>
        <w:t>ub</w:t>
      </w:r>
      <w:proofErr w:type="spellEnd"/>
    </w:p>
    <w:p w14:paraId="657EE644" w14:textId="33204C16" w:rsidR="00034ADE" w:rsidRDefault="00034ADE" w:rsidP="00034ADE">
      <w:r w:rsidRPr="00034ADE">
        <w:t xml:space="preserve">Alle </w:t>
      </w:r>
      <w:r>
        <w:t xml:space="preserve">documenten, code en </w:t>
      </w:r>
      <w:proofErr w:type="gramStart"/>
      <w:r>
        <w:t>PCB bestanden</w:t>
      </w:r>
      <w:proofErr w:type="gramEnd"/>
      <w:r>
        <w:t xml:space="preserve"> staan op GitHub. Onder branches staat ook een V0.1 </w:t>
      </w:r>
      <w:proofErr w:type="spellStart"/>
      <w:r>
        <w:t>branch</w:t>
      </w:r>
      <w:proofErr w:type="spellEnd"/>
      <w:r>
        <w:t xml:space="preserve"> met de test code en </w:t>
      </w:r>
      <w:proofErr w:type="gramStart"/>
      <w:r>
        <w:t>pcb bestanden</w:t>
      </w:r>
      <w:proofErr w:type="gramEnd"/>
      <w:r>
        <w:t xml:space="preserve"> van prototype V0.1.</w:t>
      </w:r>
    </w:p>
    <w:p w14:paraId="448B8152" w14:textId="74F6D5F6" w:rsidR="00C3141D" w:rsidRPr="00C3141D" w:rsidRDefault="00034ADE" w:rsidP="00034ADE">
      <w:pPr>
        <w:rPr>
          <w:color w:val="0000FF"/>
          <w:u w:val="single"/>
        </w:rPr>
      </w:pPr>
      <w:r>
        <w:t xml:space="preserve">Link: </w:t>
      </w:r>
      <w:hyperlink r:id="rId24" w:history="1">
        <w:r w:rsidRPr="001D547B">
          <w:rPr>
            <w:rStyle w:val="Hyperlink"/>
          </w:rPr>
          <w:t>https://github.com/Ian-Blockmans/efuse</w:t>
        </w:r>
      </w:hyperlink>
    </w:p>
    <w:p w14:paraId="7913A6DB" w14:textId="783A32D0" w:rsidR="00034ADE" w:rsidRPr="00034ADE" w:rsidRDefault="00C3141D" w:rsidP="00034ADE">
      <w:r>
        <w:t xml:space="preserve">Directe link naar </w:t>
      </w:r>
      <w:r w:rsidRPr="00C3141D">
        <w:rPr>
          <w:lang w:val="en-150"/>
        </w:rPr>
        <w:t>embedded</w:t>
      </w:r>
      <w:r>
        <w:t xml:space="preserve"> code: </w:t>
      </w:r>
      <w:hyperlink r:id="rId25" w:history="1">
        <w:r w:rsidRPr="00A00D4F">
          <w:rPr>
            <w:rStyle w:val="Hyperlink"/>
          </w:rPr>
          <w:t>https://github.com/Ian-Blockmans/efuse/blob/main/arduino/eFuse%20final/src/</w:t>
        </w:r>
        <w:r w:rsidRPr="00A00D4F">
          <w:rPr>
            <w:rStyle w:val="Hyperlink"/>
          </w:rPr>
          <w:t>m</w:t>
        </w:r>
        <w:r w:rsidRPr="00A00D4F">
          <w:rPr>
            <w:rStyle w:val="Hyperlink"/>
          </w:rPr>
          <w:t>ain.cpp</w:t>
        </w:r>
      </w:hyperlink>
      <w:r>
        <w:t xml:space="preserve"> </w:t>
      </w:r>
      <w:r>
        <w:br/>
      </w:r>
      <w:sdt>
        <w:sdtPr>
          <w:id w:val="-723051240"/>
          <w:citation/>
        </w:sdtPr>
        <w:sdtEndPr/>
        <w:sdtContent>
          <w:r w:rsidR="00034ADE">
            <w:fldChar w:fldCharType="begin"/>
          </w:r>
          <w:r w:rsidR="00D835F7">
            <w:instrText xml:space="preserve">CITATION Ian \l 2067 </w:instrText>
          </w:r>
          <w:r w:rsidR="00034ADE">
            <w:fldChar w:fldCharType="separate"/>
          </w:r>
          <w:r w:rsidR="00D835F7">
            <w:rPr>
              <w:noProof/>
            </w:rPr>
            <w:t>(Blockmans)</w:t>
          </w:r>
          <w:r w:rsidR="00034ADE">
            <w:fldChar w:fldCharType="end"/>
          </w:r>
        </w:sdtContent>
      </w:sdt>
    </w:p>
    <w:p w14:paraId="3F0630D5" w14:textId="072B2D00" w:rsidR="00002D19" w:rsidRDefault="00002D19" w:rsidP="00002D19">
      <w:pPr>
        <w:pStyle w:val="Heading2"/>
      </w:pPr>
      <w:bookmarkStart w:id="16" w:name="_Toc72240344"/>
      <w:r>
        <w:t>User interface</w:t>
      </w:r>
      <w:bookmarkEnd w:id="16"/>
    </w:p>
    <w:p w14:paraId="1E6A0296" w14:textId="46271737" w:rsidR="00002D19" w:rsidRDefault="00002D19" w:rsidP="00002D19">
      <w:pPr>
        <w:pStyle w:val="Heading3"/>
      </w:pPr>
      <w:bookmarkStart w:id="17" w:name="_Toc72240345"/>
      <w:r>
        <w:t>Modbus over virtual com port</w:t>
      </w:r>
      <w:bookmarkEnd w:id="17"/>
    </w:p>
    <w:p w14:paraId="4DD67D16" w14:textId="77777777" w:rsidR="006E6D44"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112DA810" w14:textId="27A3C09E" w:rsidR="006E6D44" w:rsidRDefault="00610305" w:rsidP="00002D19">
      <w:sdt>
        <w:sdtPr>
          <w:id w:val="-374384865"/>
          <w:citation/>
        </w:sdtPr>
        <w:sdtEnd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en-150"/>
        </w:rPr>
      </w:pPr>
      <w:bookmarkStart w:id="18" w:name="_Toc72240346"/>
      <w:r>
        <w:t>Coils</w:t>
      </w:r>
      <w:bookmarkEnd w:id="18"/>
    </w:p>
    <w:p w14:paraId="76A7AB87" w14:textId="6AFDFA08" w:rsidR="00420A0D" w:rsidRPr="00420A0D" w:rsidRDefault="00F4382E" w:rsidP="00420A0D">
      <w:r>
        <w:t>Prototype V0.1</w:t>
      </w:r>
      <w:r w:rsidR="007A7330">
        <w:t>:</w:t>
      </w:r>
    </w:p>
    <w:tbl>
      <w:tblPr>
        <w:tblStyle w:val="GridTable4"/>
        <w:tblW w:w="0" w:type="auto"/>
        <w:tblLook w:val="04A0" w:firstRow="1" w:lastRow="0" w:firstColumn="1" w:lastColumn="0" w:noHBand="0" w:noVBand="1"/>
      </w:tblPr>
      <w:tblGrid>
        <w:gridCol w:w="862"/>
        <w:gridCol w:w="1991"/>
        <w:gridCol w:w="6038"/>
      </w:tblGrid>
      <w:tr w:rsidR="00EE5BED" w14:paraId="3E5663AB" w14:textId="55C52DF0" w:rsidTr="00665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DDD26DA" w14:textId="566C1547" w:rsidR="00EE5BED" w:rsidRDefault="00EE5BED" w:rsidP="00EE5BED">
            <w:r>
              <w:t>Adres</w:t>
            </w:r>
          </w:p>
        </w:tc>
        <w:tc>
          <w:tcPr>
            <w:tcW w:w="2004" w:type="dxa"/>
          </w:tcPr>
          <w:p w14:paraId="30F0ADA6" w14:textId="34A49F5E" w:rsidR="00EE5BED" w:rsidRDefault="00EE5BED" w:rsidP="00EE5BED">
            <w:pPr>
              <w:cnfStyle w:val="100000000000" w:firstRow="1" w:lastRow="0" w:firstColumn="0" w:lastColumn="0" w:oddVBand="0" w:evenVBand="0" w:oddHBand="0" w:evenHBand="0" w:firstRowFirstColumn="0" w:firstRowLastColumn="0" w:lastRowFirstColumn="0" w:lastRowLastColumn="0"/>
            </w:pPr>
            <w:r>
              <w:t>Coil name</w:t>
            </w:r>
          </w:p>
        </w:tc>
        <w:tc>
          <w:tcPr>
            <w:tcW w:w="6095" w:type="dxa"/>
          </w:tcPr>
          <w:p w14:paraId="7F75F71C" w14:textId="620DC646" w:rsidR="00EE5BED" w:rsidRDefault="009E544D" w:rsidP="00EE5BED">
            <w:pPr>
              <w:cnfStyle w:val="100000000000" w:firstRow="1" w:lastRow="0" w:firstColumn="0" w:lastColumn="0" w:oddVBand="0" w:evenVBand="0" w:oddHBand="0" w:evenHBand="0" w:firstRowFirstColumn="0" w:firstRowLastColumn="0" w:lastRowFirstColumn="0" w:lastRowLastColumn="0"/>
            </w:pPr>
            <w:proofErr w:type="spellStart"/>
            <w:r>
              <w:t>F</w:t>
            </w:r>
            <w:r w:rsidR="00EE5BED">
              <w:t>unction</w:t>
            </w:r>
            <w:proofErr w:type="spellEnd"/>
          </w:p>
        </w:tc>
      </w:tr>
      <w:tr w:rsidR="00EE5BED" w14:paraId="19B50CDF" w14:textId="3830CC3C"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8CACE35" w14:textId="7A13D102" w:rsidR="00EE5BED" w:rsidRDefault="00EE5BED" w:rsidP="00EE5BED">
            <w:r>
              <w:t>1</w:t>
            </w:r>
          </w:p>
        </w:tc>
        <w:tc>
          <w:tcPr>
            <w:tcW w:w="2004" w:type="dxa"/>
          </w:tcPr>
          <w:p w14:paraId="133A789B" w14:textId="50770D9A" w:rsidR="00EE5BED" w:rsidRDefault="009B26D1" w:rsidP="00EE5BED">
            <w:pPr>
              <w:cnfStyle w:val="000000100000" w:firstRow="0" w:lastRow="0" w:firstColumn="0" w:lastColumn="0" w:oddVBand="0" w:evenVBand="0" w:oddHBand="1" w:evenHBand="0" w:firstRowFirstColumn="0" w:firstRowLastColumn="0" w:lastRowFirstColumn="0" w:lastRowLastColumn="0"/>
            </w:pPr>
            <w:r>
              <w:t>ON/OFF</w:t>
            </w:r>
          </w:p>
        </w:tc>
        <w:tc>
          <w:tcPr>
            <w:tcW w:w="6095" w:type="dxa"/>
          </w:tcPr>
          <w:p w14:paraId="7086FBCA" w14:textId="420A4094" w:rsidR="00EE5BED" w:rsidRDefault="009B26D1" w:rsidP="00EE5BED">
            <w:pPr>
              <w:cnfStyle w:val="000000100000" w:firstRow="0" w:lastRow="0" w:firstColumn="0" w:lastColumn="0" w:oddVBand="0" w:evenVBand="0" w:oddHBand="1" w:evenHBand="0" w:firstRowFirstColumn="0" w:firstRowLastColumn="0" w:lastRowFirstColumn="0" w:lastRowLastColumn="0"/>
            </w:pPr>
            <w:r>
              <w:t xml:space="preserve">De </w:t>
            </w:r>
            <w:proofErr w:type="spellStart"/>
            <w:r>
              <w:t>efuse</w:t>
            </w:r>
            <w:proofErr w:type="spellEnd"/>
            <w:r>
              <w:t xml:space="preserve"> aan en uit zetten.</w:t>
            </w:r>
          </w:p>
        </w:tc>
      </w:tr>
      <w:tr w:rsidR="00EE5BED" w14:paraId="2B5DD935" w14:textId="06BCDEFB" w:rsidTr="0066547C">
        <w:tc>
          <w:tcPr>
            <w:cnfStyle w:val="001000000000" w:firstRow="0" w:lastRow="0" w:firstColumn="1" w:lastColumn="0" w:oddVBand="0" w:evenVBand="0" w:oddHBand="0" w:evenHBand="0" w:firstRowFirstColumn="0" w:firstRowLastColumn="0" w:lastRowFirstColumn="0" w:lastRowLastColumn="0"/>
            <w:tcW w:w="685" w:type="dxa"/>
          </w:tcPr>
          <w:p w14:paraId="1B56E44A" w14:textId="5EA751E1" w:rsidR="00EE5BED" w:rsidRDefault="00EE5BED" w:rsidP="00EE5BED">
            <w:r>
              <w:t>2</w:t>
            </w:r>
          </w:p>
        </w:tc>
        <w:tc>
          <w:tcPr>
            <w:tcW w:w="2004" w:type="dxa"/>
          </w:tcPr>
          <w:p w14:paraId="51BB9516" w14:textId="365BF1F8" w:rsidR="00EE5BED" w:rsidRDefault="009B26D1" w:rsidP="00EE5BED">
            <w:pPr>
              <w:cnfStyle w:val="000000000000" w:firstRow="0" w:lastRow="0" w:firstColumn="0" w:lastColumn="0" w:oddVBand="0" w:evenVBand="0" w:oddHBand="0" w:evenHBand="0" w:firstRowFirstColumn="0" w:firstRowLastColumn="0" w:lastRowFirstColumn="0" w:lastRowLastColumn="0"/>
            </w:pPr>
            <w:r>
              <w:t>LCL-class 1</w:t>
            </w:r>
          </w:p>
        </w:tc>
        <w:tc>
          <w:tcPr>
            <w:tcW w:w="6095" w:type="dxa"/>
          </w:tcPr>
          <w:p w14:paraId="2CBF6C1A" w14:textId="72E303D7"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Maximumstroom 1.4A spanning van 22V tot 38V</w:t>
            </w:r>
          </w:p>
        </w:tc>
      </w:tr>
      <w:tr w:rsidR="00EE5BED" w14:paraId="19A4EE84" w14:textId="4F808E72"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6A3A5F0" w14:textId="24107678" w:rsidR="00EE5BED" w:rsidRDefault="00EE5BED" w:rsidP="00EE5BED">
            <w:r>
              <w:t>3</w:t>
            </w:r>
          </w:p>
        </w:tc>
        <w:tc>
          <w:tcPr>
            <w:tcW w:w="2004" w:type="dxa"/>
          </w:tcPr>
          <w:p w14:paraId="4A628006" w14:textId="60DBCBD3" w:rsidR="00EE5BED" w:rsidRDefault="009B26D1" w:rsidP="00EE5BED">
            <w:pPr>
              <w:cnfStyle w:val="000000100000" w:firstRow="0" w:lastRow="0" w:firstColumn="0" w:lastColumn="0" w:oddVBand="0" w:evenVBand="0" w:oddHBand="1" w:evenHBand="0" w:firstRowFirstColumn="0" w:firstRowLastColumn="0" w:lastRowFirstColumn="0" w:lastRowLastColumn="0"/>
            </w:pPr>
            <w:r>
              <w:t>LCL-class 2</w:t>
            </w:r>
          </w:p>
        </w:tc>
        <w:tc>
          <w:tcPr>
            <w:tcW w:w="6095" w:type="dxa"/>
          </w:tcPr>
          <w:p w14:paraId="740522E8" w14:textId="0920AFA4" w:rsidR="00EE5BED" w:rsidRDefault="009B26D1" w:rsidP="00EE5BED">
            <w:pPr>
              <w:cnfStyle w:val="000000100000" w:firstRow="0" w:lastRow="0" w:firstColumn="0" w:lastColumn="0" w:oddVBand="0" w:evenVBand="0" w:oddHBand="1" w:evenHBand="0" w:firstRowFirstColumn="0" w:firstRowLastColumn="0" w:lastRowFirstColumn="0" w:lastRowLastColumn="0"/>
            </w:pPr>
            <w:r>
              <w:t>Maximumstroom 2.8A spanning van 22V tot 38V</w:t>
            </w:r>
          </w:p>
        </w:tc>
      </w:tr>
      <w:tr w:rsidR="00EE5BED" w14:paraId="0593EF45" w14:textId="2FBF830F" w:rsidTr="0066547C">
        <w:tc>
          <w:tcPr>
            <w:cnfStyle w:val="001000000000" w:firstRow="0" w:lastRow="0" w:firstColumn="1" w:lastColumn="0" w:oddVBand="0" w:evenVBand="0" w:oddHBand="0" w:evenHBand="0" w:firstRowFirstColumn="0" w:firstRowLastColumn="0" w:lastRowFirstColumn="0" w:lastRowLastColumn="0"/>
            <w:tcW w:w="685" w:type="dxa"/>
          </w:tcPr>
          <w:p w14:paraId="09D5FDFB" w14:textId="691AF5D9" w:rsidR="00EE5BED" w:rsidRDefault="00EE5BED" w:rsidP="00EE5BED">
            <w:r>
              <w:t>4</w:t>
            </w:r>
          </w:p>
        </w:tc>
        <w:tc>
          <w:tcPr>
            <w:tcW w:w="2004" w:type="dxa"/>
          </w:tcPr>
          <w:p w14:paraId="675F0548" w14:textId="5EF81B5C" w:rsidR="00EE5BED" w:rsidRDefault="009B26D1" w:rsidP="00EE5BED">
            <w:pPr>
              <w:cnfStyle w:val="000000000000" w:firstRow="0" w:lastRow="0" w:firstColumn="0" w:lastColumn="0" w:oddVBand="0" w:evenVBand="0" w:oddHBand="0" w:evenHBand="0" w:firstRowFirstColumn="0" w:firstRowLastColumn="0" w:lastRowFirstColumn="0" w:lastRowLastColumn="0"/>
            </w:pPr>
            <w:r>
              <w:t>LCL-class 3</w:t>
            </w:r>
          </w:p>
        </w:tc>
        <w:tc>
          <w:tcPr>
            <w:tcW w:w="6095" w:type="dxa"/>
          </w:tcPr>
          <w:p w14:paraId="5101403F" w14:textId="5D75F774"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Maximumstroom 4.2A spanning van 22V tot 38V</w:t>
            </w:r>
          </w:p>
        </w:tc>
      </w:tr>
      <w:tr w:rsidR="00EE5BED" w14:paraId="422D820C" w14:textId="49B56BB2"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E250287" w14:textId="7875FD03" w:rsidR="00EE5BED" w:rsidRDefault="00EE5BED" w:rsidP="00EE5BED">
            <w:r>
              <w:lastRenderedPageBreak/>
              <w:t>5</w:t>
            </w:r>
          </w:p>
        </w:tc>
        <w:tc>
          <w:tcPr>
            <w:tcW w:w="2004" w:type="dxa"/>
          </w:tcPr>
          <w:p w14:paraId="174EE87C" w14:textId="2BD927EE" w:rsidR="00EE5BED" w:rsidRDefault="009B26D1" w:rsidP="00EE5BED">
            <w:pPr>
              <w:cnfStyle w:val="000000100000" w:firstRow="0" w:lastRow="0" w:firstColumn="0" w:lastColumn="0" w:oddVBand="0" w:evenVBand="0" w:oddHBand="1" w:evenHBand="0" w:firstRowFirstColumn="0" w:firstRowLastColumn="0" w:lastRowFirstColumn="0" w:lastRowLastColumn="0"/>
            </w:pPr>
            <w:r>
              <w:t>12V</w:t>
            </w:r>
          </w:p>
        </w:tc>
        <w:tc>
          <w:tcPr>
            <w:tcW w:w="6095" w:type="dxa"/>
          </w:tcPr>
          <w:p w14:paraId="08AC6568" w14:textId="55D13A45" w:rsidR="00EE5BED" w:rsidRDefault="009B26D1" w:rsidP="00EE5BED">
            <w:pPr>
              <w:cnfStyle w:val="000000100000" w:firstRow="0" w:lastRow="0" w:firstColumn="0" w:lastColumn="0" w:oddVBand="0" w:evenVBand="0" w:oddHBand="1" w:evenHBand="0" w:firstRowFirstColumn="0" w:firstRowLastColumn="0" w:lastRowFirstColumn="0" w:lastRowLastColumn="0"/>
            </w:pPr>
            <w:r>
              <w:t xml:space="preserve">Maximum spanning 12V </w:t>
            </w:r>
            <w:r w:rsidR="00592F19">
              <w:t>(optioneel niet in het finale ontwerp)</w:t>
            </w:r>
          </w:p>
        </w:tc>
      </w:tr>
      <w:tr w:rsidR="00EE5BED" w14:paraId="05DD4B08" w14:textId="7A291F08" w:rsidTr="0066547C">
        <w:tc>
          <w:tcPr>
            <w:cnfStyle w:val="001000000000" w:firstRow="0" w:lastRow="0" w:firstColumn="1" w:lastColumn="0" w:oddVBand="0" w:evenVBand="0" w:oddHBand="0" w:evenHBand="0" w:firstRowFirstColumn="0" w:firstRowLastColumn="0" w:lastRowFirstColumn="0" w:lastRowLastColumn="0"/>
            <w:tcW w:w="685" w:type="dxa"/>
          </w:tcPr>
          <w:p w14:paraId="2D3768E1" w14:textId="04583DF4" w:rsidR="00EE5BED" w:rsidRDefault="00EE5BED" w:rsidP="00EE5BED">
            <w:r>
              <w:t>6</w:t>
            </w:r>
          </w:p>
        </w:tc>
        <w:tc>
          <w:tcPr>
            <w:tcW w:w="2004" w:type="dxa"/>
          </w:tcPr>
          <w:p w14:paraId="66E2E4EB" w14:textId="07C04CF8" w:rsidR="00EE5BED" w:rsidRDefault="009B26D1" w:rsidP="00EE5BED">
            <w:pPr>
              <w:cnfStyle w:val="000000000000" w:firstRow="0" w:lastRow="0" w:firstColumn="0" w:lastColumn="0" w:oddVBand="0" w:evenVBand="0" w:oddHBand="0" w:evenHBand="0" w:firstRowFirstColumn="0" w:firstRowLastColumn="0" w:lastRowFirstColumn="0" w:lastRowLastColumn="0"/>
            </w:pPr>
            <w:r>
              <w:t>5V</w:t>
            </w:r>
          </w:p>
        </w:tc>
        <w:tc>
          <w:tcPr>
            <w:tcW w:w="6095" w:type="dxa"/>
          </w:tcPr>
          <w:p w14:paraId="1AF6C6EE" w14:textId="1FBB07AA"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 spanning 5V</w:t>
            </w:r>
            <w:r w:rsidR="00592F19">
              <w:t xml:space="preserve"> (optioneel niet in het finale ontwerp)</w:t>
            </w:r>
          </w:p>
        </w:tc>
      </w:tr>
      <w:tr w:rsidR="00EE5BED" w14:paraId="60DF6F53" w14:textId="7339D36E" w:rsidTr="0066547C">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685" w:type="dxa"/>
          </w:tcPr>
          <w:p w14:paraId="657A6D53" w14:textId="1881A2F5" w:rsidR="00EE5BED" w:rsidRDefault="00EE5BED" w:rsidP="00EE5BED">
            <w:r>
              <w:t>7</w:t>
            </w:r>
          </w:p>
        </w:tc>
        <w:tc>
          <w:tcPr>
            <w:tcW w:w="2004" w:type="dxa"/>
          </w:tcPr>
          <w:p w14:paraId="15943160" w14:textId="5AF2F0C2" w:rsidR="00EE5BED" w:rsidRDefault="000972AD" w:rsidP="00EE5BED">
            <w:pPr>
              <w:cnfStyle w:val="000000100000" w:firstRow="0" w:lastRow="0" w:firstColumn="0" w:lastColumn="0" w:oddVBand="0" w:evenVBand="0" w:oddHBand="1" w:evenHBand="0" w:firstRowFirstColumn="0" w:firstRowLastColumn="0" w:lastRowFirstColumn="0" w:lastRowLastColumn="0"/>
            </w:pPr>
            <w:r>
              <w:t>Arduino led</w:t>
            </w:r>
          </w:p>
        </w:tc>
        <w:tc>
          <w:tcPr>
            <w:tcW w:w="6095" w:type="dxa"/>
          </w:tcPr>
          <w:p w14:paraId="4428F230" w14:textId="10AE368E" w:rsidR="00EE5BED" w:rsidRDefault="000972AD" w:rsidP="00EE5BED">
            <w:pPr>
              <w:cnfStyle w:val="000000100000" w:firstRow="0" w:lastRow="0" w:firstColumn="0" w:lastColumn="0" w:oddVBand="0" w:evenVBand="0" w:oddHBand="1" w:evenHBand="0" w:firstRowFirstColumn="0" w:firstRowLastColumn="0" w:lastRowFirstColumn="0" w:lastRowLastColumn="0"/>
            </w:pPr>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9" w:name="_Toc72513527"/>
      <w:r>
        <w:t xml:space="preserve">Tabel </w:t>
      </w:r>
      <w:fldSimple w:instr=" SEQ Tabel \* ARABIC ">
        <w:r w:rsidR="00997805">
          <w:rPr>
            <w:noProof/>
          </w:rPr>
          <w:t>2</w:t>
        </w:r>
      </w:fldSimple>
      <w:r>
        <w:t xml:space="preserve"> - Prototype V0.1 </w:t>
      </w:r>
      <w:proofErr w:type="spellStart"/>
      <w:r>
        <w:t>coils</w:t>
      </w:r>
      <w:bookmarkEnd w:id="19"/>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GridTable4"/>
        <w:tblW w:w="0" w:type="auto"/>
        <w:tblLook w:val="04A0" w:firstRow="1" w:lastRow="0" w:firstColumn="1" w:lastColumn="0" w:noHBand="0" w:noVBand="1"/>
      </w:tblPr>
      <w:tblGrid>
        <w:gridCol w:w="862"/>
        <w:gridCol w:w="1991"/>
        <w:gridCol w:w="6038"/>
      </w:tblGrid>
      <w:tr w:rsidR="00420A0D" w14:paraId="715CB797"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A3F86EA" w14:textId="77777777" w:rsidR="00420A0D" w:rsidRDefault="00420A0D" w:rsidP="00EE4E6C">
            <w:r>
              <w:t>Adres</w:t>
            </w:r>
          </w:p>
        </w:tc>
        <w:tc>
          <w:tcPr>
            <w:tcW w:w="2004" w:type="dxa"/>
          </w:tcPr>
          <w:p w14:paraId="12276ED1" w14:textId="77777777" w:rsidR="00420A0D" w:rsidRDefault="00420A0D" w:rsidP="00EE4E6C">
            <w:pPr>
              <w:cnfStyle w:val="100000000000" w:firstRow="1" w:lastRow="0" w:firstColumn="0" w:lastColumn="0" w:oddVBand="0" w:evenVBand="0" w:oddHBand="0" w:evenHBand="0" w:firstRowFirstColumn="0" w:firstRowLastColumn="0" w:lastRowFirstColumn="0" w:lastRowLastColumn="0"/>
            </w:pPr>
            <w:r>
              <w:t>Coil name</w:t>
            </w:r>
          </w:p>
        </w:tc>
        <w:tc>
          <w:tcPr>
            <w:tcW w:w="6095" w:type="dxa"/>
          </w:tcPr>
          <w:p w14:paraId="0DD2F70F" w14:textId="77777777" w:rsidR="00420A0D" w:rsidRDefault="00420A0D" w:rsidP="00EE4E6C">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420A0D" w14:paraId="286B98AE"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CFBFE17" w14:textId="77777777" w:rsidR="00420A0D" w:rsidRDefault="00420A0D" w:rsidP="00EE4E6C">
            <w:r>
              <w:t>1</w:t>
            </w:r>
          </w:p>
        </w:tc>
        <w:tc>
          <w:tcPr>
            <w:tcW w:w="2004" w:type="dxa"/>
          </w:tcPr>
          <w:p w14:paraId="3A4F70ED" w14:textId="6B1FD2E9" w:rsidR="00420A0D" w:rsidRDefault="00420A0D" w:rsidP="00EE4E6C">
            <w:pPr>
              <w:cnfStyle w:val="000000100000" w:firstRow="0" w:lastRow="0" w:firstColumn="0" w:lastColumn="0" w:oddVBand="0" w:evenVBand="0" w:oddHBand="1" w:evenHBand="0" w:firstRowFirstColumn="0" w:firstRowLastColumn="0" w:lastRowFirstColumn="0" w:lastRowLastColumn="0"/>
            </w:pPr>
            <w:r>
              <w:t>ON/OFF eFuse 1</w:t>
            </w:r>
          </w:p>
        </w:tc>
        <w:tc>
          <w:tcPr>
            <w:tcW w:w="6095" w:type="dxa"/>
          </w:tcPr>
          <w:p w14:paraId="14AC1342" w14:textId="58E20336" w:rsidR="00420A0D" w:rsidRDefault="00420A0D" w:rsidP="00EE4E6C">
            <w:pPr>
              <w:cnfStyle w:val="000000100000" w:firstRow="0" w:lastRow="0" w:firstColumn="0" w:lastColumn="0" w:oddVBand="0" w:evenVBand="0" w:oddHBand="1" w:evenHBand="0" w:firstRowFirstColumn="0" w:firstRowLastColumn="0" w:lastRowFirstColumn="0" w:lastRowLastColumn="0"/>
            </w:pPr>
            <w:r>
              <w:t>De eerste eFuse aan en uit zetten.</w:t>
            </w:r>
          </w:p>
        </w:tc>
      </w:tr>
      <w:tr w:rsidR="00420A0D" w14:paraId="585DAA8C"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42CD0C8C" w14:textId="77777777" w:rsidR="00420A0D" w:rsidRDefault="00420A0D" w:rsidP="00EE4E6C">
            <w:r>
              <w:t>2</w:t>
            </w:r>
          </w:p>
        </w:tc>
        <w:tc>
          <w:tcPr>
            <w:tcW w:w="2004" w:type="dxa"/>
          </w:tcPr>
          <w:p w14:paraId="4F673FAF" w14:textId="4CDBE548"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1 eFuse 1</w:t>
            </w:r>
          </w:p>
        </w:tc>
        <w:tc>
          <w:tcPr>
            <w:tcW w:w="6095" w:type="dxa"/>
          </w:tcPr>
          <w:p w14:paraId="4702FAD5" w14:textId="175006D0"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1.4A spanning van 22V tot 38V voor eerste eFuse</w:t>
            </w:r>
          </w:p>
        </w:tc>
      </w:tr>
      <w:tr w:rsidR="00420A0D" w14:paraId="5DAD589E"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C64AFA7" w14:textId="77777777" w:rsidR="00420A0D" w:rsidRDefault="00420A0D" w:rsidP="00EE4E6C">
            <w:r>
              <w:t>3</w:t>
            </w:r>
          </w:p>
        </w:tc>
        <w:tc>
          <w:tcPr>
            <w:tcW w:w="2004" w:type="dxa"/>
          </w:tcPr>
          <w:p w14:paraId="5DB357A2" w14:textId="030331AC" w:rsidR="00420A0D" w:rsidRDefault="00420A0D" w:rsidP="00EE4E6C">
            <w:pPr>
              <w:cnfStyle w:val="000000100000" w:firstRow="0" w:lastRow="0" w:firstColumn="0" w:lastColumn="0" w:oddVBand="0" w:evenVBand="0" w:oddHBand="1" w:evenHBand="0" w:firstRowFirstColumn="0" w:firstRowLastColumn="0" w:lastRowFirstColumn="0" w:lastRowLastColumn="0"/>
            </w:pPr>
            <w:r>
              <w:t>LCL-class 2 eFuse 1</w:t>
            </w:r>
          </w:p>
        </w:tc>
        <w:tc>
          <w:tcPr>
            <w:tcW w:w="6095" w:type="dxa"/>
          </w:tcPr>
          <w:p w14:paraId="4435C402" w14:textId="77777777" w:rsidR="00420A0D" w:rsidRDefault="00420A0D" w:rsidP="00EE4E6C">
            <w:pPr>
              <w:cnfStyle w:val="000000100000" w:firstRow="0" w:lastRow="0" w:firstColumn="0" w:lastColumn="0" w:oddVBand="0" w:evenVBand="0" w:oddHBand="1" w:evenHBand="0" w:firstRowFirstColumn="0" w:firstRowLastColumn="0" w:lastRowFirstColumn="0" w:lastRowLastColumn="0"/>
            </w:pPr>
            <w:r>
              <w:t>Maximumstroom 2.8A spanning van 22V tot 38V</w:t>
            </w:r>
          </w:p>
        </w:tc>
      </w:tr>
      <w:tr w:rsidR="00420A0D" w14:paraId="6095B67B"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5E2D81B5" w14:textId="77777777" w:rsidR="00420A0D" w:rsidRDefault="00420A0D" w:rsidP="00EE4E6C">
            <w:r>
              <w:t>4</w:t>
            </w:r>
          </w:p>
        </w:tc>
        <w:tc>
          <w:tcPr>
            <w:tcW w:w="2004" w:type="dxa"/>
          </w:tcPr>
          <w:p w14:paraId="12D5F491" w14:textId="7501265A"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3 eFuse 1</w:t>
            </w:r>
          </w:p>
        </w:tc>
        <w:tc>
          <w:tcPr>
            <w:tcW w:w="6095" w:type="dxa"/>
          </w:tcPr>
          <w:p w14:paraId="35142329" w14:textId="77777777"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4.2A spanning van 22V tot 38V</w:t>
            </w:r>
          </w:p>
        </w:tc>
      </w:tr>
      <w:tr w:rsidR="00420A0D" w14:paraId="2E74BAE0"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A867DAC" w14:textId="77777777" w:rsidR="00420A0D" w:rsidRDefault="00420A0D" w:rsidP="00EE4E6C">
            <w:r>
              <w:t>5</w:t>
            </w:r>
          </w:p>
        </w:tc>
        <w:tc>
          <w:tcPr>
            <w:tcW w:w="2004" w:type="dxa"/>
          </w:tcPr>
          <w:p w14:paraId="44902C64" w14:textId="1D7A1995" w:rsidR="00420A0D" w:rsidRDefault="00420A0D" w:rsidP="00EE4E6C">
            <w:pPr>
              <w:cnfStyle w:val="000000100000" w:firstRow="0" w:lastRow="0" w:firstColumn="0" w:lastColumn="0" w:oddVBand="0" w:evenVBand="0" w:oddHBand="1" w:evenHBand="0" w:firstRowFirstColumn="0" w:firstRowLastColumn="0" w:lastRowFirstColumn="0" w:lastRowLastColumn="0"/>
            </w:pPr>
            <w:r>
              <w:t>ON/OFF eFuse 2</w:t>
            </w:r>
          </w:p>
        </w:tc>
        <w:tc>
          <w:tcPr>
            <w:tcW w:w="6095" w:type="dxa"/>
          </w:tcPr>
          <w:p w14:paraId="6A03CA4C" w14:textId="268D3229" w:rsidR="00420A0D" w:rsidRDefault="00420A0D" w:rsidP="00EE4E6C">
            <w:pPr>
              <w:cnfStyle w:val="000000100000" w:firstRow="0" w:lastRow="0" w:firstColumn="0" w:lastColumn="0" w:oddVBand="0" w:evenVBand="0" w:oddHBand="1" w:evenHBand="0" w:firstRowFirstColumn="0" w:firstRowLastColumn="0" w:lastRowFirstColumn="0" w:lastRowLastColumn="0"/>
            </w:pPr>
            <w:r>
              <w:t>De 2</w:t>
            </w:r>
            <w:r w:rsidRPr="00420A0D">
              <w:rPr>
                <w:vertAlign w:val="superscript"/>
              </w:rPr>
              <w:t>de</w:t>
            </w:r>
            <w:r>
              <w:t xml:space="preserve"> eFuse aan en uit zetten.</w:t>
            </w:r>
          </w:p>
        </w:tc>
      </w:tr>
      <w:tr w:rsidR="00420A0D" w14:paraId="6385A9A3" w14:textId="77777777" w:rsidTr="006E6D44">
        <w:trPr>
          <w:trHeight w:val="471"/>
        </w:trPr>
        <w:tc>
          <w:tcPr>
            <w:cnfStyle w:val="001000000000" w:firstRow="0" w:lastRow="0" w:firstColumn="1" w:lastColumn="0" w:oddVBand="0" w:evenVBand="0" w:oddHBand="0" w:evenHBand="0" w:firstRowFirstColumn="0" w:firstRowLastColumn="0" w:lastRowFirstColumn="0" w:lastRowLastColumn="0"/>
            <w:tcW w:w="685" w:type="dxa"/>
          </w:tcPr>
          <w:p w14:paraId="4F31E11E" w14:textId="77777777" w:rsidR="00420A0D" w:rsidRDefault="00420A0D" w:rsidP="00EE4E6C">
            <w:r>
              <w:t>6</w:t>
            </w:r>
          </w:p>
        </w:tc>
        <w:tc>
          <w:tcPr>
            <w:tcW w:w="2004" w:type="dxa"/>
          </w:tcPr>
          <w:p w14:paraId="47960926" w14:textId="64A3E525"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1 eFuse 2</w:t>
            </w:r>
          </w:p>
        </w:tc>
        <w:tc>
          <w:tcPr>
            <w:tcW w:w="6095" w:type="dxa"/>
          </w:tcPr>
          <w:p w14:paraId="61E9DB0F" w14:textId="47668A04"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1.4A spanning van 22V tot 38V voor 2</w:t>
            </w:r>
            <w:r w:rsidRPr="00420A0D">
              <w:rPr>
                <w:vertAlign w:val="superscript"/>
              </w:rPr>
              <w:t>de</w:t>
            </w:r>
            <w:r>
              <w:t xml:space="preserve"> eFuse</w:t>
            </w:r>
          </w:p>
        </w:tc>
      </w:tr>
      <w:tr w:rsidR="00420A0D" w14:paraId="3CB79DC1"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9C9AE3B" w14:textId="77777777" w:rsidR="00420A0D" w:rsidRDefault="00420A0D" w:rsidP="00EE4E6C">
            <w:r>
              <w:t>7</w:t>
            </w:r>
          </w:p>
        </w:tc>
        <w:tc>
          <w:tcPr>
            <w:tcW w:w="2004" w:type="dxa"/>
          </w:tcPr>
          <w:p w14:paraId="692DC301" w14:textId="246F3B24" w:rsidR="00420A0D" w:rsidRDefault="00420A0D" w:rsidP="00EE4E6C">
            <w:pPr>
              <w:cnfStyle w:val="000000100000" w:firstRow="0" w:lastRow="0" w:firstColumn="0" w:lastColumn="0" w:oddVBand="0" w:evenVBand="0" w:oddHBand="1" w:evenHBand="0" w:firstRowFirstColumn="0" w:firstRowLastColumn="0" w:lastRowFirstColumn="0" w:lastRowLastColumn="0"/>
            </w:pPr>
            <w:r>
              <w:t>LCL-class 2 eFuse 2</w:t>
            </w:r>
          </w:p>
        </w:tc>
        <w:tc>
          <w:tcPr>
            <w:tcW w:w="6095" w:type="dxa"/>
          </w:tcPr>
          <w:p w14:paraId="1B9EF8B3" w14:textId="1FCFE26F" w:rsidR="00420A0D" w:rsidRDefault="00420A0D" w:rsidP="00EE4E6C">
            <w:pPr>
              <w:cnfStyle w:val="000000100000" w:firstRow="0" w:lastRow="0" w:firstColumn="0" w:lastColumn="0" w:oddVBand="0" w:evenVBand="0" w:oddHBand="1" w:evenHBand="0" w:firstRowFirstColumn="0" w:firstRowLastColumn="0" w:lastRowFirstColumn="0" w:lastRowLastColumn="0"/>
            </w:pPr>
            <w:r>
              <w:t>Maximumstroom 2.8A spanning van 22V tot 38V voor 2</w:t>
            </w:r>
            <w:r w:rsidRPr="00420A0D">
              <w:rPr>
                <w:vertAlign w:val="superscript"/>
              </w:rPr>
              <w:t>de</w:t>
            </w:r>
            <w:r>
              <w:t xml:space="preserve"> eFuse</w:t>
            </w:r>
          </w:p>
        </w:tc>
      </w:tr>
      <w:tr w:rsidR="00420A0D" w14:paraId="59385776"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420C9CFD" w14:textId="5E33F07C" w:rsidR="00420A0D" w:rsidRDefault="00420A0D" w:rsidP="00EE4E6C">
            <w:r>
              <w:t>8</w:t>
            </w:r>
          </w:p>
        </w:tc>
        <w:tc>
          <w:tcPr>
            <w:tcW w:w="2004" w:type="dxa"/>
          </w:tcPr>
          <w:p w14:paraId="78EF6435" w14:textId="0E6545D0"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3 eFuse 2</w:t>
            </w:r>
          </w:p>
        </w:tc>
        <w:tc>
          <w:tcPr>
            <w:tcW w:w="6095" w:type="dxa"/>
          </w:tcPr>
          <w:p w14:paraId="12E43E57" w14:textId="3CD11E0A"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4.2A spanning van 22V tot 38V voor 2</w:t>
            </w:r>
            <w:r w:rsidRPr="00420A0D">
              <w:rPr>
                <w:vertAlign w:val="superscript"/>
              </w:rPr>
              <w:t>de</w:t>
            </w:r>
            <w:r>
              <w:t xml:space="preserve"> eFuse</w:t>
            </w:r>
          </w:p>
        </w:tc>
      </w:tr>
      <w:tr w:rsidR="00420A0D" w14:paraId="3068E437"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A455A36" w14:textId="1E85DAE5" w:rsidR="00420A0D" w:rsidRDefault="00420A0D" w:rsidP="00420A0D">
            <w:r>
              <w:t>9</w:t>
            </w:r>
          </w:p>
        </w:tc>
        <w:tc>
          <w:tcPr>
            <w:tcW w:w="2004" w:type="dxa"/>
          </w:tcPr>
          <w:p w14:paraId="21A29200" w14:textId="2124B9E3" w:rsidR="00420A0D" w:rsidRDefault="00420A0D" w:rsidP="00420A0D">
            <w:pPr>
              <w:cnfStyle w:val="000000100000" w:firstRow="0" w:lastRow="0" w:firstColumn="0" w:lastColumn="0" w:oddVBand="0" w:evenVBand="0" w:oddHBand="1" w:evenHBand="0" w:firstRowFirstColumn="0" w:firstRowLastColumn="0" w:lastRowFirstColumn="0" w:lastRowLastColumn="0"/>
            </w:pPr>
            <w:r>
              <w:t>ON/OFF eFuse 3</w:t>
            </w:r>
          </w:p>
        </w:tc>
        <w:tc>
          <w:tcPr>
            <w:tcW w:w="6095" w:type="dxa"/>
          </w:tcPr>
          <w:p w14:paraId="74C7CF4E" w14:textId="3ABF2047" w:rsidR="00420A0D" w:rsidRDefault="00420A0D" w:rsidP="00420A0D">
            <w:pPr>
              <w:cnfStyle w:val="000000100000" w:firstRow="0" w:lastRow="0" w:firstColumn="0" w:lastColumn="0" w:oddVBand="0" w:evenVBand="0" w:oddHBand="1" w:evenHBand="0" w:firstRowFirstColumn="0" w:firstRowLastColumn="0" w:lastRowFirstColumn="0" w:lastRowLastColumn="0"/>
            </w:pPr>
            <w:r>
              <w:t>De 3</w:t>
            </w:r>
            <w:r w:rsidRPr="00420A0D">
              <w:rPr>
                <w:vertAlign w:val="superscript"/>
              </w:rPr>
              <w:t>de</w:t>
            </w:r>
            <w:r>
              <w:t xml:space="preserve"> eFuse aan en uit zetten.</w:t>
            </w:r>
          </w:p>
        </w:tc>
      </w:tr>
      <w:tr w:rsidR="00420A0D" w14:paraId="334F822F"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B6A2AAF" w14:textId="5BD24856" w:rsidR="00420A0D" w:rsidRDefault="00420A0D" w:rsidP="00420A0D">
            <w:r>
              <w:t>10</w:t>
            </w:r>
          </w:p>
        </w:tc>
        <w:tc>
          <w:tcPr>
            <w:tcW w:w="2004" w:type="dxa"/>
          </w:tcPr>
          <w:p w14:paraId="72F44DEB" w14:textId="149DE123"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1 eFuse 3</w:t>
            </w:r>
          </w:p>
        </w:tc>
        <w:tc>
          <w:tcPr>
            <w:tcW w:w="6095" w:type="dxa"/>
          </w:tcPr>
          <w:p w14:paraId="215E221D" w14:textId="0A41DDA6"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1.4A spanning van 22V tot 38V voor 3</w:t>
            </w:r>
            <w:r w:rsidRPr="00420A0D">
              <w:rPr>
                <w:vertAlign w:val="superscript"/>
              </w:rPr>
              <w:t>de</w:t>
            </w:r>
            <w:r>
              <w:t xml:space="preserve"> eFuse</w:t>
            </w:r>
          </w:p>
        </w:tc>
      </w:tr>
      <w:tr w:rsidR="00420A0D" w14:paraId="7CA401C3"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C545914" w14:textId="16244743" w:rsidR="00420A0D" w:rsidRDefault="00420A0D" w:rsidP="00420A0D">
            <w:r>
              <w:t>11</w:t>
            </w:r>
          </w:p>
        </w:tc>
        <w:tc>
          <w:tcPr>
            <w:tcW w:w="2004" w:type="dxa"/>
          </w:tcPr>
          <w:p w14:paraId="1AEA17B4" w14:textId="3C189420" w:rsidR="00420A0D" w:rsidRDefault="00420A0D" w:rsidP="00420A0D">
            <w:pPr>
              <w:cnfStyle w:val="000000100000" w:firstRow="0" w:lastRow="0" w:firstColumn="0" w:lastColumn="0" w:oddVBand="0" w:evenVBand="0" w:oddHBand="1" w:evenHBand="0" w:firstRowFirstColumn="0" w:firstRowLastColumn="0" w:lastRowFirstColumn="0" w:lastRowLastColumn="0"/>
            </w:pPr>
            <w:r>
              <w:t>LCL-class 2 eFuse 3</w:t>
            </w:r>
          </w:p>
        </w:tc>
        <w:tc>
          <w:tcPr>
            <w:tcW w:w="6095" w:type="dxa"/>
          </w:tcPr>
          <w:p w14:paraId="219C1A27" w14:textId="1B29C5DA" w:rsidR="00420A0D" w:rsidRDefault="00420A0D" w:rsidP="00420A0D">
            <w:pPr>
              <w:cnfStyle w:val="000000100000" w:firstRow="0" w:lastRow="0" w:firstColumn="0" w:lastColumn="0" w:oddVBand="0" w:evenVBand="0" w:oddHBand="1" w:evenHBand="0" w:firstRowFirstColumn="0" w:firstRowLastColumn="0" w:lastRowFirstColumn="0" w:lastRowLastColumn="0"/>
            </w:pPr>
            <w:r>
              <w:t>Maximumstroom 2.8A spanning van 22V tot 38V voor 3</w:t>
            </w:r>
            <w:r w:rsidRPr="00420A0D">
              <w:rPr>
                <w:vertAlign w:val="superscript"/>
              </w:rPr>
              <w:t>de</w:t>
            </w:r>
            <w:r>
              <w:t xml:space="preserve"> eFuse</w:t>
            </w:r>
          </w:p>
        </w:tc>
      </w:tr>
      <w:tr w:rsidR="00420A0D" w14:paraId="56EE509E"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7387497" w14:textId="69E22C60" w:rsidR="00420A0D" w:rsidRDefault="00420A0D" w:rsidP="00420A0D">
            <w:r>
              <w:t>12</w:t>
            </w:r>
          </w:p>
        </w:tc>
        <w:tc>
          <w:tcPr>
            <w:tcW w:w="2004" w:type="dxa"/>
          </w:tcPr>
          <w:p w14:paraId="0BDDA2D2" w14:textId="4C8DAED2"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3 eFuse 3</w:t>
            </w:r>
          </w:p>
        </w:tc>
        <w:tc>
          <w:tcPr>
            <w:tcW w:w="6095" w:type="dxa"/>
          </w:tcPr>
          <w:p w14:paraId="50BBFD39" w14:textId="5B20332C"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4.2A spanning van 22V tot 38V voor 3</w:t>
            </w:r>
            <w:r w:rsidRPr="00420A0D">
              <w:rPr>
                <w:vertAlign w:val="superscript"/>
              </w:rPr>
              <w:t>de</w:t>
            </w:r>
            <w:r>
              <w:t xml:space="preserve"> eFuse</w:t>
            </w:r>
          </w:p>
        </w:tc>
      </w:tr>
      <w:tr w:rsidR="00420A0D" w14:paraId="3CED6FBD"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21577020" w14:textId="7594C470" w:rsidR="00420A0D" w:rsidRDefault="00420A0D" w:rsidP="00420A0D">
            <w:r>
              <w:t>13</w:t>
            </w:r>
          </w:p>
        </w:tc>
        <w:tc>
          <w:tcPr>
            <w:tcW w:w="2004" w:type="dxa"/>
          </w:tcPr>
          <w:p w14:paraId="327546C7" w14:textId="14FFAC2E" w:rsidR="00420A0D" w:rsidRDefault="00420A0D" w:rsidP="00420A0D">
            <w:pPr>
              <w:cnfStyle w:val="000000100000" w:firstRow="0" w:lastRow="0" w:firstColumn="0" w:lastColumn="0" w:oddVBand="0" w:evenVBand="0" w:oddHBand="1" w:evenHBand="0" w:firstRowFirstColumn="0" w:firstRowLastColumn="0" w:lastRowFirstColumn="0" w:lastRowLastColumn="0"/>
            </w:pPr>
            <w:r>
              <w:t>ON/OFF eFuse 4</w:t>
            </w:r>
          </w:p>
        </w:tc>
        <w:tc>
          <w:tcPr>
            <w:tcW w:w="6095" w:type="dxa"/>
          </w:tcPr>
          <w:p w14:paraId="58292140" w14:textId="36ABDD64" w:rsidR="00420A0D" w:rsidRDefault="00420A0D" w:rsidP="00420A0D">
            <w:pPr>
              <w:cnfStyle w:val="000000100000" w:firstRow="0" w:lastRow="0" w:firstColumn="0" w:lastColumn="0" w:oddVBand="0" w:evenVBand="0" w:oddHBand="1" w:evenHBand="0" w:firstRowFirstColumn="0" w:firstRowLastColumn="0" w:lastRowFirstColumn="0" w:lastRowLastColumn="0"/>
            </w:pPr>
            <w:r>
              <w:t>De 4</w:t>
            </w:r>
            <w:r w:rsidRPr="00420A0D">
              <w:rPr>
                <w:vertAlign w:val="superscript"/>
              </w:rPr>
              <w:t>de</w:t>
            </w:r>
            <w:r>
              <w:t xml:space="preserve"> eFuse aan en uit zetten.</w:t>
            </w:r>
          </w:p>
        </w:tc>
      </w:tr>
      <w:tr w:rsidR="00420A0D" w14:paraId="33D46F25"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E855E9A" w14:textId="39BBF4FB" w:rsidR="00420A0D" w:rsidRDefault="00420A0D" w:rsidP="00420A0D">
            <w:r>
              <w:t>14</w:t>
            </w:r>
          </w:p>
        </w:tc>
        <w:tc>
          <w:tcPr>
            <w:tcW w:w="2004" w:type="dxa"/>
          </w:tcPr>
          <w:p w14:paraId="4D8AF80F" w14:textId="6EE92B2C"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1 eFuse 4</w:t>
            </w:r>
          </w:p>
        </w:tc>
        <w:tc>
          <w:tcPr>
            <w:tcW w:w="6095" w:type="dxa"/>
          </w:tcPr>
          <w:p w14:paraId="675B478A" w14:textId="4430B2C8"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1.4A spanning van 22V tot 38V voor 4</w:t>
            </w:r>
            <w:r w:rsidRPr="00420A0D">
              <w:rPr>
                <w:vertAlign w:val="superscript"/>
              </w:rPr>
              <w:t>de</w:t>
            </w:r>
            <w:r>
              <w:t xml:space="preserve"> eFuse</w:t>
            </w:r>
          </w:p>
        </w:tc>
      </w:tr>
      <w:tr w:rsidR="00420A0D" w14:paraId="431CA54A"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DED6D98" w14:textId="049A8FCE" w:rsidR="00420A0D" w:rsidRDefault="00420A0D" w:rsidP="00420A0D">
            <w:r>
              <w:t>15</w:t>
            </w:r>
          </w:p>
        </w:tc>
        <w:tc>
          <w:tcPr>
            <w:tcW w:w="2004" w:type="dxa"/>
          </w:tcPr>
          <w:p w14:paraId="2892503D" w14:textId="2757CC69" w:rsidR="00420A0D" w:rsidRDefault="00420A0D" w:rsidP="00420A0D">
            <w:pPr>
              <w:cnfStyle w:val="000000100000" w:firstRow="0" w:lastRow="0" w:firstColumn="0" w:lastColumn="0" w:oddVBand="0" w:evenVBand="0" w:oddHBand="1" w:evenHBand="0" w:firstRowFirstColumn="0" w:firstRowLastColumn="0" w:lastRowFirstColumn="0" w:lastRowLastColumn="0"/>
            </w:pPr>
            <w:r>
              <w:t>LCL-class 2 eFuse 4</w:t>
            </w:r>
          </w:p>
        </w:tc>
        <w:tc>
          <w:tcPr>
            <w:tcW w:w="6095" w:type="dxa"/>
          </w:tcPr>
          <w:p w14:paraId="101CFCD8" w14:textId="202F696F" w:rsidR="00420A0D" w:rsidRDefault="00420A0D" w:rsidP="00420A0D">
            <w:pPr>
              <w:cnfStyle w:val="000000100000" w:firstRow="0" w:lastRow="0" w:firstColumn="0" w:lastColumn="0" w:oddVBand="0" w:evenVBand="0" w:oddHBand="1" w:evenHBand="0" w:firstRowFirstColumn="0" w:firstRowLastColumn="0" w:lastRowFirstColumn="0" w:lastRowLastColumn="0"/>
            </w:pPr>
            <w:r>
              <w:t>Maximumstroom 2.8A spanning van 22V tot 38V voor 4</w:t>
            </w:r>
            <w:r w:rsidRPr="00420A0D">
              <w:rPr>
                <w:vertAlign w:val="superscript"/>
              </w:rPr>
              <w:t>de</w:t>
            </w:r>
            <w:r>
              <w:t xml:space="preserve"> eFuse</w:t>
            </w:r>
          </w:p>
        </w:tc>
      </w:tr>
      <w:tr w:rsidR="00420A0D" w14:paraId="2D9FA321"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5F101194" w14:textId="72B6249B" w:rsidR="00420A0D" w:rsidRDefault="00420A0D" w:rsidP="00420A0D">
            <w:r>
              <w:lastRenderedPageBreak/>
              <w:t>16</w:t>
            </w:r>
          </w:p>
        </w:tc>
        <w:tc>
          <w:tcPr>
            <w:tcW w:w="2004" w:type="dxa"/>
          </w:tcPr>
          <w:p w14:paraId="067F429F" w14:textId="1C29DA21"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3 eFuse 4</w:t>
            </w:r>
          </w:p>
        </w:tc>
        <w:tc>
          <w:tcPr>
            <w:tcW w:w="6095" w:type="dxa"/>
          </w:tcPr>
          <w:p w14:paraId="5B2B77CC" w14:textId="6C2A1C67"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20" w:name="_Toc72513528"/>
      <w:r>
        <w:t xml:space="preserve">Tabel </w:t>
      </w:r>
      <w:fldSimple w:instr=" SEQ Tabel \* ARABIC ">
        <w:r w:rsidR="00997805">
          <w:rPr>
            <w:noProof/>
          </w:rPr>
          <w:t>3</w:t>
        </w:r>
      </w:fldSimple>
      <w:r>
        <w:t xml:space="preserve"> - </w:t>
      </w:r>
      <w:r w:rsidRPr="00F31B3B">
        <w:t>Prototype V0.</w:t>
      </w:r>
      <w:r>
        <w:t xml:space="preserve">2 </w:t>
      </w:r>
      <w:proofErr w:type="spellStart"/>
      <w:r>
        <w:t>coils</w:t>
      </w:r>
      <w:bookmarkEnd w:id="20"/>
      <w:proofErr w:type="spellEnd"/>
    </w:p>
    <w:p w14:paraId="63CCF1A4" w14:textId="77777777" w:rsidR="00F4382E" w:rsidRPr="00F4382E" w:rsidRDefault="00F4382E" w:rsidP="00F4382E"/>
    <w:p w14:paraId="13725593" w14:textId="49A0E1E9" w:rsidR="0066547C"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21" w:name="_Toc72240347"/>
      <w:r w:rsidRPr="005C150B">
        <w:rPr>
          <w:lang w:val="en-150"/>
        </w:rPr>
        <w:t xml:space="preserve">Discrete </w:t>
      </w:r>
      <w:r w:rsidR="00487F1F" w:rsidRPr="005C150B">
        <w:rPr>
          <w:lang w:val="en-150"/>
        </w:rPr>
        <w:t>Inputs</w:t>
      </w:r>
      <w:bookmarkEnd w:id="21"/>
    </w:p>
    <w:p w14:paraId="2A1FDCDF" w14:textId="1425B094" w:rsidR="007A7330" w:rsidRPr="007A7330" w:rsidRDefault="00F4382E" w:rsidP="007A7330">
      <w:r>
        <w:t>Prototype V0.1</w:t>
      </w:r>
      <w:r w:rsidR="007A7330">
        <w:t>:</w:t>
      </w:r>
    </w:p>
    <w:tbl>
      <w:tblPr>
        <w:tblStyle w:val="GridTable4"/>
        <w:tblW w:w="0" w:type="auto"/>
        <w:tblLook w:val="04A0" w:firstRow="1" w:lastRow="0" w:firstColumn="1" w:lastColumn="0" w:noHBand="0" w:noVBand="1"/>
      </w:tblPr>
      <w:tblGrid>
        <w:gridCol w:w="862"/>
        <w:gridCol w:w="1993"/>
        <w:gridCol w:w="6036"/>
      </w:tblGrid>
      <w:tr w:rsidR="009012BD" w14:paraId="3708371F"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F702719" w14:textId="77777777" w:rsidR="009012BD" w:rsidRDefault="009012BD" w:rsidP="009012BD">
            <w:r>
              <w:t>Adres</w:t>
            </w:r>
          </w:p>
        </w:tc>
        <w:tc>
          <w:tcPr>
            <w:tcW w:w="2004" w:type="dxa"/>
          </w:tcPr>
          <w:p w14:paraId="0C98E365" w14:textId="3C872E0D" w:rsidR="009012BD" w:rsidRDefault="009012BD" w:rsidP="009012BD">
            <w:pPr>
              <w:cnfStyle w:val="100000000000" w:firstRow="1" w:lastRow="0" w:firstColumn="0" w:lastColumn="0" w:oddVBand="0" w:evenVBand="0" w:oddHBand="0" w:evenHBand="0" w:firstRowFirstColumn="0" w:firstRowLastColumn="0" w:lastRowFirstColumn="0" w:lastRowLastColumn="0"/>
            </w:pPr>
            <w:r>
              <w:rPr>
                <w:lang w:val="en-150"/>
              </w:rPr>
              <w:t>Input</w:t>
            </w:r>
            <w:r>
              <w:t xml:space="preserve"> name</w:t>
            </w:r>
          </w:p>
        </w:tc>
        <w:tc>
          <w:tcPr>
            <w:tcW w:w="6095" w:type="dxa"/>
          </w:tcPr>
          <w:p w14:paraId="6058502A" w14:textId="77777777" w:rsidR="009012BD" w:rsidRDefault="009012BD" w:rsidP="009012BD">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9012BD" w14:paraId="15FB6E13"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pPr>
              <w:cnfStyle w:val="000000100000" w:firstRow="0" w:lastRow="0" w:firstColumn="0" w:lastColumn="0" w:oddVBand="0" w:evenVBand="0" w:oddHBand="1" w:evenHBand="0" w:firstRowFirstColumn="0" w:firstRowLastColumn="0" w:lastRowFirstColumn="0" w:lastRowLastColumn="0"/>
            </w:pPr>
            <w:r>
              <w:t xml:space="preserve">Hardware </w:t>
            </w:r>
            <w:r w:rsidR="00592F19">
              <w:t>F</w:t>
            </w:r>
            <w:r>
              <w:t>out</w:t>
            </w:r>
          </w:p>
        </w:tc>
        <w:tc>
          <w:tcPr>
            <w:tcW w:w="6095" w:type="dxa"/>
          </w:tcPr>
          <w:p w14:paraId="1B794291" w14:textId="581F6608" w:rsidR="00DF06E5" w:rsidRPr="00DF06E5" w:rsidRDefault="00592F19" w:rsidP="009012BD">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4C0D9CB" w14:textId="512C5020" w:rsidR="00DF06E5" w:rsidRDefault="00DF06E5" w:rsidP="009012BD">
            <w:r>
              <w:t>2</w:t>
            </w:r>
          </w:p>
        </w:tc>
        <w:tc>
          <w:tcPr>
            <w:tcW w:w="2004" w:type="dxa"/>
          </w:tcPr>
          <w:p w14:paraId="65701A6F" w14:textId="699DCB95" w:rsidR="00DF06E5" w:rsidRDefault="00DF06E5" w:rsidP="009012BD">
            <w:pPr>
              <w:cnfStyle w:val="000000000000" w:firstRow="0" w:lastRow="0" w:firstColumn="0" w:lastColumn="0" w:oddVBand="0" w:evenVBand="0" w:oddHBand="0" w:evenHBand="0" w:firstRowFirstColumn="0" w:firstRowLastColumn="0" w:lastRowFirstColumn="0" w:lastRowLastColumn="0"/>
            </w:pPr>
            <w:r>
              <w:t>Software Fout</w:t>
            </w:r>
          </w:p>
        </w:tc>
        <w:tc>
          <w:tcPr>
            <w:tcW w:w="6095" w:type="dxa"/>
          </w:tcPr>
          <w:p w14:paraId="18B2FE6D" w14:textId="4386F06B" w:rsidR="00DF06E5" w:rsidRDefault="00DF06E5" w:rsidP="009012BD">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w:t>
            </w:r>
          </w:p>
        </w:tc>
      </w:tr>
      <w:tr w:rsidR="00ED5BD9" w14:paraId="47A66B17"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Pr>
              <w:cnfStyle w:val="000000100000" w:firstRow="0" w:lastRow="0" w:firstColumn="0" w:lastColumn="0" w:oddVBand="0" w:evenVBand="0" w:oddHBand="1" w:evenHBand="0" w:firstRowFirstColumn="0" w:firstRowLastColumn="0" w:lastRowFirstColumn="0" w:lastRowLastColumn="0"/>
            </w:pPr>
            <w:proofErr w:type="spellStart"/>
            <w:r>
              <w:rPr>
                <w:lang w:val="en-150"/>
              </w:rPr>
              <w:t>Pgood</w:t>
            </w:r>
            <w:proofErr w:type="spellEnd"/>
          </w:p>
        </w:tc>
        <w:tc>
          <w:tcPr>
            <w:tcW w:w="6095" w:type="dxa"/>
          </w:tcPr>
          <w:p w14:paraId="56459D0A" w14:textId="2EBFFCAB" w:rsidR="00ED5BD9" w:rsidRPr="00ED5BD9" w:rsidRDefault="00592F19" w:rsidP="009012BD">
            <w:pPr>
              <w:cnfStyle w:val="000000100000" w:firstRow="0" w:lastRow="0" w:firstColumn="0" w:lastColumn="0" w:oddVBand="0" w:evenVBand="0" w:oddHBand="1" w:evenHBand="0" w:firstRowFirstColumn="0" w:firstRowLastColumn="0" w:lastRowFirstColumn="0" w:lastRowLastColumn="0"/>
            </w:pPr>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niet gebruikt in finale product kan misleidend zijn.</w:t>
            </w:r>
            <w:r w:rsidR="0066547C">
              <w:rPr>
                <w:lang w:val="en-US"/>
              </w:rPr>
              <w:t xml:space="preserve"> </w:t>
            </w:r>
            <w:r w:rsidR="00DF06E5" w:rsidRPr="00592F19">
              <w:t>Zie</w:t>
            </w:r>
            <w:r w:rsidR="0066547C">
              <w:t xml:space="preserve"> </w:t>
            </w:r>
            <w:r w:rsidR="0066547C">
              <w:rPr>
                <w:lang w:val="en-US"/>
              </w:rPr>
              <w:fldChar w:fldCharType="begin"/>
            </w:r>
            <w:r w:rsidR="0066547C">
              <w:rPr>
                <w:lang w:val="en-US"/>
              </w:rPr>
              <w:instrText xml:space="preserve"> REF _Ref72941716 \r \h </w:instrText>
            </w:r>
            <w:r w:rsidR="006E6D44">
              <w:rPr>
                <w:lang w:val="en-US"/>
              </w:rPr>
              <w:instrText xml:space="preserve"> \* MERGEFORMAT </w:instrText>
            </w:r>
            <w:r w:rsidR="0066547C">
              <w:rPr>
                <w:lang w:val="en-US"/>
              </w:rPr>
            </w:r>
            <w:r w:rsidR="0066547C">
              <w:rPr>
                <w:lang w:val="en-US"/>
              </w:rPr>
              <w:fldChar w:fldCharType="separate"/>
            </w:r>
            <w:r w:rsidR="0066547C">
              <w:rPr>
                <w:lang w:val="en-US"/>
              </w:rPr>
              <w:t>4.6.4</w:t>
            </w:r>
            <w:r w:rsidR="0066547C">
              <w:rPr>
                <w:lang w:val="en-US"/>
              </w:rPr>
              <w:fldChar w:fldCharType="end"/>
            </w:r>
            <w:r w:rsidR="0066547C">
              <w:rPr>
                <w:lang w:val="en-US"/>
              </w:rPr>
              <w:t xml:space="preserve"> </w:t>
            </w:r>
            <w:r w:rsidR="0066547C">
              <w:rPr>
                <w:lang w:val="en-US"/>
              </w:rPr>
              <w:fldChar w:fldCharType="begin"/>
            </w:r>
            <w:r w:rsidR="0066547C">
              <w:rPr>
                <w:lang w:val="en-US"/>
              </w:rPr>
              <w:instrText xml:space="preserve"> REF _Ref72941704 \h </w:instrText>
            </w:r>
            <w:r w:rsidR="006E6D44">
              <w:rPr>
                <w:lang w:val="en-US"/>
              </w:rPr>
              <w:instrText xml:space="preserve"> \* MERGEFORMAT </w:instrText>
            </w:r>
            <w:r w:rsidR="0066547C">
              <w:rPr>
                <w:lang w:val="en-US"/>
              </w:rPr>
            </w:r>
            <w:r w:rsidR="0066547C">
              <w:rPr>
                <w:lang w:val="en-US"/>
              </w:rPr>
              <w:fldChar w:fldCharType="separate"/>
            </w:r>
            <w:r w:rsidR="0066547C">
              <w:t>Aanpassingen tegenover eerste prototype</w:t>
            </w:r>
            <w:r w:rsidR="0066547C">
              <w:rPr>
                <w:lang w:val="en-US"/>
              </w:rPr>
              <w:fldChar w:fldCharType="end"/>
            </w:r>
            <w:r>
              <w:rPr>
                <w:lang w:val="en-US"/>
              </w:rPr>
              <w:t>)</w:t>
            </w:r>
          </w:p>
        </w:tc>
      </w:tr>
    </w:tbl>
    <w:p w14:paraId="65213AC8" w14:textId="22F9B769" w:rsidR="0066547C" w:rsidRPr="0066547C" w:rsidRDefault="00F4382E" w:rsidP="006E6D44">
      <w:pPr>
        <w:pStyle w:val="Caption"/>
      </w:pPr>
      <w:bookmarkStart w:id="22" w:name="_Toc72513529"/>
      <w:r>
        <w:t xml:space="preserve">Tabel </w:t>
      </w:r>
      <w:fldSimple w:instr=" SEQ Tabel \* ARABIC ">
        <w:r w:rsidR="00997805">
          <w:rPr>
            <w:noProof/>
          </w:rPr>
          <w:t>4</w:t>
        </w:r>
      </w:fldSimple>
      <w:r>
        <w:t xml:space="preserve"> - </w:t>
      </w:r>
      <w:r w:rsidRPr="00FB5BAD">
        <w:t>Prototype V0.1</w:t>
      </w:r>
      <w:r>
        <w:t xml:space="preserve"> discrete </w:t>
      </w:r>
      <w:proofErr w:type="spellStart"/>
      <w:r>
        <w:t>inputs</w:t>
      </w:r>
      <w:bookmarkEnd w:id="22"/>
      <w:proofErr w:type="spellEnd"/>
      <w:r w:rsidR="006E6D44">
        <w:br/>
      </w:r>
    </w:p>
    <w:p w14:paraId="64DC93AD" w14:textId="76C3DCC4" w:rsidR="007A7330" w:rsidRDefault="007A7330" w:rsidP="0066547C">
      <w:r>
        <w:t>PrototypeV0.2:</w:t>
      </w:r>
    </w:p>
    <w:tbl>
      <w:tblPr>
        <w:tblStyle w:val="GridTable4"/>
        <w:tblW w:w="0" w:type="auto"/>
        <w:tblLook w:val="04A0" w:firstRow="1" w:lastRow="0" w:firstColumn="1" w:lastColumn="0" w:noHBand="0" w:noVBand="1"/>
      </w:tblPr>
      <w:tblGrid>
        <w:gridCol w:w="862"/>
        <w:gridCol w:w="2133"/>
        <w:gridCol w:w="5896"/>
      </w:tblGrid>
      <w:tr w:rsidR="007A7330" w14:paraId="727F1AA7"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04A5EC2" w14:textId="77777777" w:rsidR="007A7330" w:rsidRDefault="007A7330" w:rsidP="0066547C">
            <w:r>
              <w:t>Adres</w:t>
            </w:r>
          </w:p>
        </w:tc>
        <w:tc>
          <w:tcPr>
            <w:tcW w:w="2145" w:type="dxa"/>
          </w:tcPr>
          <w:p w14:paraId="702221D3" w14:textId="77777777" w:rsidR="007A7330" w:rsidRDefault="007A7330" w:rsidP="0066547C">
            <w:pPr>
              <w:cnfStyle w:val="100000000000" w:firstRow="1" w:lastRow="0" w:firstColumn="0" w:lastColumn="0" w:oddVBand="0" w:evenVBand="0" w:oddHBand="0" w:evenHBand="0" w:firstRowFirstColumn="0" w:firstRowLastColumn="0" w:lastRowFirstColumn="0" w:lastRowLastColumn="0"/>
            </w:pPr>
            <w:r>
              <w:rPr>
                <w:lang w:val="en-150"/>
              </w:rPr>
              <w:t>Input</w:t>
            </w:r>
            <w:r>
              <w:t xml:space="preserve"> name</w:t>
            </w:r>
          </w:p>
        </w:tc>
        <w:tc>
          <w:tcPr>
            <w:tcW w:w="5954" w:type="dxa"/>
          </w:tcPr>
          <w:p w14:paraId="6878847A" w14:textId="77777777" w:rsidR="007A7330" w:rsidRDefault="007A7330" w:rsidP="0066547C">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7A7330" w14:paraId="4027F996"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F127C20" w14:textId="589EB40D" w:rsidR="007A7330" w:rsidRDefault="007A7330" w:rsidP="0066547C">
            <w:r>
              <w:t>1</w:t>
            </w:r>
          </w:p>
        </w:tc>
        <w:tc>
          <w:tcPr>
            <w:tcW w:w="2145" w:type="dxa"/>
          </w:tcPr>
          <w:p w14:paraId="3330C685" w14:textId="156AC953" w:rsidR="007A7330" w:rsidRDefault="007A7330" w:rsidP="0066547C">
            <w:pPr>
              <w:cnfStyle w:val="000000100000" w:firstRow="0" w:lastRow="0" w:firstColumn="0" w:lastColumn="0" w:oddVBand="0" w:evenVBand="0" w:oddHBand="1" w:evenHBand="0" w:firstRowFirstColumn="0" w:firstRowLastColumn="0" w:lastRowFirstColumn="0" w:lastRowLastColumn="0"/>
              <w:rPr>
                <w:lang w:val="en-150"/>
              </w:rPr>
            </w:pPr>
            <w:r>
              <w:t>ON/OFF eFuse 1</w:t>
            </w:r>
          </w:p>
        </w:tc>
        <w:tc>
          <w:tcPr>
            <w:tcW w:w="5954" w:type="dxa"/>
          </w:tcPr>
          <w:p w14:paraId="713CAF8F" w14:textId="75070E02" w:rsidR="007A7330" w:rsidRDefault="007A7330" w:rsidP="0066547C">
            <w:pPr>
              <w:cnfStyle w:val="000000100000" w:firstRow="0" w:lastRow="0" w:firstColumn="0" w:lastColumn="0" w:oddVBand="0" w:evenVBand="0" w:oddHBand="1" w:evenHBand="0" w:firstRowFirstColumn="0" w:firstRowLastColumn="0" w:lastRowFirstColumn="0" w:lastRowLastColumn="0"/>
            </w:pPr>
            <w:r>
              <w:t>Is de eerste eFuse aan.</w:t>
            </w:r>
          </w:p>
        </w:tc>
      </w:tr>
      <w:tr w:rsidR="007A7330" w14:paraId="57DF3317"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112E6CCF" w14:textId="1F8A8B45" w:rsidR="007A7330" w:rsidRDefault="007A7330" w:rsidP="0066547C">
            <w:r>
              <w:t>2</w:t>
            </w:r>
          </w:p>
        </w:tc>
        <w:tc>
          <w:tcPr>
            <w:tcW w:w="2145" w:type="dxa"/>
          </w:tcPr>
          <w:p w14:paraId="3D1109A8" w14:textId="107ED68B" w:rsidR="007A7330" w:rsidRPr="00592F19" w:rsidRDefault="007A7330" w:rsidP="0066547C">
            <w:pPr>
              <w:cnfStyle w:val="000000000000" w:firstRow="0" w:lastRow="0" w:firstColumn="0" w:lastColumn="0" w:oddVBand="0" w:evenVBand="0" w:oddHBand="0" w:evenHBand="0" w:firstRowFirstColumn="0" w:firstRowLastColumn="0" w:lastRowFirstColumn="0" w:lastRowLastColumn="0"/>
            </w:pPr>
            <w:r>
              <w:t>Hardware Fout eFuse 1</w:t>
            </w:r>
          </w:p>
        </w:tc>
        <w:tc>
          <w:tcPr>
            <w:tcW w:w="5954" w:type="dxa"/>
          </w:tcPr>
          <w:p w14:paraId="51AC3E4F" w14:textId="29145C95" w:rsidR="007A7330" w:rsidRPr="00DF06E5" w:rsidRDefault="007A7330" w:rsidP="0066547C">
            <w:pPr>
              <w:cnfStyle w:val="000000000000" w:firstRow="0" w:lastRow="0" w:firstColumn="0" w:lastColumn="0" w:oddVBand="0" w:evenVBand="0" w:oddHBand="0"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28B7E3C1" w14:textId="21341638" w:rsidR="007A7330" w:rsidRDefault="007A7330" w:rsidP="0066547C">
            <w:r>
              <w:t>3</w:t>
            </w:r>
          </w:p>
        </w:tc>
        <w:tc>
          <w:tcPr>
            <w:tcW w:w="2145" w:type="dxa"/>
          </w:tcPr>
          <w:p w14:paraId="31A93A42" w14:textId="4E1D3288" w:rsidR="007A7330" w:rsidRDefault="007A7330" w:rsidP="0066547C">
            <w:pPr>
              <w:cnfStyle w:val="000000100000" w:firstRow="0" w:lastRow="0" w:firstColumn="0" w:lastColumn="0" w:oddVBand="0" w:evenVBand="0" w:oddHBand="1" w:evenHBand="0" w:firstRowFirstColumn="0" w:firstRowLastColumn="0" w:lastRowFirstColumn="0" w:lastRowLastColumn="0"/>
            </w:pPr>
            <w:r>
              <w:t>Software Fout eFuse 1</w:t>
            </w:r>
          </w:p>
        </w:tc>
        <w:tc>
          <w:tcPr>
            <w:tcW w:w="5954" w:type="dxa"/>
          </w:tcPr>
          <w:p w14:paraId="442CB2F8" w14:textId="52E5DA83" w:rsidR="007A7330" w:rsidRDefault="007A7330" w:rsidP="0066547C">
            <w:pPr>
              <w:cnfStyle w:val="000000100000" w:firstRow="0" w:lastRow="0" w:firstColumn="0" w:lastColumn="0" w:oddVBand="0" w:evenVBand="0" w:oddHBand="1" w:evenHBand="0" w:firstRowFirstColumn="0" w:firstRowLastColumn="0" w:lastRowFirstColumn="0" w:lastRowLastColumn="0"/>
            </w:pPr>
            <w:r>
              <w:t>Er is geprobeerd een foute configuratie naar de eFuse te schrijven. Eerste eFuse</w:t>
            </w:r>
          </w:p>
        </w:tc>
      </w:tr>
      <w:tr w:rsidR="007A7330" w14:paraId="562BAECF"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C7AC511" w14:textId="4ED1AB26" w:rsidR="007A7330" w:rsidRDefault="007A7330" w:rsidP="0066547C">
            <w:r>
              <w:t>1</w:t>
            </w:r>
          </w:p>
        </w:tc>
        <w:tc>
          <w:tcPr>
            <w:tcW w:w="2145" w:type="dxa"/>
          </w:tcPr>
          <w:p w14:paraId="4CE6F49E" w14:textId="721F650B" w:rsidR="007A7330" w:rsidRPr="007A7330" w:rsidRDefault="007A7330" w:rsidP="0066547C">
            <w:pPr>
              <w:cnfStyle w:val="000000000000" w:firstRow="0" w:lastRow="0" w:firstColumn="0" w:lastColumn="0" w:oddVBand="0" w:evenVBand="0" w:oddHBand="0" w:evenHBand="0" w:firstRowFirstColumn="0" w:firstRowLastColumn="0" w:lastRowFirstColumn="0" w:lastRowLastColumn="0"/>
            </w:pPr>
            <w:r>
              <w:t>ON/OFF eFuse2</w:t>
            </w:r>
          </w:p>
        </w:tc>
        <w:tc>
          <w:tcPr>
            <w:tcW w:w="5954" w:type="dxa"/>
          </w:tcPr>
          <w:p w14:paraId="53434144" w14:textId="2AE38236" w:rsidR="007A7330" w:rsidRPr="00ED5BD9" w:rsidRDefault="007A7330" w:rsidP="0066547C">
            <w:pPr>
              <w:cnfStyle w:val="000000000000" w:firstRow="0" w:lastRow="0" w:firstColumn="0" w:lastColumn="0" w:oddVBand="0" w:evenVBand="0" w:oddHBand="0" w:evenHBand="0" w:firstRowFirstColumn="0" w:firstRowLastColumn="0" w:lastRowFirstColumn="0" w:lastRowLastColumn="0"/>
            </w:pPr>
            <w:r>
              <w:t>Is de 2</w:t>
            </w:r>
            <w:r w:rsidRPr="007A7330">
              <w:rPr>
                <w:vertAlign w:val="superscript"/>
              </w:rPr>
              <w:t>de</w:t>
            </w:r>
            <w:r>
              <w:t xml:space="preserve"> eFuse aan.</w:t>
            </w:r>
          </w:p>
        </w:tc>
      </w:tr>
      <w:tr w:rsidR="007A7330" w14:paraId="64350F2D"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40CC8C7" w14:textId="11C7DB47" w:rsidR="007A7330" w:rsidRDefault="007A7330" w:rsidP="0066547C">
            <w:r>
              <w:t>2</w:t>
            </w:r>
          </w:p>
        </w:tc>
        <w:tc>
          <w:tcPr>
            <w:tcW w:w="2145" w:type="dxa"/>
          </w:tcPr>
          <w:p w14:paraId="697F51A8" w14:textId="6F16C25A" w:rsidR="007A7330" w:rsidRDefault="007A7330" w:rsidP="0066547C">
            <w:pPr>
              <w:cnfStyle w:val="000000100000" w:firstRow="0" w:lastRow="0" w:firstColumn="0" w:lastColumn="0" w:oddVBand="0" w:evenVBand="0" w:oddHBand="1" w:evenHBand="0" w:firstRowFirstColumn="0" w:firstRowLastColumn="0" w:lastRowFirstColumn="0" w:lastRowLastColumn="0"/>
            </w:pPr>
            <w:r>
              <w:t>Hardware Fout eFuse 2</w:t>
            </w:r>
          </w:p>
        </w:tc>
        <w:tc>
          <w:tcPr>
            <w:tcW w:w="5954" w:type="dxa"/>
          </w:tcPr>
          <w:p w14:paraId="546C924A" w14:textId="2B93341D" w:rsidR="007A7330" w:rsidRDefault="007A7330" w:rsidP="0066547C">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74DF3D96" w14:textId="43706F08" w:rsidR="007A7330" w:rsidRDefault="007A7330" w:rsidP="0066547C">
            <w:r>
              <w:t>3</w:t>
            </w:r>
          </w:p>
        </w:tc>
        <w:tc>
          <w:tcPr>
            <w:tcW w:w="2145" w:type="dxa"/>
          </w:tcPr>
          <w:p w14:paraId="334A99A8" w14:textId="11B2F49E" w:rsidR="007A7330" w:rsidRDefault="007A7330" w:rsidP="0066547C">
            <w:pPr>
              <w:cnfStyle w:val="000000000000" w:firstRow="0" w:lastRow="0" w:firstColumn="0" w:lastColumn="0" w:oddVBand="0" w:evenVBand="0" w:oddHBand="0" w:evenHBand="0" w:firstRowFirstColumn="0" w:firstRowLastColumn="0" w:lastRowFirstColumn="0" w:lastRowLastColumn="0"/>
            </w:pPr>
            <w:r>
              <w:t>Software Fout eFuse 2</w:t>
            </w:r>
          </w:p>
        </w:tc>
        <w:tc>
          <w:tcPr>
            <w:tcW w:w="5954" w:type="dxa"/>
          </w:tcPr>
          <w:p w14:paraId="4FF586BD" w14:textId="29E71EC7" w:rsidR="007A7330" w:rsidRDefault="007A7330" w:rsidP="0066547C">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 2</w:t>
            </w:r>
            <w:r w:rsidRPr="007A7330">
              <w:rPr>
                <w:vertAlign w:val="superscript"/>
              </w:rPr>
              <w:t>de</w:t>
            </w:r>
            <w:r>
              <w:t xml:space="preserve"> eFuse</w:t>
            </w:r>
          </w:p>
        </w:tc>
      </w:tr>
      <w:tr w:rsidR="007A7330" w14:paraId="14289498"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6F002DD" w14:textId="28D336C2" w:rsidR="007A7330" w:rsidRDefault="007A7330" w:rsidP="0066547C">
            <w:r>
              <w:t>1</w:t>
            </w:r>
          </w:p>
        </w:tc>
        <w:tc>
          <w:tcPr>
            <w:tcW w:w="2145" w:type="dxa"/>
          </w:tcPr>
          <w:p w14:paraId="40AA8F95" w14:textId="2529747F" w:rsidR="007A7330" w:rsidRDefault="007A7330" w:rsidP="0066547C">
            <w:pPr>
              <w:cnfStyle w:val="000000100000" w:firstRow="0" w:lastRow="0" w:firstColumn="0" w:lastColumn="0" w:oddVBand="0" w:evenVBand="0" w:oddHBand="1" w:evenHBand="0" w:firstRowFirstColumn="0" w:firstRowLastColumn="0" w:lastRowFirstColumn="0" w:lastRowLastColumn="0"/>
            </w:pPr>
            <w:r>
              <w:t>ON/OFF eFuse 3</w:t>
            </w:r>
          </w:p>
        </w:tc>
        <w:tc>
          <w:tcPr>
            <w:tcW w:w="5954" w:type="dxa"/>
          </w:tcPr>
          <w:p w14:paraId="6A532E6A" w14:textId="50671149" w:rsidR="007A7330" w:rsidRDefault="007A7330" w:rsidP="0066547C">
            <w:pPr>
              <w:cnfStyle w:val="000000100000" w:firstRow="0" w:lastRow="0" w:firstColumn="0" w:lastColumn="0" w:oddVBand="0" w:evenVBand="0" w:oddHBand="1" w:evenHBand="0" w:firstRowFirstColumn="0" w:firstRowLastColumn="0" w:lastRowFirstColumn="0" w:lastRowLastColumn="0"/>
            </w:pPr>
            <w:r>
              <w:t>Is de 3</w:t>
            </w:r>
            <w:r w:rsidRPr="007A7330">
              <w:rPr>
                <w:vertAlign w:val="superscript"/>
              </w:rPr>
              <w:t>de</w:t>
            </w:r>
            <w:r>
              <w:t xml:space="preserve"> eFuse aan.</w:t>
            </w:r>
          </w:p>
        </w:tc>
      </w:tr>
      <w:tr w:rsidR="007A7330" w14:paraId="12294961"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7994C4E3" w14:textId="5EB0465B" w:rsidR="007A7330" w:rsidRDefault="007A7330" w:rsidP="0066547C">
            <w:r>
              <w:t>2</w:t>
            </w:r>
          </w:p>
        </w:tc>
        <w:tc>
          <w:tcPr>
            <w:tcW w:w="2145" w:type="dxa"/>
          </w:tcPr>
          <w:p w14:paraId="5B52445B" w14:textId="0058334E" w:rsidR="007A7330" w:rsidRDefault="007A7330" w:rsidP="0066547C">
            <w:pPr>
              <w:cnfStyle w:val="000000000000" w:firstRow="0" w:lastRow="0" w:firstColumn="0" w:lastColumn="0" w:oddVBand="0" w:evenVBand="0" w:oddHBand="0" w:evenHBand="0" w:firstRowFirstColumn="0" w:firstRowLastColumn="0" w:lastRowFirstColumn="0" w:lastRowLastColumn="0"/>
            </w:pPr>
            <w:r>
              <w:t>Hardware Fout eFuse 3</w:t>
            </w:r>
          </w:p>
        </w:tc>
        <w:tc>
          <w:tcPr>
            <w:tcW w:w="5954" w:type="dxa"/>
          </w:tcPr>
          <w:p w14:paraId="7E154C9E" w14:textId="21CBB01D" w:rsidR="007A7330" w:rsidRDefault="007A7330" w:rsidP="0066547C">
            <w:pPr>
              <w:cnfStyle w:val="000000000000" w:firstRow="0" w:lastRow="0" w:firstColumn="0" w:lastColumn="0" w:oddVBand="0" w:evenVBand="0" w:oddHBand="0"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35A3581" w14:textId="6BB78FE2" w:rsidR="007A7330" w:rsidRDefault="007A7330" w:rsidP="0066547C">
            <w:r>
              <w:t>3</w:t>
            </w:r>
          </w:p>
        </w:tc>
        <w:tc>
          <w:tcPr>
            <w:tcW w:w="2145" w:type="dxa"/>
          </w:tcPr>
          <w:p w14:paraId="16C38F66" w14:textId="01A99EDA" w:rsidR="007A7330" w:rsidRDefault="007A7330" w:rsidP="0066547C">
            <w:pPr>
              <w:cnfStyle w:val="000000100000" w:firstRow="0" w:lastRow="0" w:firstColumn="0" w:lastColumn="0" w:oddVBand="0" w:evenVBand="0" w:oddHBand="1" w:evenHBand="0" w:firstRowFirstColumn="0" w:firstRowLastColumn="0" w:lastRowFirstColumn="0" w:lastRowLastColumn="0"/>
            </w:pPr>
            <w:r>
              <w:t>Software Fout eFuse 3</w:t>
            </w:r>
          </w:p>
        </w:tc>
        <w:tc>
          <w:tcPr>
            <w:tcW w:w="5954" w:type="dxa"/>
          </w:tcPr>
          <w:p w14:paraId="6761075B" w14:textId="3467B3CB" w:rsidR="007A7330" w:rsidRDefault="007A7330" w:rsidP="0066547C">
            <w:pPr>
              <w:cnfStyle w:val="000000100000" w:firstRow="0" w:lastRow="0" w:firstColumn="0" w:lastColumn="0" w:oddVBand="0" w:evenVBand="0" w:oddHBand="1" w:evenHBand="0" w:firstRowFirstColumn="0" w:firstRowLastColumn="0" w:lastRowFirstColumn="0" w:lastRowLastColumn="0"/>
            </w:pPr>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7DBF4CA" w14:textId="46AB80C9" w:rsidR="007A7330" w:rsidRDefault="007A7330" w:rsidP="0066547C">
            <w:r>
              <w:lastRenderedPageBreak/>
              <w:t>1</w:t>
            </w:r>
          </w:p>
        </w:tc>
        <w:tc>
          <w:tcPr>
            <w:tcW w:w="2145" w:type="dxa"/>
          </w:tcPr>
          <w:p w14:paraId="3C4AA6E6" w14:textId="20A52972" w:rsidR="007A7330" w:rsidRDefault="007A7330" w:rsidP="0066547C">
            <w:pPr>
              <w:cnfStyle w:val="000000000000" w:firstRow="0" w:lastRow="0" w:firstColumn="0" w:lastColumn="0" w:oddVBand="0" w:evenVBand="0" w:oddHBand="0" w:evenHBand="0" w:firstRowFirstColumn="0" w:firstRowLastColumn="0" w:lastRowFirstColumn="0" w:lastRowLastColumn="0"/>
            </w:pPr>
            <w:r>
              <w:t>ON/OFF eFuse 4</w:t>
            </w:r>
          </w:p>
        </w:tc>
        <w:tc>
          <w:tcPr>
            <w:tcW w:w="5954" w:type="dxa"/>
          </w:tcPr>
          <w:p w14:paraId="16F1A444" w14:textId="618AB2A5" w:rsidR="007A7330" w:rsidRDefault="007A7330" w:rsidP="0066547C">
            <w:pPr>
              <w:cnfStyle w:val="000000000000" w:firstRow="0" w:lastRow="0" w:firstColumn="0" w:lastColumn="0" w:oddVBand="0" w:evenVBand="0" w:oddHBand="0" w:evenHBand="0" w:firstRowFirstColumn="0" w:firstRowLastColumn="0" w:lastRowFirstColumn="0" w:lastRowLastColumn="0"/>
            </w:pPr>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3075274" w14:textId="3403DD2C" w:rsidR="007A7330" w:rsidRDefault="007A7330" w:rsidP="0066547C">
            <w:r>
              <w:t>2</w:t>
            </w:r>
          </w:p>
        </w:tc>
        <w:tc>
          <w:tcPr>
            <w:tcW w:w="2145" w:type="dxa"/>
          </w:tcPr>
          <w:p w14:paraId="3AF2ECBB" w14:textId="08D0D36F" w:rsidR="007A7330" w:rsidRDefault="007A7330" w:rsidP="0066547C">
            <w:pPr>
              <w:cnfStyle w:val="000000100000" w:firstRow="0" w:lastRow="0" w:firstColumn="0" w:lastColumn="0" w:oddVBand="0" w:evenVBand="0" w:oddHBand="1" w:evenHBand="0" w:firstRowFirstColumn="0" w:firstRowLastColumn="0" w:lastRowFirstColumn="0" w:lastRowLastColumn="0"/>
            </w:pPr>
            <w:r>
              <w:t>Hardware Fout eFuse 4</w:t>
            </w:r>
          </w:p>
        </w:tc>
        <w:tc>
          <w:tcPr>
            <w:tcW w:w="5954" w:type="dxa"/>
          </w:tcPr>
          <w:p w14:paraId="14708B71" w14:textId="4E15D521" w:rsidR="007A7330" w:rsidRDefault="007A7330" w:rsidP="0066547C">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F08FBE5" w14:textId="421F33F3" w:rsidR="007A7330" w:rsidRDefault="007A7330" w:rsidP="0066547C">
            <w:r>
              <w:t>3</w:t>
            </w:r>
          </w:p>
        </w:tc>
        <w:tc>
          <w:tcPr>
            <w:tcW w:w="2145" w:type="dxa"/>
          </w:tcPr>
          <w:p w14:paraId="06B43EC3" w14:textId="55964B86" w:rsidR="007A7330" w:rsidRDefault="007A7330" w:rsidP="0066547C">
            <w:pPr>
              <w:cnfStyle w:val="000000000000" w:firstRow="0" w:lastRow="0" w:firstColumn="0" w:lastColumn="0" w:oddVBand="0" w:evenVBand="0" w:oddHBand="0" w:evenHBand="0" w:firstRowFirstColumn="0" w:firstRowLastColumn="0" w:lastRowFirstColumn="0" w:lastRowLastColumn="0"/>
            </w:pPr>
            <w:r>
              <w:t>Software Fout eFuse4</w:t>
            </w:r>
          </w:p>
        </w:tc>
        <w:tc>
          <w:tcPr>
            <w:tcW w:w="5954" w:type="dxa"/>
          </w:tcPr>
          <w:p w14:paraId="4BD865A7" w14:textId="6CC03778" w:rsidR="007A7330" w:rsidRDefault="007A7330" w:rsidP="0066547C">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4C3CF6FB" w14:textId="0BE4A7D5" w:rsidR="0066547C" w:rsidRDefault="0066547C" w:rsidP="0066547C">
      <w:pPr>
        <w:pStyle w:val="Caption"/>
      </w:pPr>
      <w:bookmarkStart w:id="23" w:name="_Toc72240348"/>
      <w:r>
        <w:t xml:space="preserve">Figuur </w:t>
      </w:r>
      <w:fldSimple w:instr=" SEQ Figuur \* ARABIC ">
        <w:r>
          <w:rPr>
            <w:noProof/>
          </w:rPr>
          <w:t>4</w:t>
        </w:r>
      </w:fldSimple>
      <w:r w:rsidRPr="009E5105">
        <w:t xml:space="preserve"> - Prototype V0.2 discrete </w:t>
      </w:r>
      <w:proofErr w:type="spellStart"/>
      <w:r w:rsidRPr="009E5105">
        <w:t>inputs</w:t>
      </w:r>
      <w:proofErr w:type="spellEnd"/>
    </w:p>
    <w:p w14:paraId="726F66F2" w14:textId="77777777" w:rsidR="0066547C" w:rsidRPr="0066547C" w:rsidRDefault="0066547C" w:rsidP="0066547C"/>
    <w:p w14:paraId="4BD5B9AA" w14:textId="6034E99F" w:rsidR="007A7330" w:rsidRPr="007A7330" w:rsidRDefault="00487F1F" w:rsidP="007A7330">
      <w:pPr>
        <w:pStyle w:val="Heading4"/>
      </w:pPr>
      <w:r w:rsidRPr="00487F1F">
        <w:rPr>
          <w:lang w:val="en-150"/>
        </w:rPr>
        <w:t>Finite</w:t>
      </w:r>
      <w:r>
        <w:t xml:space="preserve"> state machine </w:t>
      </w:r>
      <w:bookmarkEnd w:id="23"/>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1AA7D6B0" w:rsidR="00487F1F" w:rsidRDefault="001C4F92" w:rsidP="001C4F92">
      <w:pPr>
        <w:pStyle w:val="Caption"/>
      </w:pPr>
      <w:bookmarkStart w:id="24" w:name="_Toc72513540"/>
      <w:r>
        <w:t xml:space="preserve">Figuur </w:t>
      </w:r>
      <w:fldSimple w:instr=" SEQ Figuur \* ARABIC ">
        <w:r w:rsidR="0066547C">
          <w:rPr>
            <w:noProof/>
          </w:rPr>
          <w:t>5</w:t>
        </w:r>
      </w:fldSimple>
      <w:r>
        <w:t xml:space="preserve"> - </w:t>
      </w:r>
      <w:r w:rsidR="00F4382E">
        <w:t>Modbus</w:t>
      </w:r>
      <w:r>
        <w:t xml:space="preserve"> </w:t>
      </w:r>
      <w:r w:rsidR="00F4382E">
        <w:t>FSM</w:t>
      </w:r>
      <w:bookmarkEnd w:id="24"/>
    </w:p>
    <w:p w14:paraId="0D26D935" w14:textId="3EA5926F" w:rsidR="0066547C" w:rsidRDefault="00610305"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70EF9452" w14:textId="786CB15C" w:rsidR="006E6D44" w:rsidRDefault="006E6D44" w:rsidP="00400CC4"/>
    <w:p w14:paraId="7CDD156C" w14:textId="488BCBF1" w:rsidR="006E6D44" w:rsidRDefault="006E6D44" w:rsidP="00400CC4"/>
    <w:p w14:paraId="361BB232" w14:textId="56F06033" w:rsidR="006E6D44" w:rsidRDefault="006E6D44" w:rsidP="00400CC4"/>
    <w:p w14:paraId="5EA755AC" w14:textId="22112BEB" w:rsidR="006E6D44" w:rsidRDefault="006E6D44" w:rsidP="00400CC4"/>
    <w:p w14:paraId="07CE94A4" w14:textId="7DAF9209" w:rsidR="006E6D44" w:rsidRDefault="006E6D44" w:rsidP="00400CC4"/>
    <w:p w14:paraId="53824CFE" w14:textId="0F032207" w:rsidR="006E6D44" w:rsidRDefault="006E6D44" w:rsidP="00400CC4"/>
    <w:p w14:paraId="063D20FE" w14:textId="128AC8B5" w:rsidR="006E6D44" w:rsidRDefault="006E6D44" w:rsidP="00400CC4"/>
    <w:p w14:paraId="71428CD6" w14:textId="59713B46" w:rsidR="006E6D44" w:rsidRDefault="006E6D44" w:rsidP="00400CC4"/>
    <w:p w14:paraId="67FBC478" w14:textId="68B57E14" w:rsidR="006E6D44" w:rsidRDefault="006E6D44" w:rsidP="00400CC4"/>
    <w:p w14:paraId="15B2BF2D" w14:textId="39CE85EA" w:rsidR="006E6D44" w:rsidRDefault="006E6D44" w:rsidP="00400CC4"/>
    <w:p w14:paraId="42F422AC" w14:textId="1F65AAB6" w:rsidR="006E6D44" w:rsidRDefault="006E6D44" w:rsidP="00400CC4"/>
    <w:p w14:paraId="1A52CDE1" w14:textId="5F5E171E" w:rsidR="006E6D44" w:rsidRDefault="006E6D44" w:rsidP="00400CC4"/>
    <w:p w14:paraId="37A9C3B3" w14:textId="77777777" w:rsidR="006E6D44" w:rsidRDefault="006E6D44" w:rsidP="00400CC4"/>
    <w:p w14:paraId="0AA27D14" w14:textId="77777777" w:rsidR="00C4143D" w:rsidRPr="00BC0628" w:rsidRDefault="00C4143D" w:rsidP="00C4143D">
      <w:pPr>
        <w:pStyle w:val="Heading3"/>
        <w:rPr>
          <w:lang w:val="en-150"/>
        </w:rPr>
      </w:pPr>
      <w:bookmarkStart w:id="25" w:name="_Toc72240350"/>
      <w:r>
        <w:rPr>
          <w:lang w:val="en-150"/>
        </w:rPr>
        <w:t>Front panel</w:t>
      </w:r>
      <w:bookmarkEnd w:id="25"/>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4A8A88C1" w:rsidR="00C4143D" w:rsidRDefault="00C4143D" w:rsidP="00C4143D">
      <w:pPr>
        <w:pStyle w:val="Caption"/>
      </w:pPr>
      <w:bookmarkStart w:id="26" w:name="_Toc72513541"/>
      <w:r>
        <w:t xml:space="preserve">Figuur </w:t>
      </w:r>
      <w:fldSimple w:instr=" SEQ Figuur \* ARABIC ">
        <w:r w:rsidR="0066547C">
          <w:rPr>
            <w:noProof/>
          </w:rPr>
          <w:t>6</w:t>
        </w:r>
      </w:fldSimple>
      <w:r>
        <w:t xml:space="preserve"> - </w:t>
      </w:r>
      <w:proofErr w:type="spellStart"/>
      <w:r>
        <w:t>Oled</w:t>
      </w:r>
      <w:proofErr w:type="spellEnd"/>
      <w:r>
        <w:t xml:space="preserve"> UI</w:t>
      </w:r>
      <w:bookmarkEnd w:id="26"/>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4C2B9E11" w:rsidR="00C4143D" w:rsidRDefault="00C4143D" w:rsidP="00C4143D">
      <w:bookmarkStart w:id="27" w:name="_Toc72513542"/>
      <w:r>
        <w:t xml:space="preserve">Figuur </w:t>
      </w:r>
      <w:fldSimple w:instr=" SEQ Figuur \* ARABIC ">
        <w:r w:rsidR="0066547C">
          <w:rPr>
            <w:noProof/>
          </w:rPr>
          <w:t>7</w:t>
        </w:r>
      </w:fldSimple>
      <w:r>
        <w:t xml:space="preserve"> - joystick</w:t>
      </w:r>
      <w:bookmarkEnd w:id="27"/>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73EE34D1" w:rsidR="00400CC4" w:rsidRPr="001C4F92" w:rsidRDefault="00400CC4" w:rsidP="00400CC4">
      <w:pPr>
        <w:pStyle w:val="Caption"/>
      </w:pPr>
      <w:bookmarkStart w:id="28" w:name="_Toc72513543"/>
      <w:r>
        <w:t xml:space="preserve">Figuur </w:t>
      </w:r>
      <w:fldSimple w:instr=" SEQ Figuur \* ARABIC ">
        <w:r w:rsidR="0066547C">
          <w:rPr>
            <w:noProof/>
          </w:rPr>
          <w:t>8</w:t>
        </w:r>
      </w:fldSimple>
      <w:r>
        <w:t xml:space="preserve"> - </w:t>
      </w:r>
      <w:proofErr w:type="spellStart"/>
      <w:r>
        <w:t>idle</w:t>
      </w:r>
      <w:proofErr w:type="spellEnd"/>
      <w:r>
        <w:t xml:space="preserve"> state</w:t>
      </w:r>
      <w:bookmarkEnd w:id="28"/>
    </w:p>
    <w:p w14:paraId="024B5BBE" w14:textId="791C5384" w:rsidR="00487F1F" w:rsidRDefault="00487F1F" w:rsidP="00C4143D">
      <w:pPr>
        <w:pStyle w:val="Heading3"/>
      </w:pPr>
      <w:bookmarkStart w:id="29"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9"/>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334827AB" w:rsidR="00487F1F" w:rsidRDefault="001C4F92" w:rsidP="001C4F92">
      <w:pPr>
        <w:pStyle w:val="Caption"/>
      </w:pPr>
      <w:bookmarkStart w:id="30" w:name="_Toc72513544"/>
      <w:r>
        <w:t xml:space="preserve">Figuur </w:t>
      </w:r>
      <w:fldSimple w:instr=" SEQ Figuur \* ARABIC ">
        <w:r w:rsidR="0066547C">
          <w:rPr>
            <w:noProof/>
          </w:rPr>
          <w:t>9</w:t>
        </w:r>
      </w:fldSimple>
      <w:r>
        <w:t xml:space="preserve"> - control </w:t>
      </w:r>
      <w:proofErr w:type="spellStart"/>
      <w:r>
        <w:t>and</w:t>
      </w:r>
      <w:proofErr w:type="spellEnd"/>
      <w:r>
        <w:t xml:space="preserve"> </w:t>
      </w:r>
      <w:proofErr w:type="spellStart"/>
      <w:r>
        <w:t>wait</w:t>
      </w:r>
      <w:proofErr w:type="spellEnd"/>
      <w:r>
        <w:t xml:space="preserve"> flowchart</w:t>
      </w:r>
      <w:bookmarkEnd w:id="30"/>
    </w:p>
    <w:p w14:paraId="00A5C306" w14:textId="1E3620E6" w:rsidR="001C4F92" w:rsidRDefault="00C4143D" w:rsidP="001C4F92">
      <w:pPr>
        <w:pStyle w:val="Heading3"/>
      </w:pPr>
      <w:bookmarkStart w:id="31"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31"/>
    </w:p>
    <w:p w14:paraId="0DAE35AC" w14:textId="77777777" w:rsidR="00C4143D" w:rsidRDefault="00C4143D" w:rsidP="001C4F92">
      <w:pPr>
        <w:pStyle w:val="Caption"/>
      </w:pPr>
    </w:p>
    <w:p w14:paraId="6BF9F03E" w14:textId="4B0DCDE8" w:rsidR="00EA7511" w:rsidRDefault="001C4F92" w:rsidP="001C4F92">
      <w:pPr>
        <w:pStyle w:val="Caption"/>
      </w:pPr>
      <w:bookmarkStart w:id="32" w:name="_Toc72513545"/>
      <w:r>
        <w:t xml:space="preserve">Figuur </w:t>
      </w:r>
      <w:fldSimple w:instr=" SEQ Figuur \* ARABIC ">
        <w:r w:rsidR="0066547C">
          <w:rPr>
            <w:noProof/>
          </w:rPr>
          <w:t>10</w:t>
        </w:r>
      </w:fldSimple>
      <w:r>
        <w:t xml:space="preserve"> - </w:t>
      </w:r>
      <w:proofErr w:type="spellStart"/>
      <w:r w:rsidRPr="00934134">
        <w:t>Local</w:t>
      </w:r>
      <w:proofErr w:type="spellEnd"/>
      <w:r w:rsidRPr="00934134">
        <w:t xml:space="preserve"> user interface flowchart</w:t>
      </w:r>
      <w:bookmarkEnd w:id="32"/>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0C3A12F8" w:rsidR="00EA7511" w:rsidRDefault="00C4143D" w:rsidP="000A7EFF">
      <w:pPr>
        <w:pStyle w:val="Caption"/>
      </w:pPr>
      <w:r>
        <w:tab/>
      </w:r>
      <w:r>
        <w:tab/>
      </w:r>
      <w:r>
        <w:tab/>
      </w:r>
      <w:r w:rsidR="00403B51">
        <w:tab/>
      </w:r>
      <w:bookmarkStart w:id="33" w:name="_Toc72513546"/>
      <w:r w:rsidR="000A7EFF">
        <w:t xml:space="preserve">Figuur </w:t>
      </w:r>
      <w:fldSimple w:instr=" SEQ Figuur \* ARABIC ">
        <w:r w:rsidR="0066547C">
          <w:rPr>
            <w:noProof/>
          </w:rPr>
          <w:t>11</w:t>
        </w:r>
      </w:fldSimple>
      <w:r w:rsidR="000A7EFF">
        <w:t xml:space="preserve"> - </w:t>
      </w:r>
      <w:proofErr w:type="spellStart"/>
      <w:r w:rsidR="000A7EFF" w:rsidRPr="00C534E5">
        <w:t>Local</w:t>
      </w:r>
      <w:proofErr w:type="spellEnd"/>
      <w:r w:rsidR="000A7EFF" w:rsidRPr="00C534E5">
        <w:t xml:space="preserve"> user interface flowchart</w:t>
      </w:r>
      <w:bookmarkEnd w:id="33"/>
    </w:p>
    <w:p w14:paraId="2F371CEC" w14:textId="32F235A4" w:rsidR="00DF06E5" w:rsidRDefault="00DF06E5" w:rsidP="00DF06E5">
      <w:pPr>
        <w:pStyle w:val="Heading3"/>
      </w:pPr>
      <w:bookmarkStart w:id="34" w:name="_Toc72240352"/>
      <w:r>
        <w:lastRenderedPageBreak/>
        <w:t>LabVIEW</w:t>
      </w:r>
      <w:bookmarkEnd w:id="34"/>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5" w:name="_Toc72240353"/>
      <w:r>
        <w:t>Instellen</w:t>
      </w:r>
      <w:bookmarkEnd w:id="35"/>
    </w:p>
    <w:p w14:paraId="10A36AAF" w14:textId="7CF51E35" w:rsidR="00262D73" w:rsidRDefault="00704C24" w:rsidP="00704C24">
      <w:r>
        <w:t xml:space="preserve">Om de juiste instelling te doen moet je eerst de juiste </w:t>
      </w:r>
      <w:r w:rsidR="006E6D44">
        <w:t>COM</w:t>
      </w:r>
      <w:r>
        <w:t xml:space="preserve"> </w:t>
      </w:r>
      <w:proofErr w:type="gramStart"/>
      <w:r>
        <w:t>port</w:t>
      </w:r>
      <w:r w:rsidR="006E6D44">
        <w:t>(</w:t>
      </w:r>
      <w:proofErr w:type="gramEnd"/>
      <w:r w:rsidR="006E6D44">
        <w:t>VISA resource name)</w:t>
      </w:r>
      <w:r>
        <w:t xml:space="preserve">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7113" cy="3715268"/>
                    </a:xfrm>
                    <a:prstGeom prst="rect">
                      <a:avLst/>
                    </a:prstGeom>
                  </pic:spPr>
                </pic:pic>
              </a:graphicData>
            </a:graphic>
          </wp:inline>
        </w:drawing>
      </w:r>
    </w:p>
    <w:p w14:paraId="19811B72" w14:textId="6C56D17D" w:rsidR="00704C24" w:rsidRPr="00704C24" w:rsidRDefault="000A7EFF" w:rsidP="000A7EFF">
      <w:pPr>
        <w:pStyle w:val="Caption"/>
      </w:pPr>
      <w:bookmarkStart w:id="36" w:name="_Toc72513547"/>
      <w:r>
        <w:t xml:space="preserve">Figuur </w:t>
      </w:r>
      <w:fldSimple w:instr=" SEQ Figuur \* ARABIC ">
        <w:r w:rsidR="0066547C">
          <w:rPr>
            <w:noProof/>
          </w:rPr>
          <w:t>12</w:t>
        </w:r>
      </w:fldSimple>
      <w:r>
        <w:t xml:space="preserve"> - LabVIEW UI</w:t>
      </w:r>
      <w:bookmarkEnd w:id="36"/>
    </w:p>
    <w:p w14:paraId="13C08DF8" w14:textId="71834AA5" w:rsidR="00424212" w:rsidRPr="007A184A" w:rsidRDefault="00F66D7E" w:rsidP="0035323B">
      <w:pPr>
        <w:pStyle w:val="Heading1"/>
      </w:pPr>
      <w:bookmarkStart w:id="37" w:name="_Toc72240354"/>
      <w:r w:rsidRPr="007A184A">
        <w:lastRenderedPageBreak/>
        <w:t>Hardware</w:t>
      </w:r>
      <w:bookmarkEnd w:id="37"/>
    </w:p>
    <w:p w14:paraId="54D3861D" w14:textId="5655DD39" w:rsidR="00F66D7E" w:rsidRPr="007A184A" w:rsidRDefault="00F00DCE" w:rsidP="00F66D7E">
      <w:pPr>
        <w:pStyle w:val="Heading2"/>
      </w:pPr>
      <w:bookmarkStart w:id="38" w:name="_Toc72240355"/>
      <w:r w:rsidRPr="007A184A">
        <w:t>Component</w:t>
      </w:r>
      <w:r w:rsidR="00A62D7B" w:rsidRPr="007A184A">
        <w:t xml:space="preserve"> keuze</w:t>
      </w:r>
      <w:bookmarkEnd w:id="38"/>
    </w:p>
    <w:p w14:paraId="3714C107" w14:textId="2966B70F" w:rsidR="00F00DCE" w:rsidRPr="007A184A" w:rsidRDefault="00F00DCE" w:rsidP="00F00DCE">
      <w:pPr>
        <w:pStyle w:val="Heading3"/>
      </w:pPr>
      <w:bookmarkStart w:id="39" w:name="_Toc72240356"/>
      <w:proofErr w:type="gramStart"/>
      <w:r w:rsidRPr="007A184A">
        <w:t>eFuse</w:t>
      </w:r>
      <w:bookmarkEnd w:id="39"/>
      <w:proofErr w:type="gramEnd"/>
      <w:r w:rsidR="006E6D44">
        <w:t xml:space="preserve"> IC </w:t>
      </w:r>
      <w:proofErr w:type="spellStart"/>
      <w:r w:rsidR="006E6D44">
        <w:t>trade</w:t>
      </w:r>
      <w:proofErr w:type="spellEnd"/>
      <w:r w:rsidR="006E6D44">
        <w:t>-off</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proofErr w:type="gramStart"/>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roofErr w:type="gramEnd"/>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40" w:name="_Toc72513531"/>
      <w:r>
        <w:t xml:space="preserve">Tabel </w:t>
      </w:r>
      <w:fldSimple w:instr=" SEQ Tabel \* ARABIC ">
        <w:r>
          <w:rPr>
            <w:noProof/>
          </w:rPr>
          <w:t>6</w:t>
        </w:r>
      </w:fldSimple>
      <w:r>
        <w:t xml:space="preserve"> - eFuse ic </w:t>
      </w:r>
      <w:proofErr w:type="spellStart"/>
      <w:r>
        <w:t>trade</w:t>
      </w:r>
      <w:proofErr w:type="spellEnd"/>
      <w:r>
        <w:t>-off</w:t>
      </w:r>
      <w:bookmarkEnd w:id="40"/>
    </w:p>
    <w:p w14:paraId="466B7725" w14:textId="750E31BE" w:rsidR="0094309E" w:rsidRDefault="00610305"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171E286A"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w:t>
      </w:r>
      <w:r w:rsidR="006E6D44">
        <w:t>reserve</w:t>
      </w:r>
      <w:r w:rsidRPr="007A184A">
        <w:t>.</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41" w:name="_Toc72513532"/>
      <w:r>
        <w:t xml:space="preserve">Tabel </w:t>
      </w:r>
      <w:fldSimple w:instr=" SEQ Tabel \* ARABIC ">
        <w:r w:rsidR="00997805">
          <w:rPr>
            <w:noProof/>
          </w:rPr>
          <w:t>7</w:t>
        </w:r>
      </w:fldSimple>
      <w:r>
        <w:t xml:space="preserve"> - LCL-klassen</w:t>
      </w:r>
      <w:bookmarkEnd w:id="41"/>
    </w:p>
    <w:p w14:paraId="541029D6" w14:textId="7706A895" w:rsidR="00D71CB1" w:rsidRPr="00D71CB1" w:rsidRDefault="00610305" w:rsidP="00D71CB1">
      <w:sdt>
        <w:sdtPr>
          <w:id w:val="1169601697"/>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42" w:name="_Toc72240357"/>
      <w:r w:rsidRPr="007A184A">
        <w:lastRenderedPageBreak/>
        <w:t>ESD en overspanning beveiliging</w:t>
      </w:r>
      <w:bookmarkEnd w:id="42"/>
    </w:p>
    <w:p w14:paraId="31A52435" w14:textId="7BB235B2" w:rsidR="00F00DCE" w:rsidRPr="007A184A" w:rsidRDefault="00F00DCE" w:rsidP="00F00DCE">
      <w:pPr>
        <w:pStyle w:val="Heading4"/>
      </w:pPr>
      <w:bookmarkStart w:id="43" w:name="_Toc72240358"/>
      <w:r w:rsidRPr="007A184A">
        <w:t>Ingang</w:t>
      </w:r>
      <w:bookmarkEnd w:id="43"/>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4" w:name="_Toc72240359"/>
      <w:r w:rsidRPr="007A184A">
        <w:t>Uitgang</w:t>
      </w:r>
      <w:bookmarkEnd w:id="44"/>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5" w:name="_Toc72240360"/>
      <w:proofErr w:type="gramStart"/>
      <w:r w:rsidRPr="007A184A">
        <w:t>eFuse</w:t>
      </w:r>
      <w:proofErr w:type="gramEnd"/>
      <w:r w:rsidRPr="007A184A">
        <w:t xml:space="preserve"> TPS26631</w:t>
      </w:r>
      <w:bookmarkEnd w:id="45"/>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135" cy="3322320"/>
                    </a:xfrm>
                    <a:prstGeom prst="rect">
                      <a:avLst/>
                    </a:prstGeom>
                  </pic:spPr>
                </pic:pic>
              </a:graphicData>
            </a:graphic>
          </wp:inline>
        </w:drawing>
      </w:r>
    </w:p>
    <w:p w14:paraId="5BC6A6EA" w14:textId="570FDE1F" w:rsidR="00F66D7E" w:rsidRDefault="000A7EFF" w:rsidP="000A7EFF">
      <w:pPr>
        <w:pStyle w:val="Caption"/>
      </w:pPr>
      <w:bookmarkStart w:id="46" w:name="_Toc72513548"/>
      <w:r>
        <w:t xml:space="preserve">Figuur </w:t>
      </w:r>
      <w:fldSimple w:instr=" SEQ Figuur \* ARABIC ">
        <w:r w:rsidR="0066547C">
          <w:rPr>
            <w:noProof/>
          </w:rPr>
          <w:t>13</w:t>
        </w:r>
      </w:fldSimple>
      <w:r>
        <w:t xml:space="preserve"> - </w:t>
      </w:r>
      <w:r w:rsidRPr="00546037">
        <w:t>eFuse TPS26631</w:t>
      </w:r>
      <w:r>
        <w:t xml:space="preserve"> </w:t>
      </w:r>
      <w:proofErr w:type="spellStart"/>
      <w:r>
        <w:t>simplified</w:t>
      </w:r>
      <w:bookmarkEnd w:id="46"/>
      <w:proofErr w:type="spellEnd"/>
    </w:p>
    <w:p w14:paraId="3099517A" w14:textId="60431261" w:rsidR="00BE0E44" w:rsidRPr="00BE0E44" w:rsidRDefault="00610305"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7" w:name="_Toc72240361"/>
      <w:r w:rsidRPr="007A184A">
        <w:t>Spanning</w:t>
      </w:r>
      <w:r w:rsidR="00A62D7B" w:rsidRPr="007A184A">
        <w:t xml:space="preserve"> limiet</w:t>
      </w:r>
      <w:r w:rsidRPr="007A184A">
        <w:t xml:space="preserve"> instellingen</w:t>
      </w:r>
      <w:bookmarkEnd w:id="47"/>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8" w:name="_Toc72240362"/>
      <w:r w:rsidRPr="007A184A">
        <w:t>LCL-classes</w:t>
      </w:r>
      <w:bookmarkEnd w:id="48"/>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9" w:name="_Toc72240363"/>
      <w:r w:rsidRPr="007A184A">
        <w:t>Extra instelpunten</w:t>
      </w:r>
      <w:bookmarkEnd w:id="49"/>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50" w:name="_Toc72240364"/>
      <w:r w:rsidRPr="007A184A">
        <w:t>Stroom limiet</w:t>
      </w:r>
      <w:r w:rsidR="00A62D7B" w:rsidRPr="007A184A">
        <w:t xml:space="preserve"> instellingen</w:t>
      </w:r>
      <w:bookmarkEnd w:id="50"/>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51" w:name="_Toc72240365"/>
      <w:r w:rsidRPr="007A184A">
        <w:t>Class1</w:t>
      </w:r>
      <w:bookmarkEnd w:id="51"/>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610305"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610305"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2" w:name="_Toc72240366"/>
      <w:r w:rsidRPr="007A184A">
        <w:t>Cl</w:t>
      </w:r>
      <w:r w:rsidR="00897C4D" w:rsidRPr="007A184A">
        <w:t>a</w:t>
      </w:r>
      <w:r w:rsidRPr="007A184A">
        <w:t xml:space="preserve">ss </w:t>
      </w:r>
      <w:r w:rsidR="00897C4D" w:rsidRPr="007A184A">
        <w:t>2</w:t>
      </w:r>
      <w:bookmarkEnd w:id="52"/>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610305"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610305"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3" w:name="_Toc72240367"/>
      <w:r w:rsidRPr="007A184A">
        <w:t>Class 3</w:t>
      </w:r>
      <w:bookmarkEnd w:id="53"/>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610305"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610305"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4" w:name="_Toc72240368"/>
      <w:r w:rsidRPr="007A184A">
        <w:t xml:space="preserve">Power </w:t>
      </w:r>
      <w:proofErr w:type="spellStart"/>
      <w:r w:rsidRPr="007A184A">
        <w:t>Good</w:t>
      </w:r>
      <w:bookmarkEnd w:id="54"/>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6168" cy="394766"/>
                    </a:xfrm>
                    <a:prstGeom prst="rect">
                      <a:avLst/>
                    </a:prstGeom>
                  </pic:spPr>
                </pic:pic>
              </a:graphicData>
            </a:graphic>
          </wp:inline>
        </w:drawing>
      </w:r>
    </w:p>
    <w:p w14:paraId="7E6C6ED3" w14:textId="0796B9BF" w:rsidR="00C03ADE" w:rsidRPr="00BA2E73" w:rsidRDefault="00610305"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5" w:name="_Toc72240369"/>
      <w:proofErr w:type="spellStart"/>
      <w:r w:rsidRPr="007A184A">
        <w:t>Optocoupler</w:t>
      </w:r>
      <w:proofErr w:type="spellEnd"/>
      <w:r w:rsidR="00E602E7">
        <w:t xml:space="preserve"> voorschakel weerstand</w:t>
      </w:r>
      <w:bookmarkEnd w:id="55"/>
    </w:p>
    <w:p w14:paraId="05B09142" w14:textId="0573778D" w:rsidR="00873744" w:rsidRPr="007A184A" w:rsidRDefault="00873744" w:rsidP="00873744">
      <w:pPr>
        <w:pStyle w:val="Heading4"/>
      </w:pPr>
      <w:bookmarkStart w:id="56" w:name="_Toc72240370"/>
      <w:proofErr w:type="gramStart"/>
      <w:r w:rsidRPr="007A184A">
        <w:t>eFuse</w:t>
      </w:r>
      <w:proofErr w:type="gramEnd"/>
      <w:r w:rsidRPr="007A184A">
        <w:t xml:space="preserve"> kant</w:t>
      </w:r>
      <w:bookmarkEnd w:id="56"/>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7" w:name="_Toc72240371"/>
      <w:r w:rsidRPr="007A184A">
        <w:t>Digitale kant</w:t>
      </w:r>
      <w:bookmarkEnd w:id="57"/>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8" w:name="_Toc72240372"/>
      <w:r>
        <w:t>Stroom berekeningen</w:t>
      </w:r>
      <w:bookmarkEnd w:id="58"/>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9" w:name="_Toc72240373"/>
      <w:r>
        <w:t>Prototype</w:t>
      </w:r>
      <w:bookmarkEnd w:id="59"/>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60" w:name="_Toc72240374"/>
      <w:r>
        <w:lastRenderedPageBreak/>
        <w:t>Schema’s</w:t>
      </w:r>
      <w:bookmarkEnd w:id="60"/>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135" cy="2796540"/>
                    </a:xfrm>
                    <a:prstGeom prst="rect">
                      <a:avLst/>
                    </a:prstGeom>
                  </pic:spPr>
                </pic:pic>
              </a:graphicData>
            </a:graphic>
          </wp:inline>
        </w:drawing>
      </w:r>
    </w:p>
    <w:p w14:paraId="7DDAD66A" w14:textId="13A6F1BD" w:rsidR="00DF5050" w:rsidRDefault="000A7EFF" w:rsidP="000A7EFF">
      <w:pPr>
        <w:pStyle w:val="Caption"/>
      </w:pPr>
      <w:bookmarkStart w:id="61" w:name="_Toc72513549"/>
      <w:r>
        <w:t xml:space="preserve">Figuur </w:t>
      </w:r>
      <w:fldSimple w:instr=" SEQ Figuur \* ARABIC ">
        <w:r w:rsidR="0066547C">
          <w:rPr>
            <w:noProof/>
          </w:rPr>
          <w:t>14</w:t>
        </w:r>
      </w:fldSimple>
      <w:r>
        <w:t xml:space="preserve"> - eFuse </w:t>
      </w:r>
      <w:r w:rsidR="002E0CD6">
        <w:t>analoog</w:t>
      </w:r>
      <w:r>
        <w:t xml:space="preserve"> schema</w:t>
      </w:r>
      <w:r w:rsidR="00E67960">
        <w:t xml:space="preserve"> V0.1</w:t>
      </w:r>
      <w:bookmarkEnd w:id="61"/>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4116705"/>
                    </a:xfrm>
                    <a:prstGeom prst="rect">
                      <a:avLst/>
                    </a:prstGeom>
                  </pic:spPr>
                </pic:pic>
              </a:graphicData>
            </a:graphic>
          </wp:inline>
        </w:drawing>
      </w:r>
    </w:p>
    <w:p w14:paraId="235ABBA1" w14:textId="2D32368C" w:rsidR="00E328B3" w:rsidRDefault="000A7EFF" w:rsidP="000A7EFF">
      <w:pPr>
        <w:pStyle w:val="Caption"/>
      </w:pPr>
      <w:bookmarkStart w:id="62" w:name="_Toc72513550"/>
      <w:r>
        <w:t xml:space="preserve">Figuur </w:t>
      </w:r>
      <w:fldSimple w:instr=" SEQ Figuur \* ARABIC ">
        <w:r w:rsidR="0066547C">
          <w:rPr>
            <w:noProof/>
          </w:rPr>
          <w:t>15</w:t>
        </w:r>
      </w:fldSimple>
      <w:r>
        <w:t xml:space="preserve"> - eFuse digitaal schema</w:t>
      </w:r>
      <w:r w:rsidR="00E67960">
        <w:t xml:space="preserve"> V0.1</w:t>
      </w:r>
      <w:bookmarkEnd w:id="62"/>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6E6D44" w:rsidRDefault="007E1FF4" w:rsidP="00811E45">
      <w:pPr>
        <w:pStyle w:val="ListParagraph"/>
        <w:numPr>
          <w:ilvl w:val="0"/>
          <w:numId w:val="4"/>
        </w:numPr>
        <w:rPr>
          <w:lang w:val="en-150"/>
        </w:rPr>
      </w:pPr>
      <w:r w:rsidRPr="006E6D44">
        <w:rPr>
          <w:lang w:val="en-150"/>
        </w:rPr>
        <w:t>SHDN pull</w:t>
      </w:r>
      <w:r w:rsidRPr="002E0CD6">
        <w:t xml:space="preserve"> down voor </w:t>
      </w:r>
      <w:proofErr w:type="gramStart"/>
      <w:r w:rsidRPr="006E6D44">
        <w:rPr>
          <w:lang w:val="en-150"/>
        </w:rPr>
        <w:t>shutdown</w:t>
      </w:r>
      <w:proofErr w:type="gramEnd"/>
    </w:p>
    <w:p w14:paraId="661B1A17" w14:textId="77777777" w:rsidR="007E1FF4" w:rsidRPr="006E6D44" w:rsidRDefault="007E1FF4" w:rsidP="00811E45">
      <w:pPr>
        <w:pStyle w:val="ListParagraph"/>
        <w:numPr>
          <w:ilvl w:val="0"/>
          <w:numId w:val="4"/>
        </w:numPr>
        <w:rPr>
          <w:lang w:val="en-150"/>
        </w:rPr>
      </w:pPr>
      <w:r w:rsidRPr="006E6D44">
        <w:rPr>
          <w:lang w:val="en-150"/>
        </w:rPr>
        <w:t>Fault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3" w:name="_Toc72240375"/>
      <w:r>
        <w:lastRenderedPageBreak/>
        <w:t>PCB</w:t>
      </w:r>
      <w:bookmarkEnd w:id="63"/>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44DC17D8" w:rsidR="00A24F85" w:rsidRDefault="00A24F85" w:rsidP="00A24F85">
      <w:pPr>
        <w:pStyle w:val="Caption"/>
      </w:pPr>
      <w:bookmarkStart w:id="64" w:name="_Toc72513551"/>
      <w:r>
        <w:t xml:space="preserve">Figuur </w:t>
      </w:r>
      <w:fldSimple w:instr=" SEQ Figuur \* ARABIC ">
        <w:r w:rsidR="0066547C">
          <w:rPr>
            <w:noProof/>
          </w:rPr>
          <w:t>16</w:t>
        </w:r>
      </w:fldSimple>
      <w:r w:rsidRPr="00591996">
        <w:t xml:space="preserve"> - eFuse PCB V0.1</w:t>
      </w:r>
      <w:r>
        <w:t xml:space="preserve"> 3D</w:t>
      </w:r>
      <w:bookmarkEnd w:id="64"/>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2FA2B075" w:rsidR="00DF5050" w:rsidRDefault="000A7EFF" w:rsidP="000A7EFF">
      <w:pPr>
        <w:pStyle w:val="Caption"/>
      </w:pPr>
      <w:bookmarkStart w:id="65" w:name="_Toc72513552"/>
      <w:r>
        <w:t xml:space="preserve">Figuur </w:t>
      </w:r>
      <w:fldSimple w:instr=" SEQ Figuur \* ARABIC ">
        <w:r w:rsidR="0066547C">
          <w:rPr>
            <w:noProof/>
          </w:rPr>
          <w:t>17</w:t>
        </w:r>
      </w:fldSimple>
      <w:r>
        <w:t xml:space="preserve"> - eFuse PCB</w:t>
      </w:r>
      <w:r w:rsidR="00E67960">
        <w:t xml:space="preserve"> V0.1</w:t>
      </w:r>
      <w:bookmarkEnd w:id="65"/>
    </w:p>
    <w:p w14:paraId="3A3311A1" w14:textId="77777777" w:rsidR="00A24F85" w:rsidRDefault="00A24F85" w:rsidP="00DF5050"/>
    <w:p w14:paraId="31DCB191" w14:textId="688F7DE1" w:rsidR="00216F56" w:rsidRDefault="00216F56" w:rsidP="00216F56">
      <w:pPr>
        <w:pStyle w:val="Heading3"/>
      </w:pPr>
      <w:bookmarkStart w:id="66" w:name="_Toc72240376"/>
      <w:bookmarkStart w:id="67" w:name="_Hlk70959417"/>
      <w:r>
        <w:lastRenderedPageBreak/>
        <w:t>Tests</w:t>
      </w:r>
      <w:bookmarkEnd w:id="66"/>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3D91C16C" w:rsidR="00A24F85" w:rsidRPr="00A24F85" w:rsidRDefault="00A24F85" w:rsidP="005915B5">
      <w:pPr>
        <w:pStyle w:val="Caption"/>
      </w:pPr>
      <w:bookmarkStart w:id="68" w:name="_Toc72513553"/>
      <w:r>
        <w:t xml:space="preserve">Figuur </w:t>
      </w:r>
      <w:fldSimple w:instr=" SEQ Figuur \* ARABIC ">
        <w:r w:rsidR="0066547C">
          <w:rPr>
            <w:noProof/>
          </w:rPr>
          <w:t>18</w:t>
        </w:r>
      </w:fldSimple>
      <w:r>
        <w:t xml:space="preserve"> - Test o</w:t>
      </w:r>
      <w:r w:rsidRPr="0081433F">
        <w:t>pstelling bij Antwerp Space</w:t>
      </w:r>
      <w:bookmarkEnd w:id="68"/>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76FB22ED" w:rsidR="00A24F85" w:rsidRPr="00A24F85" w:rsidRDefault="00A24F85" w:rsidP="005915B5">
      <w:pPr>
        <w:pStyle w:val="Caption"/>
      </w:pPr>
      <w:bookmarkStart w:id="69" w:name="_Toc72513554"/>
      <w:r>
        <w:t xml:space="preserve">Figuur </w:t>
      </w:r>
      <w:fldSimple w:instr=" SEQ Figuur \* ARABIC ">
        <w:r w:rsidR="0066547C">
          <w:rPr>
            <w:noProof/>
          </w:rPr>
          <w:t>19</w:t>
        </w:r>
      </w:fldSimple>
      <w:r w:rsidRPr="00FE4288">
        <w:t xml:space="preserve"> - Test opstelling</w:t>
      </w:r>
      <w:r>
        <w:t xml:space="preserve"> thuis</w:t>
      </w:r>
      <w:bookmarkEnd w:id="69"/>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70" w:name="_Toc72240377"/>
      <w:r>
        <w:t>Spanning</w:t>
      </w:r>
      <w:r w:rsidR="00216F56">
        <w:t xml:space="preserve"> punten</w:t>
      </w:r>
      <w:bookmarkEnd w:id="70"/>
    </w:p>
    <w:tbl>
      <w:tblPr>
        <w:tblStyle w:val="GridTable5Dark-Accent2"/>
        <w:tblW w:w="0" w:type="auto"/>
        <w:tblLook w:val="04A0" w:firstRow="1" w:lastRow="0" w:firstColumn="1" w:lastColumn="0" w:noHBand="0" w:noVBand="1"/>
      </w:tblPr>
      <w:tblGrid>
        <w:gridCol w:w="2122"/>
        <w:gridCol w:w="2835"/>
        <w:gridCol w:w="1842"/>
        <w:gridCol w:w="2092"/>
      </w:tblGrid>
      <w:tr w:rsidR="006E6D44" w14:paraId="2F5E7879" w14:textId="77777777" w:rsidTr="00CC1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412595" w14:textId="1C051E03" w:rsidR="006E6D44" w:rsidRDefault="006E6D44" w:rsidP="00216F56">
            <w:r>
              <w:t>Instelling</w:t>
            </w:r>
          </w:p>
        </w:tc>
        <w:tc>
          <w:tcPr>
            <w:tcW w:w="2835" w:type="dxa"/>
          </w:tcPr>
          <w:p w14:paraId="6AD96BAF" w14:textId="35361744"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r>
              <w:t>Doel Limieten</w:t>
            </w:r>
          </w:p>
        </w:tc>
        <w:tc>
          <w:tcPr>
            <w:tcW w:w="1842" w:type="dxa"/>
          </w:tcPr>
          <w:p w14:paraId="75FBF2BF" w14:textId="4BF31FEC"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r w:rsidRPr="00E6420F">
              <w:rPr>
                <w:lang w:val="en-150"/>
              </w:rPr>
              <w:t xml:space="preserve">Overvolt protection </w:t>
            </w:r>
            <w:r w:rsidRPr="006E6D44">
              <w:t xml:space="preserve">gemeten </w:t>
            </w:r>
          </w:p>
        </w:tc>
        <w:tc>
          <w:tcPr>
            <w:tcW w:w="2092" w:type="dxa"/>
          </w:tcPr>
          <w:p w14:paraId="144B7F47" w14:textId="5FE81964"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proofErr w:type="spellStart"/>
            <w:r w:rsidRPr="00E6420F">
              <w:rPr>
                <w:lang w:val="en-150"/>
              </w:rPr>
              <w:t>Undervolt</w:t>
            </w:r>
            <w:proofErr w:type="spellEnd"/>
            <w:r w:rsidRPr="00E6420F">
              <w:rPr>
                <w:lang w:val="en-150"/>
              </w:rPr>
              <w:t xml:space="preserve"> protection</w:t>
            </w:r>
            <w:r>
              <w:t xml:space="preserve"> gemeten </w:t>
            </w:r>
          </w:p>
        </w:tc>
      </w:tr>
      <w:tr w:rsidR="006E6D44" w14:paraId="1D3338CF"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23A68" w14:textId="3261B3D4" w:rsidR="006E6D44" w:rsidRDefault="006E6D44" w:rsidP="00216F56">
            <w:r>
              <w:t>LCL-Klasse</w:t>
            </w:r>
          </w:p>
        </w:tc>
        <w:tc>
          <w:tcPr>
            <w:tcW w:w="2835" w:type="dxa"/>
          </w:tcPr>
          <w:p w14:paraId="0389B630" w14:textId="25DCD5A8" w:rsidR="006E6D44" w:rsidRDefault="006E6D44" w:rsidP="00340B59">
            <w:pPr>
              <w:cnfStyle w:val="000000100000" w:firstRow="0" w:lastRow="0" w:firstColumn="0" w:lastColumn="0" w:oddVBand="0" w:evenVBand="0" w:oddHBand="1" w:evenHBand="0" w:firstRowFirstColumn="0" w:firstRowLastColumn="0" w:lastRowFirstColumn="0" w:lastRowLastColumn="0"/>
            </w:pPr>
            <w:r w:rsidRPr="006E6D44">
              <w:t xml:space="preserve">38 VDC ± </w:t>
            </w:r>
            <w:r w:rsidR="00340B59">
              <w:t>2</w:t>
            </w:r>
            <w:r w:rsidRPr="006E6D44">
              <w:t xml:space="preserve"> % OVP</w:t>
            </w:r>
            <w:r>
              <w:t xml:space="preserve"> </w:t>
            </w:r>
            <w:r>
              <w:sym w:font="Wingdings" w:char="F0FC"/>
            </w:r>
            <w:r w:rsidR="00340B59">
              <w:br/>
              <w:t>22</w:t>
            </w:r>
            <w:r w:rsidR="00340B59" w:rsidRPr="006E6D44">
              <w:t xml:space="preserve"> VDC ± </w:t>
            </w:r>
            <w:r w:rsidR="00340B59">
              <w:t>8</w:t>
            </w:r>
            <w:r w:rsidR="00340B59" w:rsidRPr="006E6D44">
              <w:t xml:space="preserve"> % </w:t>
            </w:r>
            <w:r w:rsidR="00340B59">
              <w:t>U</w:t>
            </w:r>
            <w:r w:rsidR="00340B59" w:rsidRPr="006E6D44">
              <w:t>VP</w:t>
            </w:r>
            <w:r w:rsidR="00340B59">
              <w:t xml:space="preserve"> </w:t>
            </w:r>
            <w:r w:rsidR="00340B59">
              <w:sym w:font="Wingdings" w:char="F0FC"/>
            </w:r>
          </w:p>
        </w:tc>
        <w:tc>
          <w:tcPr>
            <w:tcW w:w="1842" w:type="dxa"/>
          </w:tcPr>
          <w:p w14:paraId="556644EB" w14:textId="3204F723" w:rsidR="006E6D44" w:rsidRDefault="006E6D44" w:rsidP="00216F56">
            <w:pPr>
              <w:cnfStyle w:val="000000100000" w:firstRow="0" w:lastRow="0" w:firstColumn="0" w:lastColumn="0" w:oddVBand="0" w:evenVBand="0" w:oddHBand="1" w:evenHBand="0" w:firstRowFirstColumn="0" w:firstRowLastColumn="0" w:lastRowFirstColumn="0" w:lastRowLastColumn="0"/>
            </w:pPr>
            <w:r>
              <w:t>37.78V</w:t>
            </w:r>
          </w:p>
        </w:tc>
        <w:tc>
          <w:tcPr>
            <w:tcW w:w="2092" w:type="dxa"/>
          </w:tcPr>
          <w:p w14:paraId="72A774A8" w14:textId="5D032D85" w:rsidR="006E6D44" w:rsidRDefault="006E6D44" w:rsidP="00216F56">
            <w:pPr>
              <w:cnfStyle w:val="000000100000" w:firstRow="0" w:lastRow="0" w:firstColumn="0" w:lastColumn="0" w:oddVBand="0" w:evenVBand="0" w:oddHBand="1" w:evenHBand="0" w:firstRowFirstColumn="0" w:firstRowLastColumn="0" w:lastRowFirstColumn="0" w:lastRowLastColumn="0"/>
            </w:pPr>
            <w:r>
              <w:t>20.43V</w:t>
            </w:r>
          </w:p>
        </w:tc>
      </w:tr>
      <w:tr w:rsidR="006E6D44" w14:paraId="1614A8A3" w14:textId="77777777" w:rsidTr="00CC1692">
        <w:tc>
          <w:tcPr>
            <w:cnfStyle w:val="001000000000" w:firstRow="0" w:lastRow="0" w:firstColumn="1" w:lastColumn="0" w:oddVBand="0" w:evenVBand="0" w:oddHBand="0" w:evenHBand="0" w:firstRowFirstColumn="0" w:firstRowLastColumn="0" w:lastRowFirstColumn="0" w:lastRowLastColumn="0"/>
            <w:tcW w:w="2122" w:type="dxa"/>
          </w:tcPr>
          <w:p w14:paraId="6925518E" w14:textId="4A49ABA2" w:rsidR="006E6D44" w:rsidRDefault="006E6D44" w:rsidP="00216F56">
            <w:r>
              <w:t>12V</w:t>
            </w:r>
            <w:r w:rsidR="00340B59">
              <w:t xml:space="preserve"> (7.5 tot 13)</w:t>
            </w:r>
          </w:p>
        </w:tc>
        <w:tc>
          <w:tcPr>
            <w:tcW w:w="2835" w:type="dxa"/>
          </w:tcPr>
          <w:p w14:paraId="1F5B583A" w14:textId="3ACEEB5C" w:rsidR="00340B59" w:rsidRDefault="00340B59" w:rsidP="00340B59">
            <w:pPr>
              <w:cnfStyle w:val="000000000000" w:firstRow="0" w:lastRow="0" w:firstColumn="0" w:lastColumn="0" w:oddVBand="0" w:evenVBand="0" w:oddHBand="0" w:evenHBand="0" w:firstRowFirstColumn="0" w:firstRowLastColumn="0" w:lastRowFirstColumn="0" w:lastRowLastColumn="0"/>
            </w:pPr>
            <w:r>
              <w:t>13</w:t>
            </w:r>
            <w:r w:rsidRPr="006E6D44">
              <w:t xml:space="preserve"> VDC ± </w:t>
            </w:r>
            <w:r>
              <w:t>11</w:t>
            </w:r>
            <w:r w:rsidRPr="006E6D44">
              <w:t xml:space="preserve"> %</w:t>
            </w:r>
            <w:r w:rsidR="00CC1692">
              <w:t xml:space="preserve"> </w:t>
            </w:r>
            <w:r w:rsidRPr="006E6D44">
              <w:t>OVP</w:t>
            </w:r>
            <w:r w:rsidR="00CC1692">
              <w:t xml:space="preserve"> </w:t>
            </w:r>
            <w:r>
              <w:sym w:font="Wingdings" w:char="F0FC"/>
            </w:r>
            <w:r>
              <w:br/>
              <w:t>7.5</w:t>
            </w:r>
            <w:r w:rsidRPr="006E6D44">
              <w:t xml:space="preserve"> VDC ± </w:t>
            </w:r>
            <w:r w:rsidR="002B2AF8">
              <w:t>43</w:t>
            </w:r>
            <w:r w:rsidRPr="006E6D44">
              <w:t xml:space="preserve"> %</w:t>
            </w:r>
            <w:r w:rsidR="00CC1692">
              <w:t xml:space="preserve"> </w:t>
            </w:r>
            <w:r>
              <w:t>U</w:t>
            </w:r>
            <w:r w:rsidRPr="006E6D44">
              <w:t>VP</w:t>
            </w:r>
            <w:r w:rsidR="00CC1692">
              <w:t xml:space="preserve"> </w:t>
            </w:r>
            <w:r>
              <w:sym w:font="Wingdings" w:char="F0FC"/>
            </w:r>
          </w:p>
        </w:tc>
        <w:tc>
          <w:tcPr>
            <w:tcW w:w="1842" w:type="dxa"/>
          </w:tcPr>
          <w:p w14:paraId="663EF7C8" w14:textId="551EF2F4" w:rsidR="006E6D44" w:rsidRDefault="006E6D44" w:rsidP="00216F56">
            <w:pPr>
              <w:cnfStyle w:val="000000000000" w:firstRow="0" w:lastRow="0" w:firstColumn="0" w:lastColumn="0" w:oddVBand="0" w:evenVBand="0" w:oddHBand="0" w:evenHBand="0" w:firstRowFirstColumn="0" w:firstRowLastColumn="0" w:lastRowFirstColumn="0" w:lastRowLastColumn="0"/>
            </w:pPr>
            <w:r>
              <w:t>14.46V</w:t>
            </w:r>
          </w:p>
        </w:tc>
        <w:tc>
          <w:tcPr>
            <w:tcW w:w="2092" w:type="dxa"/>
          </w:tcPr>
          <w:p w14:paraId="57B6ACEB" w14:textId="26FC01E2" w:rsidR="006E6D44" w:rsidRDefault="006E6D44" w:rsidP="00216F56">
            <w:pPr>
              <w:cnfStyle w:val="000000000000" w:firstRow="0" w:lastRow="0" w:firstColumn="0" w:lastColumn="0" w:oddVBand="0" w:evenVBand="0" w:oddHBand="0" w:evenHBand="0" w:firstRowFirstColumn="0" w:firstRowLastColumn="0" w:lastRowFirstColumn="0" w:lastRowLastColumn="0"/>
            </w:pPr>
            <w:r>
              <w:t>10.71V</w:t>
            </w:r>
          </w:p>
        </w:tc>
      </w:tr>
      <w:tr w:rsidR="006E6D44" w14:paraId="7582D7DD"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632F5" w14:textId="5D314B9D" w:rsidR="006E6D44" w:rsidRDefault="006E6D44" w:rsidP="00216F56">
            <w:r>
              <w:t>5V</w:t>
            </w:r>
            <w:r w:rsidR="00340B59">
              <w:t xml:space="preserve"> (4.2 tot 5.4V)</w:t>
            </w:r>
          </w:p>
        </w:tc>
        <w:tc>
          <w:tcPr>
            <w:tcW w:w="2835" w:type="dxa"/>
          </w:tcPr>
          <w:p w14:paraId="5A6E5EFB" w14:textId="508AED2B" w:rsidR="006E6D44" w:rsidRDefault="002B2AF8" w:rsidP="00216F56">
            <w:pPr>
              <w:cnfStyle w:val="000000100000" w:firstRow="0" w:lastRow="0" w:firstColumn="0" w:lastColumn="0" w:oddVBand="0" w:evenVBand="0" w:oddHBand="1" w:evenHBand="0" w:firstRowFirstColumn="0" w:firstRowLastColumn="0" w:lastRowFirstColumn="0" w:lastRowLastColumn="0"/>
            </w:pPr>
            <w:r>
              <w:t>5.4</w:t>
            </w:r>
            <w:r w:rsidRPr="006E6D44">
              <w:t xml:space="preserve"> VDC ± </w:t>
            </w:r>
            <w:r>
              <w:t>1</w:t>
            </w:r>
            <w:r w:rsidRPr="006E6D44">
              <w:t xml:space="preserve"> %</w:t>
            </w:r>
            <w:r w:rsidR="00CC1692">
              <w:t xml:space="preserve"> </w:t>
            </w:r>
            <w:r w:rsidRPr="006E6D44">
              <w:t>OVP</w:t>
            </w:r>
            <w:r w:rsidR="00CC1692">
              <w:t xml:space="preserve"> </w:t>
            </w:r>
            <w:r>
              <w:sym w:font="Wingdings" w:char="F0FC"/>
            </w:r>
            <w:r>
              <w:br/>
              <w:t>4.2</w:t>
            </w:r>
            <w:r w:rsidRPr="006E6D44">
              <w:t xml:space="preserve"> VDC ± </w:t>
            </w:r>
            <w:r>
              <w:t>0</w:t>
            </w:r>
            <w:r w:rsidRPr="006E6D44">
              <w:t xml:space="preserve"> %</w:t>
            </w:r>
            <w:r w:rsidR="00CC1692">
              <w:t xml:space="preserve"> </w:t>
            </w:r>
            <w:r>
              <w:t>U</w:t>
            </w:r>
            <w:r w:rsidRPr="006E6D44">
              <w:t>VP</w:t>
            </w:r>
            <w:r w:rsidR="00CC1692">
              <w:t xml:space="preserve"> </w:t>
            </w:r>
            <w:r>
              <w:sym w:font="Wingdings" w:char="F0FC"/>
            </w:r>
          </w:p>
        </w:tc>
        <w:tc>
          <w:tcPr>
            <w:tcW w:w="1842" w:type="dxa"/>
          </w:tcPr>
          <w:p w14:paraId="649ED089" w14:textId="0E547DE4" w:rsidR="006E6D44" w:rsidRDefault="006E6D44" w:rsidP="00216F56">
            <w:pPr>
              <w:cnfStyle w:val="000000100000" w:firstRow="0" w:lastRow="0" w:firstColumn="0" w:lastColumn="0" w:oddVBand="0" w:evenVBand="0" w:oddHBand="1" w:evenHBand="0" w:firstRowFirstColumn="0" w:firstRowLastColumn="0" w:lastRowFirstColumn="0" w:lastRowLastColumn="0"/>
            </w:pPr>
            <w:r>
              <w:t>5.45V</w:t>
            </w:r>
          </w:p>
        </w:tc>
        <w:tc>
          <w:tcPr>
            <w:tcW w:w="2092" w:type="dxa"/>
          </w:tcPr>
          <w:p w14:paraId="6A2DAE41" w14:textId="4CE344C5" w:rsidR="006E6D44" w:rsidRDefault="006E6D44" w:rsidP="00216F56">
            <w:pPr>
              <w:cnfStyle w:val="000000100000" w:firstRow="0" w:lastRow="0" w:firstColumn="0" w:lastColumn="0" w:oddVBand="0" w:evenVBand="0" w:oddHBand="1" w:evenHBand="0" w:firstRowFirstColumn="0" w:firstRowLastColumn="0" w:lastRowFirstColumn="0" w:lastRowLastColumn="0"/>
            </w:pPr>
            <w:r>
              <w:t>4.2V (geen fout wordt gegeven maar de eFuse schakelt uit)</w:t>
            </w:r>
          </w:p>
        </w:tc>
      </w:tr>
    </w:tbl>
    <w:p w14:paraId="1B1717CA" w14:textId="750F3A0D" w:rsidR="00216F56" w:rsidRDefault="00C44952" w:rsidP="00C44952">
      <w:pPr>
        <w:pStyle w:val="Caption"/>
      </w:pPr>
      <w:bookmarkStart w:id="71" w:name="_Toc72513533"/>
      <w:r>
        <w:t xml:space="preserve">Tabel </w:t>
      </w:r>
      <w:fldSimple w:instr=" SEQ Tabel \* ARABIC ">
        <w:r w:rsidR="00997805">
          <w:rPr>
            <w:noProof/>
          </w:rPr>
          <w:t>8</w:t>
        </w:r>
      </w:fldSimple>
      <w:r>
        <w:t xml:space="preserve"> - gemeten </w:t>
      </w:r>
      <w:proofErr w:type="spellStart"/>
      <w:r>
        <w:t>undervolt</w:t>
      </w:r>
      <w:proofErr w:type="spellEnd"/>
      <w:r>
        <w:t xml:space="preserve"> en </w:t>
      </w:r>
      <w:proofErr w:type="spellStart"/>
      <w:r>
        <w:t>overvolt</w:t>
      </w:r>
      <w:proofErr w:type="spellEnd"/>
      <w:r>
        <w:t xml:space="preserve"> punten</w:t>
      </w:r>
      <w:bookmarkEnd w:id="71"/>
    </w:p>
    <w:p w14:paraId="6433073F" w14:textId="14A9E5EA" w:rsidR="002B2AF8" w:rsidRDefault="002B2AF8" w:rsidP="002B2AF8"/>
    <w:p w14:paraId="54E5F64F" w14:textId="22B5728C" w:rsidR="002B2AF8" w:rsidRDefault="002B2AF8" w:rsidP="002B2AF8"/>
    <w:p w14:paraId="25F82E24" w14:textId="3DAA1049" w:rsidR="00BE4E78" w:rsidRDefault="00BE4E78" w:rsidP="002B2AF8"/>
    <w:p w14:paraId="403F975D" w14:textId="77777777" w:rsidR="00BE4E78" w:rsidRPr="002B2AF8" w:rsidRDefault="00BE4E78" w:rsidP="002B2AF8"/>
    <w:p w14:paraId="149444CD" w14:textId="5A7E75AE" w:rsidR="00E97A0F" w:rsidRDefault="00E97A0F" w:rsidP="00E97A0F">
      <w:pPr>
        <w:pStyle w:val="Heading4"/>
      </w:pPr>
      <w:bookmarkStart w:id="72" w:name="_Toc72240378"/>
      <w:r>
        <w:lastRenderedPageBreak/>
        <w:t>Stroom limiet</w:t>
      </w:r>
      <w:bookmarkEnd w:id="72"/>
    </w:p>
    <w:tbl>
      <w:tblPr>
        <w:tblStyle w:val="GridTable5Dark-Accent2"/>
        <w:tblW w:w="0" w:type="auto"/>
        <w:tblLook w:val="04A0" w:firstRow="1" w:lastRow="0" w:firstColumn="1" w:lastColumn="0" w:noHBand="0" w:noVBand="1"/>
      </w:tblPr>
      <w:tblGrid>
        <w:gridCol w:w="2830"/>
        <w:gridCol w:w="2974"/>
        <w:gridCol w:w="3087"/>
      </w:tblGrid>
      <w:tr w:rsidR="002B2AF8" w14:paraId="11B053C0" w14:textId="77777777" w:rsidTr="00CC1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3EF3C3" w14:textId="736C6969" w:rsidR="002B2AF8" w:rsidRDefault="002B2AF8" w:rsidP="00E97A0F">
            <w:r>
              <w:t xml:space="preserve">Instelling </w:t>
            </w:r>
          </w:p>
        </w:tc>
        <w:tc>
          <w:tcPr>
            <w:tcW w:w="2974" w:type="dxa"/>
          </w:tcPr>
          <w:p w14:paraId="1D04CF3F" w14:textId="55E440B6" w:rsidR="002B2AF8" w:rsidRDefault="002B2AF8" w:rsidP="00E97A0F">
            <w:pPr>
              <w:cnfStyle w:val="100000000000" w:firstRow="1" w:lastRow="0" w:firstColumn="0" w:lastColumn="0" w:oddVBand="0" w:evenVBand="0" w:oddHBand="0" w:evenHBand="0" w:firstRowFirstColumn="0" w:firstRowLastColumn="0" w:lastRowFirstColumn="0" w:lastRowLastColumn="0"/>
            </w:pPr>
            <w:r>
              <w:t>Doel limieten</w:t>
            </w:r>
          </w:p>
        </w:tc>
        <w:tc>
          <w:tcPr>
            <w:tcW w:w="3087" w:type="dxa"/>
          </w:tcPr>
          <w:p w14:paraId="3E1A4AB2" w14:textId="3D8B1DD8" w:rsidR="002B2AF8" w:rsidRDefault="002B2AF8" w:rsidP="00E97A0F">
            <w:pPr>
              <w:cnfStyle w:val="100000000000" w:firstRow="1" w:lastRow="0" w:firstColumn="0" w:lastColumn="0" w:oddVBand="0" w:evenVBand="0" w:oddHBand="0" w:evenHBand="0" w:firstRowFirstColumn="0" w:firstRowLastColumn="0" w:lastRowFirstColumn="0" w:lastRowLastColumn="0"/>
            </w:pPr>
            <w:r>
              <w:t>Stroom limiet gemeten</w:t>
            </w:r>
          </w:p>
        </w:tc>
      </w:tr>
      <w:tr w:rsidR="002B2AF8" w14:paraId="168308ED"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D1D63C" w14:textId="3D430759" w:rsidR="002B2AF8" w:rsidRDefault="002B2AF8" w:rsidP="00E97A0F">
            <w:r>
              <w:t>LCL-Klasse 1</w:t>
            </w:r>
          </w:p>
        </w:tc>
        <w:tc>
          <w:tcPr>
            <w:tcW w:w="2974" w:type="dxa"/>
          </w:tcPr>
          <w:p w14:paraId="05619692" w14:textId="62E48FCE" w:rsidR="002B2AF8" w:rsidRPr="002B2AF8" w:rsidRDefault="002B2AF8" w:rsidP="002B2AF8">
            <w:pPr>
              <w:cnfStyle w:val="000000100000" w:firstRow="0" w:lastRow="0" w:firstColumn="0" w:lastColumn="0" w:oddVBand="0" w:evenVBand="0" w:oddHBand="1" w:evenHBand="0" w:firstRowFirstColumn="0" w:firstRowLastColumn="0" w:lastRowFirstColumn="0" w:lastRowLastColumn="0"/>
            </w:pPr>
            <w:r>
              <w:t xml:space="preserve">LCL-klasse 1: 1.1A-1.4A. mijn meeting 1.35A </w:t>
            </w:r>
            <w:r>
              <w:sym w:font="Wingdings" w:char="F0FC"/>
            </w:r>
          </w:p>
        </w:tc>
        <w:tc>
          <w:tcPr>
            <w:tcW w:w="3087" w:type="dxa"/>
          </w:tcPr>
          <w:p w14:paraId="5514B57B" w14:textId="5C8F6D51" w:rsidR="002B2AF8" w:rsidRDefault="002B2AF8" w:rsidP="00E97A0F">
            <w:pPr>
              <w:cnfStyle w:val="000000100000" w:firstRow="0" w:lastRow="0" w:firstColumn="0" w:lastColumn="0" w:oddVBand="0" w:evenVBand="0" w:oddHBand="1" w:evenHBand="0" w:firstRowFirstColumn="0" w:firstRowLastColumn="0" w:lastRowFirstColumn="0" w:lastRowLastColumn="0"/>
            </w:pPr>
            <w:r>
              <w:rPr>
                <w:lang w:val="en-150"/>
              </w:rPr>
              <w:t>±</w:t>
            </w:r>
            <w:r>
              <w:t>1.</w:t>
            </w:r>
            <w:r>
              <w:rPr>
                <w:lang w:val="en-150"/>
              </w:rPr>
              <w:t>35</w:t>
            </w:r>
            <w:r>
              <w:t>A</w:t>
            </w:r>
          </w:p>
        </w:tc>
      </w:tr>
      <w:tr w:rsidR="002B2AF8" w14:paraId="2D3C9999" w14:textId="77777777" w:rsidTr="00CC1692">
        <w:tc>
          <w:tcPr>
            <w:cnfStyle w:val="001000000000" w:firstRow="0" w:lastRow="0" w:firstColumn="1" w:lastColumn="0" w:oddVBand="0" w:evenVBand="0" w:oddHBand="0" w:evenHBand="0" w:firstRowFirstColumn="0" w:firstRowLastColumn="0" w:lastRowFirstColumn="0" w:lastRowLastColumn="0"/>
            <w:tcW w:w="2830" w:type="dxa"/>
          </w:tcPr>
          <w:p w14:paraId="3BFA2C63" w14:textId="2742C47C" w:rsidR="002B2AF8" w:rsidRDefault="002B2AF8" w:rsidP="00E97A0F">
            <w:r>
              <w:t>LCL-Klasse 2</w:t>
            </w:r>
          </w:p>
        </w:tc>
        <w:tc>
          <w:tcPr>
            <w:tcW w:w="2974" w:type="dxa"/>
          </w:tcPr>
          <w:p w14:paraId="453963D4" w14:textId="69AE523E" w:rsidR="002B2AF8" w:rsidRPr="002B2AF8" w:rsidRDefault="002B2AF8" w:rsidP="002B2AF8">
            <w:pPr>
              <w:cnfStyle w:val="000000000000" w:firstRow="0" w:lastRow="0" w:firstColumn="0" w:lastColumn="0" w:oddVBand="0" w:evenVBand="0" w:oddHBand="0" w:evenHBand="0" w:firstRowFirstColumn="0" w:firstRowLastColumn="0" w:lastRowFirstColumn="0" w:lastRowLastColumn="0"/>
              <w:rPr>
                <w:lang w:val="en-150"/>
              </w:rPr>
            </w:pPr>
            <w:r>
              <w:t xml:space="preserve">LCL-klasse 2: 2.2A-2.8A. mijn meeting 2.5A </w:t>
            </w:r>
            <w:r>
              <w:sym w:font="Wingdings" w:char="F0FC"/>
            </w:r>
          </w:p>
        </w:tc>
        <w:tc>
          <w:tcPr>
            <w:tcW w:w="3087" w:type="dxa"/>
          </w:tcPr>
          <w:p w14:paraId="0785A5F7" w14:textId="0BD9FFDC" w:rsidR="002B2AF8" w:rsidRPr="006101D8" w:rsidRDefault="002B2AF8" w:rsidP="00E97A0F">
            <w:pPr>
              <w:cnfStyle w:val="000000000000" w:firstRow="0" w:lastRow="0" w:firstColumn="0" w:lastColumn="0" w:oddVBand="0" w:evenVBand="0" w:oddHBand="0" w:evenHBand="0" w:firstRowFirstColumn="0" w:firstRowLastColumn="0" w:lastRowFirstColumn="0" w:lastRowLastColumn="0"/>
              <w:rPr>
                <w:lang w:val="en-150"/>
              </w:rPr>
            </w:pPr>
            <w:r>
              <w:rPr>
                <w:lang w:val="en-150"/>
              </w:rPr>
              <w:t>±2.5A</w:t>
            </w:r>
          </w:p>
        </w:tc>
      </w:tr>
      <w:tr w:rsidR="002B2AF8" w14:paraId="3853D519"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8DD4426" w14:textId="4C6F5238" w:rsidR="002B2AF8" w:rsidRDefault="002B2AF8" w:rsidP="00E97A0F">
            <w:r>
              <w:t>LCL-Klasse 3</w:t>
            </w:r>
          </w:p>
        </w:tc>
        <w:tc>
          <w:tcPr>
            <w:tcW w:w="2974" w:type="dxa"/>
          </w:tcPr>
          <w:p w14:paraId="2D78B5B1" w14:textId="7DF6E4F9" w:rsidR="002B2AF8" w:rsidRDefault="002B2AF8" w:rsidP="002B2AF8">
            <w:pPr>
              <w:cnfStyle w:val="000000100000" w:firstRow="0" w:lastRow="0" w:firstColumn="0" w:lastColumn="0" w:oddVBand="0" w:evenVBand="0" w:oddHBand="1" w:evenHBand="0" w:firstRowFirstColumn="0" w:firstRowLastColumn="0" w:lastRowFirstColumn="0" w:lastRowLastColumn="0"/>
              <w:rPr>
                <w:lang w:val="en-150"/>
              </w:rPr>
            </w:pPr>
            <w:r>
              <w:t xml:space="preserve">LCL-klasse 3: 3.3A-4.2A. mijn meeting 3.9A </w:t>
            </w:r>
            <w:r>
              <w:sym w:font="Wingdings" w:char="F0FC"/>
            </w:r>
          </w:p>
        </w:tc>
        <w:tc>
          <w:tcPr>
            <w:tcW w:w="3087" w:type="dxa"/>
          </w:tcPr>
          <w:p w14:paraId="2B8C16CF" w14:textId="45B78BBD" w:rsidR="002B2AF8" w:rsidRPr="006101D8" w:rsidRDefault="002B2AF8" w:rsidP="00E97A0F">
            <w:pPr>
              <w:cnfStyle w:val="000000100000" w:firstRow="0" w:lastRow="0" w:firstColumn="0" w:lastColumn="0" w:oddVBand="0" w:evenVBand="0" w:oddHBand="1" w:evenHBand="0" w:firstRowFirstColumn="0" w:firstRowLastColumn="0" w:lastRowFirstColumn="0" w:lastRowLastColumn="0"/>
              <w:rPr>
                <w:lang w:val="en-150"/>
              </w:rPr>
            </w:pPr>
            <w:r>
              <w:rPr>
                <w:lang w:val="en-150"/>
              </w:rPr>
              <w:t>±</w:t>
            </w:r>
            <w:r>
              <w:rPr>
                <w:lang w:val="en-US"/>
              </w:rPr>
              <w:t>3.9</w:t>
            </w:r>
            <w:r>
              <w:rPr>
                <w:lang w:val="en-150"/>
              </w:rPr>
              <w:t>A</w:t>
            </w:r>
          </w:p>
        </w:tc>
      </w:tr>
    </w:tbl>
    <w:p w14:paraId="6B3D93A8" w14:textId="606496E7" w:rsidR="00764F4C" w:rsidRDefault="00C44952" w:rsidP="00C44952">
      <w:pPr>
        <w:pStyle w:val="Caption"/>
      </w:pPr>
      <w:bookmarkStart w:id="73" w:name="_Toc72513534"/>
      <w:r>
        <w:t xml:space="preserve">Tabel </w:t>
      </w:r>
      <w:fldSimple w:instr=" SEQ Tabel \* ARABIC ">
        <w:r w:rsidR="00997805">
          <w:rPr>
            <w:noProof/>
          </w:rPr>
          <w:t>9</w:t>
        </w:r>
      </w:fldSimple>
      <w:r>
        <w:t xml:space="preserve"> - gemeten stroom limieten</w:t>
      </w:r>
      <w:bookmarkEnd w:id="73"/>
    </w:p>
    <w:p w14:paraId="089FFAD2" w14:textId="77777777" w:rsidR="00A24F85" w:rsidRDefault="00A24F85" w:rsidP="00E97A0F"/>
    <w:p w14:paraId="6D354DA6" w14:textId="6CC12042" w:rsidR="00AD6D25" w:rsidRDefault="00AD6D25" w:rsidP="00AD6D25">
      <w:pPr>
        <w:pStyle w:val="Heading4"/>
      </w:pPr>
      <w:bookmarkStart w:id="74" w:name="_Toc72240379"/>
      <w:r>
        <w:t>Afschakel snelheid</w:t>
      </w:r>
      <w:bookmarkEnd w:id="74"/>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5232DDB2" w:rsidR="000B56EC" w:rsidRDefault="000A7EFF" w:rsidP="000A7EFF">
            <w:pPr>
              <w:pStyle w:val="Caption"/>
            </w:pPr>
            <w:bookmarkStart w:id="75" w:name="_Toc72513555"/>
            <w:r>
              <w:t xml:space="preserve">Figuur </w:t>
            </w:r>
            <w:fldSimple w:instr=" SEQ Figuur \* ARABIC ">
              <w:r w:rsidR="0066547C">
                <w:rPr>
                  <w:noProof/>
                </w:rPr>
                <w:t>20</w:t>
              </w:r>
            </w:fldSimple>
            <w:r>
              <w:t xml:space="preserve"> – afschakelsnelheid no load </w:t>
            </w:r>
            <w:r w:rsidR="002E0CD6">
              <w:t>relais</w:t>
            </w:r>
            <w:bookmarkEnd w:id="75"/>
          </w:p>
          <w:p w14:paraId="2ED32216" w14:textId="4DEA9749" w:rsidR="000A7EFF" w:rsidRDefault="000A7EFF" w:rsidP="000A7EFF"/>
          <w:p w14:paraId="3BBAB10C" w14:textId="6F573607" w:rsidR="00BE4E78" w:rsidRDefault="00BE4E78" w:rsidP="000A7EFF"/>
          <w:p w14:paraId="7FC0905E" w14:textId="196F60A9" w:rsidR="00BE4E78" w:rsidRDefault="00BE4E78" w:rsidP="000A7EFF"/>
          <w:p w14:paraId="60DBE645" w14:textId="6F1DCBB7" w:rsidR="00BE4E78" w:rsidRDefault="00BE4E78" w:rsidP="000A7EFF"/>
          <w:p w14:paraId="651D25D6" w14:textId="2A417469" w:rsidR="00BE4E78" w:rsidRDefault="00BE4E78" w:rsidP="000A7EFF"/>
          <w:p w14:paraId="2C1BA8AD" w14:textId="3C22C818" w:rsidR="00BE4E78" w:rsidRDefault="00BE4E78" w:rsidP="000A7EFF"/>
          <w:p w14:paraId="1D6312FE" w14:textId="77777777" w:rsidR="00BE4E78" w:rsidRPr="000A7EFF" w:rsidRDefault="00BE4E78" w:rsidP="000A7EFF"/>
          <w:p w14:paraId="416C9A17" w14:textId="534EAC7C" w:rsidR="000B56EC" w:rsidRDefault="000B56EC" w:rsidP="00AD6D25">
            <w:r>
              <w:lastRenderedPageBreak/>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00BF9BA6" w:rsidR="00E6420F" w:rsidRDefault="000A7EFF" w:rsidP="000A7EFF">
            <w:pPr>
              <w:pStyle w:val="Caption"/>
            </w:pPr>
            <w:bookmarkStart w:id="76" w:name="_Toc72513556"/>
            <w:r>
              <w:t xml:space="preserve">Figuur </w:t>
            </w:r>
            <w:fldSimple w:instr=" SEQ Figuur \* ARABIC ">
              <w:r w:rsidR="0066547C">
                <w:rPr>
                  <w:noProof/>
                </w:rPr>
                <w:t>21</w:t>
              </w:r>
            </w:fldSimple>
            <w:r>
              <w:t xml:space="preserve"> - afschakelsnelheid met load geen </w:t>
            </w:r>
            <w:r w:rsidR="002E0CD6">
              <w:t>relais</w:t>
            </w:r>
            <w:bookmarkEnd w:id="76"/>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38B59147" w:rsidR="00E6420F" w:rsidRPr="00E6420F" w:rsidRDefault="000A7EFF" w:rsidP="000C330F">
            <w:pPr>
              <w:pStyle w:val="Caption"/>
            </w:pPr>
            <w:bookmarkStart w:id="77" w:name="_Toc72513557"/>
            <w:r>
              <w:t xml:space="preserve">Figuur </w:t>
            </w:r>
            <w:fldSimple w:instr=" SEQ Figuur \* ARABIC ">
              <w:r w:rsidR="0066547C">
                <w:rPr>
                  <w:noProof/>
                </w:rPr>
                <w:t>22</w:t>
              </w:r>
            </w:fldSimple>
            <w:r>
              <w:t xml:space="preserve"> - </w:t>
            </w:r>
            <w:r w:rsidRPr="007A441F">
              <w:t xml:space="preserve">afschakelsnelheid met load </w:t>
            </w:r>
            <w:r>
              <w:t>en</w:t>
            </w:r>
            <w:r w:rsidRPr="007A441F">
              <w:t xml:space="preserve"> </w:t>
            </w:r>
            <w:r w:rsidR="002E0CD6" w:rsidRPr="007A441F">
              <w:t>relais</w:t>
            </w:r>
            <w:bookmarkEnd w:id="77"/>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lastRenderedPageBreak/>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1A83FD1E" w:rsidR="00AD6D25" w:rsidRDefault="000A7EFF" w:rsidP="000A7EFF">
            <w:pPr>
              <w:pStyle w:val="Caption"/>
            </w:pPr>
            <w:bookmarkStart w:id="78" w:name="_Toc72513558"/>
            <w:r>
              <w:t xml:space="preserve">Figuur </w:t>
            </w:r>
            <w:fldSimple w:instr=" SEQ Figuur \* ARABIC ">
              <w:r w:rsidR="0066547C">
                <w:rPr>
                  <w:noProof/>
                </w:rPr>
                <w:t>23</w:t>
              </w:r>
            </w:fldSimple>
            <w:r>
              <w:t xml:space="preserve"> - </w:t>
            </w:r>
            <w:r w:rsidRPr="0039151E">
              <w:t xml:space="preserve">afschakelsnelheid met load </w:t>
            </w:r>
            <w:r>
              <w:t xml:space="preserve">en </w:t>
            </w:r>
            <w:r w:rsidR="002E0CD6" w:rsidRPr="0039151E">
              <w:t>relais</w:t>
            </w:r>
            <w:r>
              <w:rPr>
                <w:noProof/>
              </w:rPr>
              <w:t xml:space="preserve"> 5V</w:t>
            </w:r>
            <w:bookmarkEnd w:id="78"/>
          </w:p>
        </w:tc>
      </w:tr>
    </w:tbl>
    <w:p w14:paraId="6CAB0CBE" w14:textId="037ED991" w:rsidR="00E6420F" w:rsidRDefault="00E6420F" w:rsidP="00AD6D25"/>
    <w:p w14:paraId="346D422E" w14:textId="08F41913" w:rsidR="00B22FA8" w:rsidRDefault="00B22FA8" w:rsidP="00B22FA8">
      <w:pPr>
        <w:pStyle w:val="Heading4"/>
      </w:pPr>
      <w:bookmarkStart w:id="79" w:name="_Toc72240380"/>
      <w:r>
        <w:t>Temperatuur</w:t>
      </w:r>
      <w:bookmarkEnd w:id="79"/>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80" w:name="_Toc72240381"/>
      <w:r>
        <w:rPr>
          <w:lang w:val="en-150"/>
        </w:rPr>
        <w:t>Evaluative</w:t>
      </w:r>
      <w:bookmarkEnd w:id="80"/>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81" w:name="_Toc72513535"/>
      <w:r>
        <w:t xml:space="preserve">Tabel </w:t>
      </w:r>
      <w:fldSimple w:instr=" SEQ Tabel \* ARABIC ">
        <w:r w:rsidR="00997805">
          <w:rPr>
            <w:noProof/>
          </w:rPr>
          <w:t>10</w:t>
        </w:r>
      </w:fldSimple>
      <w:r w:rsidRPr="00572A35">
        <w:t xml:space="preserve"> - LCL-klassen</w:t>
      </w:r>
      <w:bookmarkEnd w:id="81"/>
    </w:p>
    <w:p w14:paraId="6BB19A4F" w14:textId="155D48DC" w:rsidR="00D71CB1" w:rsidRPr="00D71CB1" w:rsidRDefault="00610305" w:rsidP="00D71CB1">
      <w:sdt>
        <w:sdtPr>
          <w:id w:val="378130905"/>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1FE27D59" w14:textId="447DF408" w:rsidR="0012550F" w:rsidRDefault="0012550F" w:rsidP="0012550F">
      <w:pPr>
        <w:pStyle w:val="Heading4"/>
      </w:pPr>
      <w:bookmarkStart w:id="82" w:name="_Toc72240382"/>
      <w:r>
        <w:lastRenderedPageBreak/>
        <w:t>Spanning instellingen</w:t>
      </w:r>
      <w:bookmarkEnd w:id="82"/>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3" w:name="_Toc72240383"/>
      <w:r>
        <w:t>Stroom limieten</w:t>
      </w:r>
      <w:bookmarkEnd w:id="83"/>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2D293332" w:rsidR="00DB18F1" w:rsidRPr="00CA6D8D" w:rsidRDefault="00CA6D8D" w:rsidP="00DB18F1">
      <w:r w:rsidRPr="00CA6D8D">
        <w:t xml:space="preserve">De stroom limieten </w:t>
      </w:r>
      <w:r w:rsidR="00A45C20">
        <w:t xml:space="preserve">vallen binnen de </w:t>
      </w:r>
      <w:r w:rsidR="00BE4E78">
        <w:t>specificatie</w:t>
      </w:r>
      <w:r w:rsidR="00A45C20">
        <w:t>.</w:t>
      </w:r>
    </w:p>
    <w:p w14:paraId="3DF50A1E" w14:textId="5A588044" w:rsidR="00DB18F1" w:rsidRDefault="00DB18F1" w:rsidP="00DB18F1">
      <w:pPr>
        <w:pStyle w:val="Heading4"/>
      </w:pPr>
      <w:bookmarkStart w:id="84" w:name="_Toc72240384"/>
      <w:r>
        <w:t>Extra instellingen</w:t>
      </w:r>
      <w:bookmarkEnd w:id="84"/>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5" w:name="_Toc72240385"/>
      <w:r>
        <w:t>Problemen die ik heb ondervonden tijdens het testen</w:t>
      </w:r>
      <w:bookmarkEnd w:id="85"/>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6" w:name="_Toc72240386"/>
      <w:r>
        <w:rPr>
          <w:lang w:val="en-150"/>
        </w:rPr>
        <w:t>Prototype V0.2</w:t>
      </w:r>
      <w:bookmarkEnd w:id="86"/>
    </w:p>
    <w:p w14:paraId="4B86A93E" w14:textId="4350C9D6" w:rsid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0D5BEAE4" w14:textId="4E9C9C00" w:rsidR="007D3EDD" w:rsidRDefault="007D3EDD" w:rsidP="007D3EDD">
      <w:pPr>
        <w:pStyle w:val="Heading3"/>
        <w:rPr>
          <w:lang w:val="en-150"/>
        </w:rPr>
      </w:pPr>
      <w:r>
        <w:rPr>
          <w:lang w:val="en-150"/>
        </w:rPr>
        <w:t>Connector pinouts</w:t>
      </w:r>
    </w:p>
    <w:p w14:paraId="57D3EBF2" w14:textId="0465B2F9" w:rsidR="007D3EDD" w:rsidRDefault="007D3EDD" w:rsidP="007D3EDD">
      <w:pPr>
        <w:rPr>
          <w:lang w:val="en-150"/>
        </w:rPr>
      </w:pPr>
      <w:r>
        <w:rPr>
          <w:lang w:val="en-150"/>
        </w:rPr>
        <w:t>eFuse 8-pin connector:</w:t>
      </w:r>
    </w:p>
    <w:p w14:paraId="4C8F9F3F" w14:textId="2A67B4D1" w:rsidR="007D3EDD" w:rsidRDefault="007D3EDD" w:rsidP="007D3EDD">
      <w:pPr>
        <w:pStyle w:val="ListParagraph"/>
        <w:numPr>
          <w:ilvl w:val="0"/>
          <w:numId w:val="22"/>
        </w:numPr>
        <w:rPr>
          <w:lang w:val="en-150"/>
        </w:rPr>
      </w:pPr>
      <w:r>
        <w:rPr>
          <w:lang w:val="en-150"/>
        </w:rPr>
        <w:t>GND</w:t>
      </w:r>
    </w:p>
    <w:p w14:paraId="67906FFE" w14:textId="7C2D4350" w:rsidR="007D3EDD" w:rsidRDefault="007D3EDD" w:rsidP="007D3EDD">
      <w:pPr>
        <w:pStyle w:val="ListParagraph"/>
        <w:numPr>
          <w:ilvl w:val="0"/>
          <w:numId w:val="22"/>
        </w:numPr>
        <w:rPr>
          <w:lang w:val="en-150"/>
        </w:rPr>
      </w:pPr>
      <w:r>
        <w:rPr>
          <w:lang w:val="en-150"/>
        </w:rPr>
        <w:t>Relay</w:t>
      </w:r>
    </w:p>
    <w:p w14:paraId="6F7C49B3" w14:textId="4C2F5055" w:rsidR="007D3EDD" w:rsidRDefault="007D3EDD" w:rsidP="007D3EDD">
      <w:pPr>
        <w:pStyle w:val="ListParagraph"/>
        <w:numPr>
          <w:ilvl w:val="0"/>
          <w:numId w:val="22"/>
        </w:numPr>
        <w:rPr>
          <w:lang w:val="en-150"/>
        </w:rPr>
      </w:pPr>
      <w:r>
        <w:rPr>
          <w:lang w:val="en-150"/>
        </w:rPr>
        <w:t>LCL-class 3</w:t>
      </w:r>
    </w:p>
    <w:p w14:paraId="30802069" w14:textId="324AE5D7" w:rsidR="007D3EDD" w:rsidRPr="007D3EDD" w:rsidRDefault="007D3EDD" w:rsidP="007D3EDD">
      <w:pPr>
        <w:pStyle w:val="ListParagraph"/>
        <w:numPr>
          <w:ilvl w:val="0"/>
          <w:numId w:val="22"/>
        </w:numPr>
        <w:rPr>
          <w:lang w:val="en-150"/>
        </w:rPr>
      </w:pPr>
      <w:r>
        <w:rPr>
          <w:lang w:val="en-150"/>
        </w:rPr>
        <w:t>LCL-class 2</w:t>
      </w:r>
    </w:p>
    <w:p w14:paraId="3E683409" w14:textId="4BB069B6" w:rsidR="007D3EDD" w:rsidRPr="007D3EDD" w:rsidRDefault="007D3EDD" w:rsidP="007D3EDD">
      <w:pPr>
        <w:pStyle w:val="ListParagraph"/>
        <w:numPr>
          <w:ilvl w:val="0"/>
          <w:numId w:val="22"/>
        </w:numPr>
        <w:rPr>
          <w:lang w:val="en-150"/>
        </w:rPr>
      </w:pPr>
      <w:r>
        <w:rPr>
          <w:lang w:val="en-150"/>
        </w:rPr>
        <w:t>LCL-class 1</w:t>
      </w:r>
    </w:p>
    <w:p w14:paraId="4E29B135" w14:textId="3AFB728D" w:rsidR="007D3EDD" w:rsidRDefault="007D3EDD" w:rsidP="007D3EDD">
      <w:pPr>
        <w:pStyle w:val="ListParagraph"/>
        <w:numPr>
          <w:ilvl w:val="0"/>
          <w:numId w:val="22"/>
        </w:numPr>
        <w:rPr>
          <w:lang w:val="en-150"/>
        </w:rPr>
      </w:pPr>
      <w:r>
        <w:rPr>
          <w:lang w:val="en-150"/>
        </w:rPr>
        <w:t>SHDN</w:t>
      </w:r>
    </w:p>
    <w:p w14:paraId="5B6650AE" w14:textId="4885652C" w:rsidR="007D3EDD" w:rsidRDefault="007D3EDD" w:rsidP="007D3EDD">
      <w:pPr>
        <w:pStyle w:val="ListParagraph"/>
        <w:numPr>
          <w:ilvl w:val="0"/>
          <w:numId w:val="22"/>
        </w:numPr>
        <w:rPr>
          <w:u w:val="single"/>
          <w:lang w:val="en-150"/>
        </w:rPr>
      </w:pPr>
      <w:r w:rsidRPr="007D3EDD">
        <w:rPr>
          <w:u w:val="single"/>
          <w:lang w:val="en-150"/>
        </w:rPr>
        <w:t>FLT</w:t>
      </w:r>
    </w:p>
    <w:p w14:paraId="4087328F" w14:textId="7A5708C5" w:rsidR="00BB773E" w:rsidRPr="00BB773E" w:rsidRDefault="00BB773E" w:rsidP="007D3EDD">
      <w:pPr>
        <w:pStyle w:val="ListParagraph"/>
        <w:numPr>
          <w:ilvl w:val="0"/>
          <w:numId w:val="22"/>
        </w:numPr>
        <w:rPr>
          <w:lang w:val="en-150"/>
        </w:rPr>
      </w:pPr>
      <w:r w:rsidRPr="00BB773E">
        <w:rPr>
          <w:lang w:val="en-150"/>
        </w:rPr>
        <w:t>+3.3V</w:t>
      </w:r>
    </w:p>
    <w:p w14:paraId="174BE91E" w14:textId="77B19A50" w:rsidR="007D3EDD" w:rsidRDefault="007D3EDD" w:rsidP="007D3EDD">
      <w:pPr>
        <w:rPr>
          <w:lang w:val="en-150"/>
        </w:rPr>
      </w:pPr>
      <w:r>
        <w:rPr>
          <w:lang w:val="en-150"/>
        </w:rPr>
        <w:t>Front panel 16-pin connector:</w:t>
      </w:r>
    </w:p>
    <w:p w14:paraId="7379D616" w14:textId="7F9205AA" w:rsidR="007D3EDD" w:rsidRDefault="00BB773E" w:rsidP="007D3EDD">
      <w:pPr>
        <w:pStyle w:val="ListParagraph"/>
        <w:numPr>
          <w:ilvl w:val="0"/>
          <w:numId w:val="23"/>
        </w:numPr>
        <w:rPr>
          <w:lang w:val="en-150"/>
        </w:rPr>
      </w:pPr>
      <w:r>
        <w:rPr>
          <w:lang w:val="en-150"/>
        </w:rPr>
        <w:t>GND</w:t>
      </w:r>
    </w:p>
    <w:p w14:paraId="1FF03BC1" w14:textId="25AD14CC" w:rsidR="00BB773E" w:rsidRDefault="00BB773E" w:rsidP="007D3EDD">
      <w:pPr>
        <w:pStyle w:val="ListParagraph"/>
        <w:numPr>
          <w:ilvl w:val="0"/>
          <w:numId w:val="23"/>
        </w:numPr>
        <w:rPr>
          <w:lang w:val="en-150"/>
        </w:rPr>
      </w:pPr>
      <w:r>
        <w:rPr>
          <w:lang w:val="en-150"/>
        </w:rPr>
        <w:lastRenderedPageBreak/>
        <w:t>Joystick right</w:t>
      </w:r>
    </w:p>
    <w:p w14:paraId="7C03AF0C" w14:textId="1E734A40" w:rsidR="00BB773E" w:rsidRDefault="00BB773E" w:rsidP="00BB773E">
      <w:pPr>
        <w:pStyle w:val="ListParagraph"/>
        <w:numPr>
          <w:ilvl w:val="0"/>
          <w:numId w:val="23"/>
        </w:numPr>
        <w:rPr>
          <w:lang w:val="en-150"/>
        </w:rPr>
      </w:pPr>
      <w:r>
        <w:rPr>
          <w:lang w:val="en-150"/>
        </w:rPr>
        <w:t>Joystick up</w:t>
      </w:r>
    </w:p>
    <w:p w14:paraId="01A33C5C" w14:textId="07BA4D76" w:rsidR="00BB773E" w:rsidRDefault="00BB773E" w:rsidP="00BB773E">
      <w:pPr>
        <w:pStyle w:val="ListParagraph"/>
        <w:numPr>
          <w:ilvl w:val="0"/>
          <w:numId w:val="23"/>
        </w:numPr>
        <w:rPr>
          <w:lang w:val="en-150"/>
        </w:rPr>
      </w:pPr>
      <w:r>
        <w:rPr>
          <w:lang w:val="en-150"/>
        </w:rPr>
        <w:t xml:space="preserve">Joystick </w:t>
      </w:r>
      <w:r w:rsidRPr="00BB773E">
        <w:t>center</w:t>
      </w:r>
    </w:p>
    <w:p w14:paraId="113A5FFE" w14:textId="3CE5D444" w:rsidR="00BB773E" w:rsidRPr="007D3EDD" w:rsidRDefault="00BB773E" w:rsidP="00BB773E">
      <w:pPr>
        <w:pStyle w:val="ListParagraph"/>
        <w:numPr>
          <w:ilvl w:val="0"/>
          <w:numId w:val="23"/>
        </w:numPr>
        <w:rPr>
          <w:lang w:val="en-150"/>
        </w:rPr>
      </w:pPr>
      <w:r>
        <w:rPr>
          <w:lang w:val="en-150"/>
        </w:rPr>
        <w:t xml:space="preserve">Joystick </w:t>
      </w:r>
      <w:proofErr w:type="gramStart"/>
      <w:r>
        <w:rPr>
          <w:lang w:val="en-150"/>
        </w:rPr>
        <w:t>left</w:t>
      </w:r>
      <w:proofErr w:type="gramEnd"/>
    </w:p>
    <w:p w14:paraId="3D5D1B38" w14:textId="23CC9B48" w:rsidR="00BB773E" w:rsidRDefault="00BB773E" w:rsidP="00BB773E">
      <w:pPr>
        <w:pStyle w:val="ListParagraph"/>
        <w:numPr>
          <w:ilvl w:val="0"/>
          <w:numId w:val="23"/>
        </w:numPr>
        <w:rPr>
          <w:lang w:val="en-150"/>
        </w:rPr>
      </w:pPr>
      <w:r>
        <w:rPr>
          <w:lang w:val="en-150"/>
        </w:rPr>
        <w:t>Joystick down</w:t>
      </w:r>
    </w:p>
    <w:p w14:paraId="413B92E6" w14:textId="77777777"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x1</w:t>
      </w:r>
      <w:proofErr w:type="gramEnd"/>
    </w:p>
    <w:p w14:paraId="257F5DCB" w14:textId="664E7AF6"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x2</w:t>
      </w:r>
      <w:proofErr w:type="gramEnd"/>
    </w:p>
    <w:p w14:paraId="223DFF3A" w14:textId="29960A0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x3</w:t>
      </w:r>
      <w:proofErr w:type="gramEnd"/>
    </w:p>
    <w:p w14:paraId="3F751CAD" w14:textId="04FD1059"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x4</w:t>
      </w:r>
      <w:proofErr w:type="gramEnd"/>
    </w:p>
    <w:p w14:paraId="7B68E618" w14:textId="5582399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y1</w:t>
      </w:r>
      <w:proofErr w:type="gramEnd"/>
    </w:p>
    <w:p w14:paraId="35874CFF" w14:textId="5148650B"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y2</w:t>
      </w:r>
      <w:proofErr w:type="gramEnd"/>
    </w:p>
    <w:p w14:paraId="2B9141F7" w14:textId="52CB64E2"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y3</w:t>
      </w:r>
      <w:proofErr w:type="gramEnd"/>
    </w:p>
    <w:p w14:paraId="7B6DE01C" w14:textId="066B0432" w:rsidR="00BB773E" w:rsidRDefault="00BB773E" w:rsidP="00BB773E">
      <w:pPr>
        <w:pStyle w:val="ListParagraph"/>
        <w:numPr>
          <w:ilvl w:val="0"/>
          <w:numId w:val="23"/>
        </w:numPr>
        <w:rPr>
          <w:lang w:val="en-150"/>
        </w:rPr>
      </w:pPr>
      <w:r>
        <w:rPr>
          <w:lang w:val="en-150"/>
        </w:rPr>
        <w:t>SDA</w:t>
      </w:r>
    </w:p>
    <w:p w14:paraId="528CAC88" w14:textId="1EB7FA7C" w:rsidR="00BB773E" w:rsidRDefault="00BB773E" w:rsidP="00BB773E">
      <w:pPr>
        <w:pStyle w:val="ListParagraph"/>
        <w:numPr>
          <w:ilvl w:val="0"/>
          <w:numId w:val="23"/>
        </w:numPr>
        <w:rPr>
          <w:lang w:val="en-150"/>
        </w:rPr>
      </w:pPr>
      <w:r>
        <w:rPr>
          <w:lang w:val="en-150"/>
        </w:rPr>
        <w:t>SLC</w:t>
      </w:r>
    </w:p>
    <w:p w14:paraId="13112CE2" w14:textId="6A9DF323" w:rsidR="00BB773E" w:rsidRPr="007D3EDD" w:rsidRDefault="00BB773E" w:rsidP="00BB773E">
      <w:pPr>
        <w:pStyle w:val="ListParagraph"/>
        <w:numPr>
          <w:ilvl w:val="0"/>
          <w:numId w:val="23"/>
        </w:numPr>
        <w:rPr>
          <w:lang w:val="en-150"/>
        </w:rPr>
      </w:pPr>
      <w:r>
        <w:rPr>
          <w:lang w:val="en-150"/>
        </w:rPr>
        <w:t>+3.3V</w:t>
      </w:r>
    </w:p>
    <w:p w14:paraId="3CF437A3" w14:textId="77777777" w:rsidR="007D3EDD" w:rsidRPr="007D3EDD" w:rsidRDefault="007D3EDD" w:rsidP="007D3EDD">
      <w:pPr>
        <w:rPr>
          <w:lang w:val="en-150"/>
        </w:rPr>
      </w:pPr>
    </w:p>
    <w:p w14:paraId="5D11AC04" w14:textId="24E0D846" w:rsidR="007E1FF4" w:rsidRDefault="007E1FF4" w:rsidP="007E1FF4">
      <w:pPr>
        <w:pStyle w:val="Heading3"/>
      </w:pPr>
      <w:bookmarkStart w:id="87" w:name="_Toc72240387"/>
      <w:r>
        <w:lastRenderedPageBreak/>
        <w:t>Schema</w:t>
      </w:r>
      <w:bookmarkEnd w:id="87"/>
    </w:p>
    <w:p w14:paraId="60D5BFD5" w14:textId="7AB7DF3A" w:rsidR="0020369B" w:rsidRPr="0020369B" w:rsidRDefault="0020369B" w:rsidP="0020369B">
      <w:pPr>
        <w:pStyle w:val="Heading4"/>
      </w:pPr>
      <w:bookmarkStart w:id="88" w:name="_Toc72240388"/>
      <w:r>
        <w:t>Analoog</w:t>
      </w:r>
      <w:bookmarkEnd w:id="88"/>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366" cy="2581556"/>
                    </a:xfrm>
                    <a:prstGeom prst="rect">
                      <a:avLst/>
                    </a:prstGeom>
                  </pic:spPr>
                </pic:pic>
              </a:graphicData>
            </a:graphic>
          </wp:inline>
        </w:drawing>
      </w:r>
    </w:p>
    <w:p w14:paraId="26336940" w14:textId="14108215" w:rsidR="0020369B" w:rsidRPr="0020369B" w:rsidRDefault="000A7EFF" w:rsidP="000A7EFF">
      <w:pPr>
        <w:pStyle w:val="Caption"/>
      </w:pPr>
      <w:bookmarkStart w:id="89" w:name="_Toc72513559"/>
      <w:r>
        <w:t xml:space="preserve">Figuur </w:t>
      </w:r>
      <w:fldSimple w:instr=" SEQ Figuur \* ARABIC ">
        <w:r w:rsidR="0066547C">
          <w:rPr>
            <w:noProof/>
          </w:rPr>
          <w:t>24</w:t>
        </w:r>
      </w:fldSimple>
      <w:r>
        <w:t xml:space="preserve"> - eFuse analoog</w:t>
      </w:r>
      <w:r>
        <w:rPr>
          <w:noProof/>
        </w:rPr>
        <w:t xml:space="preserve"> schema V0.2</w:t>
      </w:r>
      <w:bookmarkEnd w:id="89"/>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5684" cy="4358442"/>
                    </a:xfrm>
                    <a:prstGeom prst="rect">
                      <a:avLst/>
                    </a:prstGeom>
                  </pic:spPr>
                </pic:pic>
              </a:graphicData>
            </a:graphic>
          </wp:inline>
        </w:drawing>
      </w:r>
    </w:p>
    <w:p w14:paraId="45607293" w14:textId="3F4FAB0E" w:rsidR="007E1FF4" w:rsidRDefault="000A7EFF" w:rsidP="000A7EFF">
      <w:pPr>
        <w:pStyle w:val="Caption"/>
      </w:pPr>
      <w:bookmarkStart w:id="90" w:name="_Toc72513560"/>
      <w:r>
        <w:t xml:space="preserve">Figuur </w:t>
      </w:r>
      <w:fldSimple w:instr=" SEQ Figuur \* ARABIC ">
        <w:r w:rsidR="0066547C">
          <w:rPr>
            <w:noProof/>
          </w:rPr>
          <w:t>25</w:t>
        </w:r>
      </w:fldSimple>
      <w:r>
        <w:t xml:space="preserve"> - </w:t>
      </w:r>
      <w:r w:rsidRPr="006D0A60">
        <w:t xml:space="preserve">eFuse </w:t>
      </w:r>
      <w:r>
        <w:t>digitaal</w:t>
      </w:r>
      <w:r w:rsidRPr="006D0A60">
        <w:t xml:space="preserve"> schema V0.2</w:t>
      </w:r>
      <w:bookmarkEnd w:id="90"/>
    </w:p>
    <w:p w14:paraId="13C38D72" w14:textId="77777777" w:rsidR="00B22FA8" w:rsidRDefault="00B22FA8" w:rsidP="007E1FF4"/>
    <w:p w14:paraId="094D3158" w14:textId="29D2D709" w:rsidR="0020369B" w:rsidRDefault="0020369B" w:rsidP="0020369B">
      <w:pPr>
        <w:pStyle w:val="Heading4"/>
      </w:pPr>
      <w:bookmarkStart w:id="91" w:name="_Toc72240389"/>
      <w:r>
        <w:t>Digitaal</w:t>
      </w:r>
      <w:bookmarkEnd w:id="91"/>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135" cy="2778125"/>
                    </a:xfrm>
                    <a:prstGeom prst="rect">
                      <a:avLst/>
                    </a:prstGeom>
                  </pic:spPr>
                </pic:pic>
              </a:graphicData>
            </a:graphic>
          </wp:inline>
        </w:drawing>
      </w:r>
    </w:p>
    <w:p w14:paraId="4AF0EA5F" w14:textId="2E07C88C" w:rsidR="0020369B" w:rsidRDefault="000A7EFF" w:rsidP="000A7EFF">
      <w:pPr>
        <w:pStyle w:val="Caption"/>
      </w:pPr>
      <w:bookmarkStart w:id="92" w:name="_Toc72513561"/>
      <w:r>
        <w:t xml:space="preserve">Figuur </w:t>
      </w:r>
      <w:fldSimple w:instr=" SEQ Figuur \* ARABIC ">
        <w:r w:rsidR="0066547C">
          <w:rPr>
            <w:noProof/>
          </w:rPr>
          <w:t>26</w:t>
        </w:r>
      </w:fldSimple>
      <w:r>
        <w:t xml:space="preserve"> - front panel schema</w:t>
      </w:r>
      <w:bookmarkEnd w:id="92"/>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097537" cy="4273992"/>
                    </a:xfrm>
                    <a:prstGeom prst="rect">
                      <a:avLst/>
                    </a:prstGeom>
                  </pic:spPr>
                </pic:pic>
              </a:graphicData>
            </a:graphic>
          </wp:inline>
        </w:drawing>
      </w:r>
    </w:p>
    <w:p w14:paraId="4F687A7D" w14:textId="356342D7" w:rsidR="000A7EFF" w:rsidRDefault="000A7EFF" w:rsidP="000A7EFF">
      <w:pPr>
        <w:pStyle w:val="Caption"/>
      </w:pPr>
      <w:bookmarkStart w:id="93" w:name="_Toc72513562"/>
      <w:r>
        <w:t xml:space="preserve">Figuur </w:t>
      </w:r>
      <w:fldSimple w:instr=" SEQ Figuur \* ARABIC ">
        <w:r w:rsidR="0066547C">
          <w:rPr>
            <w:noProof/>
          </w:rPr>
          <w:t>27</w:t>
        </w:r>
      </w:fldSimple>
      <w:r>
        <w:t xml:space="preserve"> - controller bord schema</w:t>
      </w:r>
      <w:bookmarkEnd w:id="93"/>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2135" cy="3392805"/>
                    </a:xfrm>
                    <a:prstGeom prst="rect">
                      <a:avLst/>
                    </a:prstGeom>
                  </pic:spPr>
                </pic:pic>
              </a:graphicData>
            </a:graphic>
          </wp:inline>
        </w:drawing>
      </w:r>
    </w:p>
    <w:p w14:paraId="74B5EE90" w14:textId="254B2AE7" w:rsidR="0020369B" w:rsidRDefault="0060073B" w:rsidP="0060073B">
      <w:pPr>
        <w:pStyle w:val="Caption"/>
      </w:pPr>
      <w:bookmarkStart w:id="94" w:name="_Toc72513563"/>
      <w:r>
        <w:t xml:space="preserve">Figuur </w:t>
      </w:r>
      <w:fldSimple w:instr=" SEQ Figuur \* ARABIC ">
        <w:r w:rsidR="0066547C">
          <w:rPr>
            <w:noProof/>
          </w:rPr>
          <w:t>28</w:t>
        </w:r>
      </w:fldSimple>
      <w:r>
        <w:t xml:space="preserve"> – </w:t>
      </w:r>
      <w:r w:rsidRPr="00F33E5C">
        <w:t>Assembly</w:t>
      </w:r>
      <w:bookmarkEnd w:id="94"/>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5" w:name="_Toc72240390"/>
      <w:r>
        <w:t>Front panel</w:t>
      </w:r>
      <w:bookmarkEnd w:id="95"/>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2117668" cy="5661907"/>
                    </a:xfrm>
                    <a:prstGeom prst="rect">
                      <a:avLst/>
                    </a:prstGeom>
                  </pic:spPr>
                </pic:pic>
              </a:graphicData>
            </a:graphic>
          </wp:inline>
        </w:drawing>
      </w:r>
    </w:p>
    <w:p w14:paraId="64AEBCA4" w14:textId="1D098B2D" w:rsidR="001C4F92" w:rsidRDefault="0060073B" w:rsidP="0060073B">
      <w:pPr>
        <w:pStyle w:val="Caption"/>
      </w:pPr>
      <w:bookmarkStart w:id="96" w:name="_Toc72513564"/>
      <w:r>
        <w:t xml:space="preserve">Figuur </w:t>
      </w:r>
      <w:fldSimple w:instr=" SEQ Figuur \* ARABIC ">
        <w:r w:rsidR="0066547C">
          <w:rPr>
            <w:noProof/>
          </w:rPr>
          <w:t>29</w:t>
        </w:r>
      </w:fldSimple>
      <w:r>
        <w:t xml:space="preserve"> - front </w:t>
      </w:r>
      <w:r w:rsidR="005E3582">
        <w:t>panel</w:t>
      </w:r>
      <w:r>
        <w:t xml:space="preserve"> UI</w:t>
      </w:r>
      <w:bookmarkEnd w:id="96"/>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proofErr w:type="gramStart"/>
      <w:r>
        <w:lastRenderedPageBreak/>
        <w:t>leds</w:t>
      </w:r>
      <w:proofErr w:type="spellEnd"/>
      <w:proofErr w:type="gram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proofErr w:type="gramStart"/>
            <w:r>
              <w:t>eFuse</w:t>
            </w:r>
            <w:proofErr w:type="gramEnd"/>
            <w:r>
              <w:t xml:space="preserve"> 1 ON</w:t>
            </w:r>
          </w:p>
        </w:tc>
        <w:tc>
          <w:tcPr>
            <w:tcW w:w="2964" w:type="dxa"/>
          </w:tcPr>
          <w:p w14:paraId="6A9231C3" w14:textId="2797F523" w:rsidR="00AF61B3" w:rsidRDefault="00AF61B3" w:rsidP="0020369B">
            <w:proofErr w:type="gramStart"/>
            <w:r>
              <w:t>eFuse</w:t>
            </w:r>
            <w:proofErr w:type="gramEnd"/>
            <w:r>
              <w:t xml:space="preserve"> 1 hardware error</w:t>
            </w:r>
          </w:p>
        </w:tc>
        <w:tc>
          <w:tcPr>
            <w:tcW w:w="2964" w:type="dxa"/>
          </w:tcPr>
          <w:p w14:paraId="058BE72D" w14:textId="72665BAC" w:rsidR="00AF61B3" w:rsidRDefault="00AF61B3" w:rsidP="0020369B">
            <w:proofErr w:type="gramStart"/>
            <w:r>
              <w:t>eFuse</w:t>
            </w:r>
            <w:proofErr w:type="gramEnd"/>
            <w:r>
              <w:t xml:space="preserve"> 1 configuratie error</w:t>
            </w:r>
          </w:p>
        </w:tc>
      </w:tr>
      <w:tr w:rsidR="00AF61B3" w14:paraId="3653F3BC" w14:textId="77777777" w:rsidTr="00AF61B3">
        <w:tc>
          <w:tcPr>
            <w:tcW w:w="2963" w:type="dxa"/>
          </w:tcPr>
          <w:p w14:paraId="511DFF8E" w14:textId="7E0BA4EC" w:rsidR="00AF61B3" w:rsidRDefault="00AF61B3" w:rsidP="0020369B">
            <w:proofErr w:type="gramStart"/>
            <w:r>
              <w:t>eFuse</w:t>
            </w:r>
            <w:proofErr w:type="gramEnd"/>
            <w:r>
              <w:t xml:space="preserve"> 2 ON</w:t>
            </w:r>
          </w:p>
        </w:tc>
        <w:tc>
          <w:tcPr>
            <w:tcW w:w="2964" w:type="dxa"/>
          </w:tcPr>
          <w:p w14:paraId="06E1DE47" w14:textId="2D9C188A" w:rsidR="00AF61B3" w:rsidRDefault="00AF61B3" w:rsidP="0020369B">
            <w:proofErr w:type="gramStart"/>
            <w:r>
              <w:t>eFuse</w:t>
            </w:r>
            <w:proofErr w:type="gramEnd"/>
            <w:r>
              <w:t xml:space="preserve"> 2 hardware error</w:t>
            </w:r>
          </w:p>
        </w:tc>
        <w:tc>
          <w:tcPr>
            <w:tcW w:w="2964" w:type="dxa"/>
          </w:tcPr>
          <w:p w14:paraId="22190EA7" w14:textId="2BDFEBAA" w:rsidR="00AF61B3" w:rsidRDefault="00AF61B3" w:rsidP="0020369B">
            <w:proofErr w:type="gramStart"/>
            <w:r>
              <w:t>eFuse</w:t>
            </w:r>
            <w:proofErr w:type="gramEnd"/>
            <w:r>
              <w:t xml:space="preserve"> 2 configuratie error</w:t>
            </w:r>
          </w:p>
        </w:tc>
      </w:tr>
      <w:tr w:rsidR="00AF61B3" w14:paraId="0F0FBC42" w14:textId="77777777" w:rsidTr="00AF61B3">
        <w:tc>
          <w:tcPr>
            <w:tcW w:w="2963" w:type="dxa"/>
          </w:tcPr>
          <w:p w14:paraId="4DBA4FAF" w14:textId="6F64551F" w:rsidR="00AF61B3" w:rsidRDefault="00AF61B3" w:rsidP="0020369B">
            <w:proofErr w:type="gramStart"/>
            <w:r>
              <w:t>eFuse</w:t>
            </w:r>
            <w:proofErr w:type="gramEnd"/>
            <w:r>
              <w:t xml:space="preserve"> 3 ON</w:t>
            </w:r>
          </w:p>
        </w:tc>
        <w:tc>
          <w:tcPr>
            <w:tcW w:w="2964" w:type="dxa"/>
          </w:tcPr>
          <w:p w14:paraId="7F8FC4FC" w14:textId="60DFDC9C" w:rsidR="00AF61B3" w:rsidRDefault="00AF61B3" w:rsidP="0020369B">
            <w:proofErr w:type="gramStart"/>
            <w:r>
              <w:t>eFuse</w:t>
            </w:r>
            <w:proofErr w:type="gramEnd"/>
            <w:r>
              <w:t xml:space="preserve"> 3 hardware error</w:t>
            </w:r>
          </w:p>
        </w:tc>
        <w:tc>
          <w:tcPr>
            <w:tcW w:w="2964" w:type="dxa"/>
          </w:tcPr>
          <w:p w14:paraId="498504A3" w14:textId="3C4C7BD2" w:rsidR="00AF61B3" w:rsidRDefault="00AF61B3" w:rsidP="0020369B">
            <w:proofErr w:type="gramStart"/>
            <w:r>
              <w:t>eFuse</w:t>
            </w:r>
            <w:proofErr w:type="gramEnd"/>
            <w:r>
              <w:t xml:space="preserve"> 3 configuratie error</w:t>
            </w:r>
          </w:p>
        </w:tc>
      </w:tr>
      <w:tr w:rsidR="00AF61B3" w14:paraId="633C1D08" w14:textId="77777777" w:rsidTr="00AF61B3">
        <w:tc>
          <w:tcPr>
            <w:tcW w:w="2963" w:type="dxa"/>
          </w:tcPr>
          <w:p w14:paraId="69B5D7B0" w14:textId="0100A6D4" w:rsidR="00AF61B3" w:rsidRDefault="00AF61B3" w:rsidP="0020369B">
            <w:proofErr w:type="gramStart"/>
            <w:r>
              <w:t>eFuse</w:t>
            </w:r>
            <w:proofErr w:type="gramEnd"/>
            <w:r>
              <w:t xml:space="preserve"> 4 ON</w:t>
            </w:r>
          </w:p>
        </w:tc>
        <w:tc>
          <w:tcPr>
            <w:tcW w:w="2964" w:type="dxa"/>
          </w:tcPr>
          <w:p w14:paraId="00205F1F" w14:textId="517F9C7A" w:rsidR="00AF61B3" w:rsidRDefault="00AF61B3" w:rsidP="0020369B">
            <w:proofErr w:type="gramStart"/>
            <w:r>
              <w:t>eFuse</w:t>
            </w:r>
            <w:proofErr w:type="gramEnd"/>
            <w:r>
              <w:t xml:space="preserve"> 4 hardware error</w:t>
            </w:r>
          </w:p>
        </w:tc>
        <w:tc>
          <w:tcPr>
            <w:tcW w:w="2964" w:type="dxa"/>
          </w:tcPr>
          <w:p w14:paraId="74EDD61D" w14:textId="2224C14F" w:rsidR="00AF61B3" w:rsidRDefault="00AF61B3" w:rsidP="0020369B">
            <w:proofErr w:type="gramStart"/>
            <w:r>
              <w:t>eFuse</w:t>
            </w:r>
            <w:proofErr w:type="gramEnd"/>
            <w:r>
              <w:t xml:space="preserve"> 4 configuratie error</w:t>
            </w:r>
          </w:p>
        </w:tc>
      </w:tr>
    </w:tbl>
    <w:p w14:paraId="517CB179" w14:textId="1836E0B0" w:rsidR="0060073B" w:rsidRDefault="00C44952" w:rsidP="00C44952">
      <w:pPr>
        <w:pStyle w:val="Caption"/>
      </w:pPr>
      <w:bookmarkStart w:id="97" w:name="_Toc72513536"/>
      <w:r>
        <w:t xml:space="preserve">Tabel </w:t>
      </w:r>
      <w:fldSimple w:instr=" SEQ Tabel \* ARABIC ">
        <w:r w:rsidR="00997805">
          <w:rPr>
            <w:noProof/>
          </w:rPr>
          <w:t>11</w:t>
        </w:r>
      </w:fldSimple>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7"/>
    </w:p>
    <w:p w14:paraId="221ECFF0" w14:textId="47D91596" w:rsidR="007E1FF4" w:rsidRDefault="00371E16" w:rsidP="00371E16">
      <w:pPr>
        <w:pStyle w:val="Heading3"/>
      </w:pPr>
      <w:bookmarkStart w:id="98" w:name="_Toc72240391"/>
      <w:bookmarkStart w:id="99" w:name="_Ref72941704"/>
      <w:bookmarkStart w:id="100" w:name="_Ref72941716"/>
      <w:r>
        <w:t>Aanpassingen tegenover eerste prototype</w:t>
      </w:r>
      <w:bookmarkEnd w:id="98"/>
      <w:bookmarkEnd w:id="99"/>
      <w:bookmarkEnd w:id="100"/>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101" w:name="_Toc163711469"/>
      <w:bookmarkStart w:id="102" w:name="_Toc72240392"/>
      <w:bookmarkEnd w:id="67"/>
      <w:r w:rsidRPr="007A184A">
        <w:lastRenderedPageBreak/>
        <w:t>besluit</w:t>
      </w:r>
      <w:bookmarkEnd w:id="101"/>
      <w:r w:rsidR="008F175F" w:rsidRPr="007A184A">
        <w:rPr>
          <w:color w:val="FFFFFF" w:themeColor="background1"/>
        </w:rPr>
        <w:t>….</w:t>
      </w:r>
      <w:bookmarkEnd w:id="102"/>
    </w:p>
    <w:p w14:paraId="5B0884C3" w14:textId="40EA4465" w:rsidR="008F175F" w:rsidRPr="007A184A" w:rsidRDefault="001B36D7" w:rsidP="008F175F">
      <w:r>
        <w:t>Mijn eerste prototype was goed. Al mijn metingen zijn binnen specificatie.</w:t>
      </w:r>
      <w:r w:rsidR="007D024F">
        <w:t xml:space="preserve"> Dit heeft mij veel tijd bespaart. Maar </w:t>
      </w:r>
      <w:r w:rsidR="00BE4E78">
        <w:t>o</w:t>
      </w:r>
      <w:r w:rsidR="007D024F">
        <w:t>mdat componenten ineens out of stock waren en het proces om componenten te bestellen bij Antwerp Space onvoorzien traag was</w:t>
      </w:r>
      <w:r w:rsidR="00BE4E78">
        <w:t>, h</w:t>
      </w:r>
      <w:r w:rsidR="007D024F">
        <w:t>eb ik deze tij</w:t>
      </w:r>
      <w:r w:rsidR="00BE4E78">
        <w:t>d</w:t>
      </w:r>
      <w:r w:rsidR="007D024F">
        <w:t xml:space="preserve"> terug verloren. Het extra nakijken van mijn schema’s was zijn tijd dus zeker waart. Uiteindelijk had ik nog genoeg tijd om alles </w:t>
      </w:r>
      <w:r w:rsidR="00327F42">
        <w:t>zo ver mogelijk</w:t>
      </w:r>
      <w:r w:rsidR="007D024F">
        <w:t xml:space="preserve"> uit te werken</w:t>
      </w:r>
      <w:r w:rsidR="00BE4E78">
        <w:t>,</w:t>
      </w:r>
      <w:r w:rsidR="007D024F">
        <w:t xml:space="preserve"> </w:t>
      </w:r>
      <w:r w:rsidR="00BE4E78">
        <w:t>e</w:t>
      </w:r>
      <w:r w:rsidR="007D024F">
        <w:t xml:space="preserve">n een </w:t>
      </w:r>
      <w:r w:rsidR="00D7331D">
        <w:t>bruikbare eFuse te maken.</w:t>
      </w:r>
    </w:p>
    <w:p w14:paraId="7BFF19A8" w14:textId="5C2573D3" w:rsidR="00191600" w:rsidRDefault="001C4F92" w:rsidP="00424212">
      <w:pPr>
        <w:pStyle w:val="Kopzondernummer"/>
      </w:pPr>
      <w:bookmarkStart w:id="103" w:name="_Toc72240393"/>
      <w:bookmarkStart w:id="104" w:name="_Toc163711470"/>
      <w:r>
        <w:lastRenderedPageBreak/>
        <w:t>lijst van figuren</w:t>
      </w:r>
      <w:bookmarkEnd w:id="103"/>
    </w:p>
    <w:p w14:paraId="6213223D" w14:textId="6A68D797" w:rsidR="005E17A8" w:rsidRDefault="001C4F92">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"Figuur" </w:instrText>
      </w:r>
      <w:r>
        <w:fldChar w:fldCharType="separate"/>
      </w:r>
      <w:hyperlink w:anchor="_Toc72513537" w:history="1">
        <w:r w:rsidR="005E17A8" w:rsidRPr="0007581D">
          <w:rPr>
            <w:rStyle w:val="Hyperlink"/>
            <w:noProof/>
          </w:rPr>
          <w:t>Figuur 1 - blokschema</w:t>
        </w:r>
        <w:r w:rsidR="005E17A8">
          <w:rPr>
            <w:noProof/>
            <w:webHidden/>
          </w:rPr>
          <w:tab/>
        </w:r>
        <w:r w:rsidR="005E17A8">
          <w:rPr>
            <w:noProof/>
            <w:webHidden/>
          </w:rPr>
          <w:fldChar w:fldCharType="begin"/>
        </w:r>
        <w:r w:rsidR="005E17A8">
          <w:rPr>
            <w:noProof/>
            <w:webHidden/>
          </w:rPr>
          <w:instrText xml:space="preserve"> PAGEREF _Toc72513537 \h </w:instrText>
        </w:r>
        <w:r w:rsidR="005E17A8">
          <w:rPr>
            <w:noProof/>
            <w:webHidden/>
          </w:rPr>
        </w:r>
        <w:r w:rsidR="005E17A8">
          <w:rPr>
            <w:noProof/>
            <w:webHidden/>
          </w:rPr>
          <w:fldChar w:fldCharType="separate"/>
        </w:r>
        <w:r w:rsidR="005E17A8">
          <w:rPr>
            <w:noProof/>
            <w:webHidden/>
          </w:rPr>
          <w:t>9</w:t>
        </w:r>
        <w:r w:rsidR="005E17A8">
          <w:rPr>
            <w:noProof/>
            <w:webHidden/>
          </w:rPr>
          <w:fldChar w:fldCharType="end"/>
        </w:r>
      </w:hyperlink>
    </w:p>
    <w:p w14:paraId="1315615E" w14:textId="7028B993"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8" w:history="1">
        <w:r w:rsidR="005E17A8" w:rsidRPr="0007581D">
          <w:rPr>
            <w:rStyle w:val="Hyperlink"/>
            <w:noProof/>
          </w:rPr>
          <w:t>Figuur 2 - Patformio VSCode</w:t>
        </w:r>
        <w:r w:rsidR="005E17A8">
          <w:rPr>
            <w:noProof/>
            <w:webHidden/>
          </w:rPr>
          <w:tab/>
        </w:r>
        <w:r w:rsidR="005E17A8">
          <w:rPr>
            <w:noProof/>
            <w:webHidden/>
          </w:rPr>
          <w:fldChar w:fldCharType="begin"/>
        </w:r>
        <w:r w:rsidR="005E17A8">
          <w:rPr>
            <w:noProof/>
            <w:webHidden/>
          </w:rPr>
          <w:instrText xml:space="preserve"> PAGEREF _Toc72513538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36451982" w14:textId="2D53C1FE"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9" w:history="1">
        <w:r w:rsidR="005E17A8" w:rsidRPr="0007581D">
          <w:rPr>
            <w:rStyle w:val="Hyperlink"/>
            <w:noProof/>
          </w:rPr>
          <w:t>Figuur 3 - PlatformIO homepage</w:t>
        </w:r>
        <w:r w:rsidR="005E17A8">
          <w:rPr>
            <w:noProof/>
            <w:webHidden/>
          </w:rPr>
          <w:tab/>
        </w:r>
        <w:r w:rsidR="005E17A8">
          <w:rPr>
            <w:noProof/>
            <w:webHidden/>
          </w:rPr>
          <w:fldChar w:fldCharType="begin"/>
        </w:r>
        <w:r w:rsidR="005E17A8">
          <w:rPr>
            <w:noProof/>
            <w:webHidden/>
          </w:rPr>
          <w:instrText xml:space="preserve"> PAGEREF _Toc72513539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13F05936" w14:textId="7C04BC89"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0" w:history="1">
        <w:r w:rsidR="005E17A8" w:rsidRPr="0007581D">
          <w:rPr>
            <w:rStyle w:val="Hyperlink"/>
            <w:noProof/>
          </w:rPr>
          <w:t>Figuur 4 - Modbus FSM</w:t>
        </w:r>
        <w:r w:rsidR="005E17A8">
          <w:rPr>
            <w:noProof/>
            <w:webHidden/>
          </w:rPr>
          <w:tab/>
        </w:r>
        <w:r w:rsidR="005E17A8">
          <w:rPr>
            <w:noProof/>
            <w:webHidden/>
          </w:rPr>
          <w:fldChar w:fldCharType="begin"/>
        </w:r>
        <w:r w:rsidR="005E17A8">
          <w:rPr>
            <w:noProof/>
            <w:webHidden/>
          </w:rPr>
          <w:instrText xml:space="preserve"> PAGEREF _Toc72513540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069B1CF3" w14:textId="776EBF07"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1" w:history="1">
        <w:r w:rsidR="005E17A8" w:rsidRPr="0007581D">
          <w:rPr>
            <w:rStyle w:val="Hyperlink"/>
            <w:noProof/>
          </w:rPr>
          <w:t>Figuur 5 - Oled UI</w:t>
        </w:r>
        <w:r w:rsidR="005E17A8">
          <w:rPr>
            <w:noProof/>
            <w:webHidden/>
          </w:rPr>
          <w:tab/>
        </w:r>
        <w:r w:rsidR="005E17A8">
          <w:rPr>
            <w:noProof/>
            <w:webHidden/>
          </w:rPr>
          <w:fldChar w:fldCharType="begin"/>
        </w:r>
        <w:r w:rsidR="005E17A8">
          <w:rPr>
            <w:noProof/>
            <w:webHidden/>
          </w:rPr>
          <w:instrText xml:space="preserve"> PAGEREF _Toc72513541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07B24FD3" w14:textId="21BDEEA0"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2" w:history="1">
        <w:r w:rsidR="005E17A8" w:rsidRPr="0007581D">
          <w:rPr>
            <w:rStyle w:val="Hyperlink"/>
            <w:noProof/>
          </w:rPr>
          <w:t>Figuur 6 - joystick</w:t>
        </w:r>
        <w:r w:rsidR="005E17A8">
          <w:rPr>
            <w:noProof/>
            <w:webHidden/>
          </w:rPr>
          <w:tab/>
        </w:r>
        <w:r w:rsidR="005E17A8">
          <w:rPr>
            <w:noProof/>
            <w:webHidden/>
          </w:rPr>
          <w:fldChar w:fldCharType="begin"/>
        </w:r>
        <w:r w:rsidR="005E17A8">
          <w:rPr>
            <w:noProof/>
            <w:webHidden/>
          </w:rPr>
          <w:instrText xml:space="preserve"> PAGEREF _Toc72513542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5EAD184F" w14:textId="1FC6ED77"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3" w:history="1">
        <w:r w:rsidR="005E17A8" w:rsidRPr="0007581D">
          <w:rPr>
            <w:rStyle w:val="Hyperlink"/>
            <w:noProof/>
          </w:rPr>
          <w:t>Figuur 7 - idle state</w:t>
        </w:r>
        <w:r w:rsidR="005E17A8">
          <w:rPr>
            <w:noProof/>
            <w:webHidden/>
          </w:rPr>
          <w:tab/>
        </w:r>
        <w:r w:rsidR="005E17A8">
          <w:rPr>
            <w:noProof/>
            <w:webHidden/>
          </w:rPr>
          <w:fldChar w:fldCharType="begin"/>
        </w:r>
        <w:r w:rsidR="005E17A8">
          <w:rPr>
            <w:noProof/>
            <w:webHidden/>
          </w:rPr>
          <w:instrText xml:space="preserve"> PAGEREF _Toc72513543 \h </w:instrText>
        </w:r>
        <w:r w:rsidR="005E17A8">
          <w:rPr>
            <w:noProof/>
            <w:webHidden/>
          </w:rPr>
        </w:r>
        <w:r w:rsidR="005E17A8">
          <w:rPr>
            <w:noProof/>
            <w:webHidden/>
          </w:rPr>
          <w:fldChar w:fldCharType="separate"/>
        </w:r>
        <w:r w:rsidR="005E17A8">
          <w:rPr>
            <w:noProof/>
            <w:webHidden/>
          </w:rPr>
          <w:t>17</w:t>
        </w:r>
        <w:r w:rsidR="005E17A8">
          <w:rPr>
            <w:noProof/>
            <w:webHidden/>
          </w:rPr>
          <w:fldChar w:fldCharType="end"/>
        </w:r>
      </w:hyperlink>
    </w:p>
    <w:p w14:paraId="318A738E" w14:textId="781667EB"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4" w:history="1">
        <w:r w:rsidR="005E17A8" w:rsidRPr="0007581D">
          <w:rPr>
            <w:rStyle w:val="Hyperlink"/>
            <w:noProof/>
          </w:rPr>
          <w:t>Figuur 8 - control and wait flowchart</w:t>
        </w:r>
        <w:r w:rsidR="005E17A8">
          <w:rPr>
            <w:noProof/>
            <w:webHidden/>
          </w:rPr>
          <w:tab/>
        </w:r>
        <w:r w:rsidR="005E17A8">
          <w:rPr>
            <w:noProof/>
            <w:webHidden/>
          </w:rPr>
          <w:fldChar w:fldCharType="begin"/>
        </w:r>
        <w:r w:rsidR="005E17A8">
          <w:rPr>
            <w:noProof/>
            <w:webHidden/>
          </w:rPr>
          <w:instrText xml:space="preserve"> PAGEREF _Toc72513544 \h </w:instrText>
        </w:r>
        <w:r w:rsidR="005E17A8">
          <w:rPr>
            <w:noProof/>
            <w:webHidden/>
          </w:rPr>
        </w:r>
        <w:r w:rsidR="005E17A8">
          <w:rPr>
            <w:noProof/>
            <w:webHidden/>
          </w:rPr>
          <w:fldChar w:fldCharType="separate"/>
        </w:r>
        <w:r w:rsidR="005E17A8">
          <w:rPr>
            <w:noProof/>
            <w:webHidden/>
          </w:rPr>
          <w:t>18</w:t>
        </w:r>
        <w:r w:rsidR="005E17A8">
          <w:rPr>
            <w:noProof/>
            <w:webHidden/>
          </w:rPr>
          <w:fldChar w:fldCharType="end"/>
        </w:r>
      </w:hyperlink>
    </w:p>
    <w:p w14:paraId="277FD4CC" w14:textId="4D8A8A9F"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5" w:history="1">
        <w:r w:rsidR="005E17A8" w:rsidRPr="0007581D">
          <w:rPr>
            <w:rStyle w:val="Hyperlink"/>
            <w:noProof/>
          </w:rPr>
          <w:t>Figuur 9 - Local user interface flowchart</w:t>
        </w:r>
        <w:r w:rsidR="005E17A8">
          <w:rPr>
            <w:noProof/>
            <w:webHidden/>
          </w:rPr>
          <w:tab/>
        </w:r>
        <w:r w:rsidR="005E17A8">
          <w:rPr>
            <w:noProof/>
            <w:webHidden/>
          </w:rPr>
          <w:fldChar w:fldCharType="begin"/>
        </w:r>
        <w:r w:rsidR="005E17A8">
          <w:rPr>
            <w:noProof/>
            <w:webHidden/>
          </w:rPr>
          <w:instrText xml:space="preserve"> PAGEREF _Toc72513545 \h </w:instrText>
        </w:r>
        <w:r w:rsidR="005E17A8">
          <w:rPr>
            <w:noProof/>
            <w:webHidden/>
          </w:rPr>
        </w:r>
        <w:r w:rsidR="005E17A8">
          <w:rPr>
            <w:noProof/>
            <w:webHidden/>
          </w:rPr>
          <w:fldChar w:fldCharType="separate"/>
        </w:r>
        <w:r w:rsidR="005E17A8">
          <w:rPr>
            <w:noProof/>
            <w:webHidden/>
          </w:rPr>
          <w:t>19</w:t>
        </w:r>
        <w:r w:rsidR="005E17A8">
          <w:rPr>
            <w:noProof/>
            <w:webHidden/>
          </w:rPr>
          <w:fldChar w:fldCharType="end"/>
        </w:r>
      </w:hyperlink>
    </w:p>
    <w:p w14:paraId="6E135126" w14:textId="24E15302"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6" w:history="1">
        <w:r w:rsidR="005E17A8" w:rsidRPr="0007581D">
          <w:rPr>
            <w:rStyle w:val="Hyperlink"/>
            <w:noProof/>
          </w:rPr>
          <w:t>Figuur 10 - Local user interface flowchart</w:t>
        </w:r>
        <w:r w:rsidR="005E17A8">
          <w:rPr>
            <w:noProof/>
            <w:webHidden/>
          </w:rPr>
          <w:tab/>
        </w:r>
        <w:r w:rsidR="005E17A8">
          <w:rPr>
            <w:noProof/>
            <w:webHidden/>
          </w:rPr>
          <w:fldChar w:fldCharType="begin"/>
        </w:r>
        <w:r w:rsidR="005E17A8">
          <w:rPr>
            <w:noProof/>
            <w:webHidden/>
          </w:rPr>
          <w:instrText xml:space="preserve"> PAGEREF _Toc72513546 \h </w:instrText>
        </w:r>
        <w:r w:rsidR="005E17A8">
          <w:rPr>
            <w:noProof/>
            <w:webHidden/>
          </w:rPr>
        </w:r>
        <w:r w:rsidR="005E17A8">
          <w:rPr>
            <w:noProof/>
            <w:webHidden/>
          </w:rPr>
          <w:fldChar w:fldCharType="separate"/>
        </w:r>
        <w:r w:rsidR="005E17A8">
          <w:rPr>
            <w:noProof/>
            <w:webHidden/>
          </w:rPr>
          <w:t>20</w:t>
        </w:r>
        <w:r w:rsidR="005E17A8">
          <w:rPr>
            <w:noProof/>
            <w:webHidden/>
          </w:rPr>
          <w:fldChar w:fldCharType="end"/>
        </w:r>
      </w:hyperlink>
    </w:p>
    <w:p w14:paraId="761D2419" w14:textId="1FC3C731"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7" w:history="1">
        <w:r w:rsidR="005E17A8" w:rsidRPr="0007581D">
          <w:rPr>
            <w:rStyle w:val="Hyperlink"/>
            <w:noProof/>
          </w:rPr>
          <w:t>Figuur 11 - LabVIEW UI</w:t>
        </w:r>
        <w:r w:rsidR="005E17A8">
          <w:rPr>
            <w:noProof/>
            <w:webHidden/>
          </w:rPr>
          <w:tab/>
        </w:r>
        <w:r w:rsidR="005E17A8">
          <w:rPr>
            <w:noProof/>
            <w:webHidden/>
          </w:rPr>
          <w:fldChar w:fldCharType="begin"/>
        </w:r>
        <w:r w:rsidR="005E17A8">
          <w:rPr>
            <w:noProof/>
            <w:webHidden/>
          </w:rPr>
          <w:instrText xml:space="preserve"> PAGEREF _Toc72513547 \h </w:instrText>
        </w:r>
        <w:r w:rsidR="005E17A8">
          <w:rPr>
            <w:noProof/>
            <w:webHidden/>
          </w:rPr>
        </w:r>
        <w:r w:rsidR="005E17A8">
          <w:rPr>
            <w:noProof/>
            <w:webHidden/>
          </w:rPr>
          <w:fldChar w:fldCharType="separate"/>
        </w:r>
        <w:r w:rsidR="005E17A8">
          <w:rPr>
            <w:noProof/>
            <w:webHidden/>
          </w:rPr>
          <w:t>21</w:t>
        </w:r>
        <w:r w:rsidR="005E17A8">
          <w:rPr>
            <w:noProof/>
            <w:webHidden/>
          </w:rPr>
          <w:fldChar w:fldCharType="end"/>
        </w:r>
      </w:hyperlink>
    </w:p>
    <w:p w14:paraId="56FED8AE" w14:textId="4309377B"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8" w:history="1">
        <w:r w:rsidR="005E17A8" w:rsidRPr="0007581D">
          <w:rPr>
            <w:rStyle w:val="Hyperlink"/>
            <w:noProof/>
          </w:rPr>
          <w:t>Figuur 12 - eFuse TPS26631 simplified</w:t>
        </w:r>
        <w:r w:rsidR="005E17A8">
          <w:rPr>
            <w:noProof/>
            <w:webHidden/>
          </w:rPr>
          <w:tab/>
        </w:r>
        <w:r w:rsidR="005E17A8">
          <w:rPr>
            <w:noProof/>
            <w:webHidden/>
          </w:rPr>
          <w:fldChar w:fldCharType="begin"/>
        </w:r>
        <w:r w:rsidR="005E17A8">
          <w:rPr>
            <w:noProof/>
            <w:webHidden/>
          </w:rPr>
          <w:instrText xml:space="preserve"> PAGEREF _Toc72513548 \h </w:instrText>
        </w:r>
        <w:r w:rsidR="005E17A8">
          <w:rPr>
            <w:noProof/>
            <w:webHidden/>
          </w:rPr>
        </w:r>
        <w:r w:rsidR="005E17A8">
          <w:rPr>
            <w:noProof/>
            <w:webHidden/>
          </w:rPr>
          <w:fldChar w:fldCharType="separate"/>
        </w:r>
        <w:r w:rsidR="005E17A8">
          <w:rPr>
            <w:noProof/>
            <w:webHidden/>
          </w:rPr>
          <w:t>23</w:t>
        </w:r>
        <w:r w:rsidR="005E17A8">
          <w:rPr>
            <w:noProof/>
            <w:webHidden/>
          </w:rPr>
          <w:fldChar w:fldCharType="end"/>
        </w:r>
      </w:hyperlink>
    </w:p>
    <w:p w14:paraId="09CB5FF5" w14:textId="37E25997"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49" w:history="1">
        <w:r w:rsidR="005E17A8" w:rsidRPr="0007581D">
          <w:rPr>
            <w:rStyle w:val="Hyperlink"/>
            <w:noProof/>
          </w:rPr>
          <w:t>Figuur 13 - eFuse analoog schema V0.1</w:t>
        </w:r>
        <w:r w:rsidR="005E17A8">
          <w:rPr>
            <w:noProof/>
            <w:webHidden/>
          </w:rPr>
          <w:tab/>
        </w:r>
        <w:r w:rsidR="005E17A8">
          <w:rPr>
            <w:noProof/>
            <w:webHidden/>
          </w:rPr>
          <w:fldChar w:fldCharType="begin"/>
        </w:r>
        <w:r w:rsidR="005E17A8">
          <w:rPr>
            <w:noProof/>
            <w:webHidden/>
          </w:rPr>
          <w:instrText xml:space="preserve"> PAGEREF _Toc72513549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5A2CFE30" w14:textId="659ABD44"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0" w:history="1">
        <w:r w:rsidR="005E17A8" w:rsidRPr="0007581D">
          <w:rPr>
            <w:rStyle w:val="Hyperlink"/>
            <w:noProof/>
          </w:rPr>
          <w:t>Figuur 14 - eFuse digitaal schema V0.1</w:t>
        </w:r>
        <w:r w:rsidR="005E17A8">
          <w:rPr>
            <w:noProof/>
            <w:webHidden/>
          </w:rPr>
          <w:tab/>
        </w:r>
        <w:r w:rsidR="005E17A8">
          <w:rPr>
            <w:noProof/>
            <w:webHidden/>
          </w:rPr>
          <w:fldChar w:fldCharType="begin"/>
        </w:r>
        <w:r w:rsidR="005E17A8">
          <w:rPr>
            <w:noProof/>
            <w:webHidden/>
          </w:rPr>
          <w:instrText xml:space="preserve"> PAGEREF _Toc72513550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0B205C85" w14:textId="09434785"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1" w:history="1">
        <w:r w:rsidR="005E17A8" w:rsidRPr="0007581D">
          <w:rPr>
            <w:rStyle w:val="Hyperlink"/>
            <w:noProof/>
          </w:rPr>
          <w:t>Figuur 15 - eFuse PCB V0.1 3D</w:t>
        </w:r>
        <w:r w:rsidR="005E17A8">
          <w:rPr>
            <w:noProof/>
            <w:webHidden/>
          </w:rPr>
          <w:tab/>
        </w:r>
        <w:r w:rsidR="005E17A8">
          <w:rPr>
            <w:noProof/>
            <w:webHidden/>
          </w:rPr>
          <w:fldChar w:fldCharType="begin"/>
        </w:r>
        <w:r w:rsidR="005E17A8">
          <w:rPr>
            <w:noProof/>
            <w:webHidden/>
          </w:rPr>
          <w:instrText xml:space="preserve"> PAGEREF _Toc72513551 \h </w:instrText>
        </w:r>
        <w:r w:rsidR="005E17A8">
          <w:rPr>
            <w:noProof/>
            <w:webHidden/>
          </w:rPr>
        </w:r>
        <w:r w:rsidR="005E17A8">
          <w:rPr>
            <w:noProof/>
            <w:webHidden/>
          </w:rPr>
          <w:fldChar w:fldCharType="separate"/>
        </w:r>
        <w:r w:rsidR="005E17A8">
          <w:rPr>
            <w:noProof/>
            <w:webHidden/>
          </w:rPr>
          <w:t>31</w:t>
        </w:r>
        <w:r w:rsidR="005E17A8">
          <w:rPr>
            <w:noProof/>
            <w:webHidden/>
          </w:rPr>
          <w:fldChar w:fldCharType="end"/>
        </w:r>
      </w:hyperlink>
    </w:p>
    <w:p w14:paraId="738A0F10" w14:textId="5BAA02F7"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2" w:history="1">
        <w:r w:rsidR="005E17A8" w:rsidRPr="0007581D">
          <w:rPr>
            <w:rStyle w:val="Hyperlink"/>
            <w:noProof/>
          </w:rPr>
          <w:t>Figuur 16 - eFuse PCB V0.1</w:t>
        </w:r>
        <w:r w:rsidR="005E17A8">
          <w:rPr>
            <w:noProof/>
            <w:webHidden/>
          </w:rPr>
          <w:tab/>
        </w:r>
        <w:r w:rsidR="005E17A8">
          <w:rPr>
            <w:noProof/>
            <w:webHidden/>
          </w:rPr>
          <w:fldChar w:fldCharType="begin"/>
        </w:r>
        <w:r w:rsidR="005E17A8">
          <w:rPr>
            <w:noProof/>
            <w:webHidden/>
          </w:rPr>
          <w:instrText xml:space="preserve"> PAGEREF _Toc72513552 \h </w:instrText>
        </w:r>
        <w:r w:rsidR="005E17A8">
          <w:rPr>
            <w:noProof/>
            <w:webHidden/>
          </w:rPr>
        </w:r>
        <w:r w:rsidR="005E17A8">
          <w:rPr>
            <w:noProof/>
            <w:webHidden/>
          </w:rPr>
          <w:fldChar w:fldCharType="separate"/>
        </w:r>
        <w:r w:rsidR="005E17A8">
          <w:rPr>
            <w:noProof/>
            <w:webHidden/>
          </w:rPr>
          <w:t>32</w:t>
        </w:r>
        <w:r w:rsidR="005E17A8">
          <w:rPr>
            <w:noProof/>
            <w:webHidden/>
          </w:rPr>
          <w:fldChar w:fldCharType="end"/>
        </w:r>
      </w:hyperlink>
    </w:p>
    <w:p w14:paraId="1270D439" w14:textId="5B074E3E"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3" w:history="1">
        <w:r w:rsidR="005E17A8" w:rsidRPr="0007581D">
          <w:rPr>
            <w:rStyle w:val="Hyperlink"/>
            <w:noProof/>
          </w:rPr>
          <w:t>Figuur 17 - Test opstelling bij Antwerp Space</w:t>
        </w:r>
        <w:r w:rsidR="005E17A8">
          <w:rPr>
            <w:noProof/>
            <w:webHidden/>
          </w:rPr>
          <w:tab/>
        </w:r>
        <w:r w:rsidR="005E17A8">
          <w:rPr>
            <w:noProof/>
            <w:webHidden/>
          </w:rPr>
          <w:fldChar w:fldCharType="begin"/>
        </w:r>
        <w:r w:rsidR="005E17A8">
          <w:rPr>
            <w:noProof/>
            <w:webHidden/>
          </w:rPr>
          <w:instrText xml:space="preserve"> PAGEREF _Toc72513553 \h </w:instrText>
        </w:r>
        <w:r w:rsidR="005E17A8">
          <w:rPr>
            <w:noProof/>
            <w:webHidden/>
          </w:rPr>
        </w:r>
        <w:r w:rsidR="005E17A8">
          <w:rPr>
            <w:noProof/>
            <w:webHidden/>
          </w:rPr>
          <w:fldChar w:fldCharType="separate"/>
        </w:r>
        <w:r w:rsidR="005E17A8">
          <w:rPr>
            <w:noProof/>
            <w:webHidden/>
          </w:rPr>
          <w:t>33</w:t>
        </w:r>
        <w:r w:rsidR="005E17A8">
          <w:rPr>
            <w:noProof/>
            <w:webHidden/>
          </w:rPr>
          <w:fldChar w:fldCharType="end"/>
        </w:r>
      </w:hyperlink>
    </w:p>
    <w:p w14:paraId="0D8A487B" w14:textId="22C5332E"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4" w:history="1">
        <w:r w:rsidR="005E17A8" w:rsidRPr="0007581D">
          <w:rPr>
            <w:rStyle w:val="Hyperlink"/>
            <w:noProof/>
          </w:rPr>
          <w:t>Figuur 18 - Test opstelling thuis</w:t>
        </w:r>
        <w:r w:rsidR="005E17A8">
          <w:rPr>
            <w:noProof/>
            <w:webHidden/>
          </w:rPr>
          <w:tab/>
        </w:r>
        <w:r w:rsidR="005E17A8">
          <w:rPr>
            <w:noProof/>
            <w:webHidden/>
          </w:rPr>
          <w:fldChar w:fldCharType="begin"/>
        </w:r>
        <w:r w:rsidR="005E17A8">
          <w:rPr>
            <w:noProof/>
            <w:webHidden/>
          </w:rPr>
          <w:instrText xml:space="preserve"> PAGEREF _Toc72513554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0D0B4BE3" w14:textId="12EE8E6C"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5" w:history="1">
        <w:r w:rsidR="005E17A8" w:rsidRPr="0007581D">
          <w:rPr>
            <w:rStyle w:val="Hyperlink"/>
            <w:noProof/>
          </w:rPr>
          <w:t>Figuur 19 – afschakelsnelheid no load relais</w:t>
        </w:r>
        <w:r w:rsidR="005E17A8">
          <w:rPr>
            <w:noProof/>
            <w:webHidden/>
          </w:rPr>
          <w:tab/>
        </w:r>
        <w:r w:rsidR="005E17A8">
          <w:rPr>
            <w:noProof/>
            <w:webHidden/>
          </w:rPr>
          <w:fldChar w:fldCharType="begin"/>
        </w:r>
        <w:r w:rsidR="005E17A8">
          <w:rPr>
            <w:noProof/>
            <w:webHidden/>
          </w:rPr>
          <w:instrText xml:space="preserve"> PAGEREF _Toc72513555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056AF599" w14:textId="7459029D"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6" w:history="1">
        <w:r w:rsidR="005E17A8" w:rsidRPr="0007581D">
          <w:rPr>
            <w:rStyle w:val="Hyperlink"/>
            <w:noProof/>
          </w:rPr>
          <w:t>Figuur 20 - afschakelsnelheid met load geen relais</w:t>
        </w:r>
        <w:r w:rsidR="005E17A8">
          <w:rPr>
            <w:noProof/>
            <w:webHidden/>
          </w:rPr>
          <w:tab/>
        </w:r>
        <w:r w:rsidR="005E17A8">
          <w:rPr>
            <w:noProof/>
            <w:webHidden/>
          </w:rPr>
          <w:fldChar w:fldCharType="begin"/>
        </w:r>
        <w:r w:rsidR="005E17A8">
          <w:rPr>
            <w:noProof/>
            <w:webHidden/>
          </w:rPr>
          <w:instrText xml:space="preserve"> PAGEREF _Toc72513556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735C8F8C" w14:textId="0516607E"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7" w:history="1">
        <w:r w:rsidR="005E17A8" w:rsidRPr="0007581D">
          <w:rPr>
            <w:rStyle w:val="Hyperlink"/>
            <w:noProof/>
          </w:rPr>
          <w:t>Figuur 21 - afschakelsnelheid met load en relais</w:t>
        </w:r>
        <w:r w:rsidR="005E17A8">
          <w:rPr>
            <w:noProof/>
            <w:webHidden/>
          </w:rPr>
          <w:tab/>
        </w:r>
        <w:r w:rsidR="005E17A8">
          <w:rPr>
            <w:noProof/>
            <w:webHidden/>
          </w:rPr>
          <w:fldChar w:fldCharType="begin"/>
        </w:r>
        <w:r w:rsidR="005E17A8">
          <w:rPr>
            <w:noProof/>
            <w:webHidden/>
          </w:rPr>
          <w:instrText xml:space="preserve"> PAGEREF _Toc72513557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40FBEB11" w14:textId="183D828F"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8" w:history="1">
        <w:r w:rsidR="005E17A8" w:rsidRPr="0007581D">
          <w:rPr>
            <w:rStyle w:val="Hyperlink"/>
            <w:noProof/>
          </w:rPr>
          <w:t>Figuur 22 - afschakelsnelheid met load en relais 5V</w:t>
        </w:r>
        <w:r w:rsidR="005E17A8">
          <w:rPr>
            <w:noProof/>
            <w:webHidden/>
          </w:rPr>
          <w:tab/>
        </w:r>
        <w:r w:rsidR="005E17A8">
          <w:rPr>
            <w:noProof/>
            <w:webHidden/>
          </w:rPr>
          <w:fldChar w:fldCharType="begin"/>
        </w:r>
        <w:r w:rsidR="005E17A8">
          <w:rPr>
            <w:noProof/>
            <w:webHidden/>
          </w:rPr>
          <w:instrText xml:space="preserve"> PAGEREF _Toc72513558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1B75B2BC" w14:textId="23B1DAA4"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59" w:history="1">
        <w:r w:rsidR="005E17A8" w:rsidRPr="0007581D">
          <w:rPr>
            <w:rStyle w:val="Hyperlink"/>
            <w:noProof/>
          </w:rPr>
          <w:t>Figuur 23 - eFuse analoog schema V0.2</w:t>
        </w:r>
        <w:r w:rsidR="005E17A8">
          <w:rPr>
            <w:noProof/>
            <w:webHidden/>
          </w:rPr>
          <w:tab/>
        </w:r>
        <w:r w:rsidR="005E17A8">
          <w:rPr>
            <w:noProof/>
            <w:webHidden/>
          </w:rPr>
          <w:fldChar w:fldCharType="begin"/>
        </w:r>
        <w:r w:rsidR="005E17A8">
          <w:rPr>
            <w:noProof/>
            <w:webHidden/>
          </w:rPr>
          <w:instrText xml:space="preserve"> PAGEREF _Toc72513559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0D569BAF" w14:textId="35EED3FF"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60" w:history="1">
        <w:r w:rsidR="005E17A8" w:rsidRPr="0007581D">
          <w:rPr>
            <w:rStyle w:val="Hyperlink"/>
            <w:noProof/>
          </w:rPr>
          <w:t>Figuur 24 - eFuse digitaal schema V0.2</w:t>
        </w:r>
        <w:r w:rsidR="005E17A8">
          <w:rPr>
            <w:noProof/>
            <w:webHidden/>
          </w:rPr>
          <w:tab/>
        </w:r>
        <w:r w:rsidR="005E17A8">
          <w:rPr>
            <w:noProof/>
            <w:webHidden/>
          </w:rPr>
          <w:fldChar w:fldCharType="begin"/>
        </w:r>
        <w:r w:rsidR="005E17A8">
          <w:rPr>
            <w:noProof/>
            <w:webHidden/>
          </w:rPr>
          <w:instrText xml:space="preserve"> PAGEREF _Toc72513560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4E9F43B1" w14:textId="7D137719"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61" w:history="1">
        <w:r w:rsidR="005E17A8" w:rsidRPr="0007581D">
          <w:rPr>
            <w:rStyle w:val="Hyperlink"/>
            <w:noProof/>
          </w:rPr>
          <w:t>Figuur 25 - front panel schema</w:t>
        </w:r>
        <w:r w:rsidR="005E17A8">
          <w:rPr>
            <w:noProof/>
            <w:webHidden/>
          </w:rPr>
          <w:tab/>
        </w:r>
        <w:r w:rsidR="005E17A8">
          <w:rPr>
            <w:noProof/>
            <w:webHidden/>
          </w:rPr>
          <w:fldChar w:fldCharType="begin"/>
        </w:r>
        <w:r w:rsidR="005E17A8">
          <w:rPr>
            <w:noProof/>
            <w:webHidden/>
          </w:rPr>
          <w:instrText xml:space="preserve"> PAGEREF _Toc72513561 \h </w:instrText>
        </w:r>
        <w:r w:rsidR="005E17A8">
          <w:rPr>
            <w:noProof/>
            <w:webHidden/>
          </w:rPr>
        </w:r>
        <w:r w:rsidR="005E17A8">
          <w:rPr>
            <w:noProof/>
            <w:webHidden/>
          </w:rPr>
          <w:fldChar w:fldCharType="separate"/>
        </w:r>
        <w:r w:rsidR="005E17A8">
          <w:rPr>
            <w:noProof/>
            <w:webHidden/>
          </w:rPr>
          <w:t>40</w:t>
        </w:r>
        <w:r w:rsidR="005E17A8">
          <w:rPr>
            <w:noProof/>
            <w:webHidden/>
          </w:rPr>
          <w:fldChar w:fldCharType="end"/>
        </w:r>
      </w:hyperlink>
    </w:p>
    <w:p w14:paraId="4EF4C334" w14:textId="22749A8C"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62" w:history="1">
        <w:r w:rsidR="005E17A8" w:rsidRPr="0007581D">
          <w:rPr>
            <w:rStyle w:val="Hyperlink"/>
            <w:noProof/>
          </w:rPr>
          <w:t>Figuur 26 - controller bord schema</w:t>
        </w:r>
        <w:r w:rsidR="005E17A8">
          <w:rPr>
            <w:noProof/>
            <w:webHidden/>
          </w:rPr>
          <w:tab/>
        </w:r>
        <w:r w:rsidR="005E17A8">
          <w:rPr>
            <w:noProof/>
            <w:webHidden/>
          </w:rPr>
          <w:fldChar w:fldCharType="begin"/>
        </w:r>
        <w:r w:rsidR="005E17A8">
          <w:rPr>
            <w:noProof/>
            <w:webHidden/>
          </w:rPr>
          <w:instrText xml:space="preserve"> PAGEREF _Toc72513562 \h </w:instrText>
        </w:r>
        <w:r w:rsidR="005E17A8">
          <w:rPr>
            <w:noProof/>
            <w:webHidden/>
          </w:rPr>
        </w:r>
        <w:r w:rsidR="005E17A8">
          <w:rPr>
            <w:noProof/>
            <w:webHidden/>
          </w:rPr>
          <w:fldChar w:fldCharType="separate"/>
        </w:r>
        <w:r w:rsidR="005E17A8">
          <w:rPr>
            <w:noProof/>
            <w:webHidden/>
          </w:rPr>
          <w:t>41</w:t>
        </w:r>
        <w:r w:rsidR="005E17A8">
          <w:rPr>
            <w:noProof/>
            <w:webHidden/>
          </w:rPr>
          <w:fldChar w:fldCharType="end"/>
        </w:r>
      </w:hyperlink>
    </w:p>
    <w:p w14:paraId="1EF17CEE" w14:textId="1B22F57B"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63" w:history="1">
        <w:r w:rsidR="005E17A8" w:rsidRPr="0007581D">
          <w:rPr>
            <w:rStyle w:val="Hyperlink"/>
            <w:noProof/>
          </w:rPr>
          <w:t>Figuur 27 – Assembly</w:t>
        </w:r>
        <w:r w:rsidR="005E17A8">
          <w:rPr>
            <w:noProof/>
            <w:webHidden/>
          </w:rPr>
          <w:tab/>
        </w:r>
        <w:r w:rsidR="005E17A8">
          <w:rPr>
            <w:noProof/>
            <w:webHidden/>
          </w:rPr>
          <w:fldChar w:fldCharType="begin"/>
        </w:r>
        <w:r w:rsidR="005E17A8">
          <w:rPr>
            <w:noProof/>
            <w:webHidden/>
          </w:rPr>
          <w:instrText xml:space="preserve"> PAGEREF _Toc72513563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152848A" w14:textId="477BB44A"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64" w:history="1">
        <w:r w:rsidR="005E17A8" w:rsidRPr="0007581D">
          <w:rPr>
            <w:rStyle w:val="Hyperlink"/>
            <w:noProof/>
          </w:rPr>
          <w:t>Figuur 28 - front panel UI</w:t>
        </w:r>
        <w:r w:rsidR="005E17A8">
          <w:rPr>
            <w:noProof/>
            <w:webHidden/>
          </w:rPr>
          <w:tab/>
        </w:r>
        <w:r w:rsidR="005E17A8">
          <w:rPr>
            <w:noProof/>
            <w:webHidden/>
          </w:rPr>
          <w:fldChar w:fldCharType="begin"/>
        </w:r>
        <w:r w:rsidR="005E17A8">
          <w:rPr>
            <w:noProof/>
            <w:webHidden/>
          </w:rPr>
          <w:instrText xml:space="preserve"> PAGEREF _Toc72513564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2C0AD30" w14:textId="45B35FF3" w:rsidR="001C4F92" w:rsidRDefault="001C4F92" w:rsidP="00102F37">
      <w:pPr>
        <w:pStyle w:val="Heading1"/>
        <w:numPr>
          <w:ilvl w:val="0"/>
          <w:numId w:val="0"/>
        </w:numPr>
      </w:pPr>
      <w:r>
        <w:lastRenderedPageBreak/>
        <w:fldChar w:fldCharType="end"/>
      </w:r>
      <w:r w:rsidR="00102F37">
        <w:t xml:space="preserve">lijst van tabellen </w:t>
      </w:r>
    </w:p>
    <w:p w14:paraId="1B1D9DCA" w14:textId="71401F97" w:rsidR="005E17A8" w:rsidRDefault="00102F37">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72513526" w:history="1">
        <w:r w:rsidR="005E17A8" w:rsidRPr="00F028B7">
          <w:rPr>
            <w:rStyle w:val="Hyperlink"/>
            <w:noProof/>
          </w:rPr>
          <w:t>Tabel 1 – IDE trade-off</w:t>
        </w:r>
        <w:r w:rsidR="005E17A8">
          <w:rPr>
            <w:noProof/>
            <w:webHidden/>
          </w:rPr>
          <w:tab/>
        </w:r>
        <w:r w:rsidR="005E17A8">
          <w:rPr>
            <w:noProof/>
            <w:webHidden/>
          </w:rPr>
          <w:fldChar w:fldCharType="begin"/>
        </w:r>
        <w:r w:rsidR="005E17A8">
          <w:rPr>
            <w:noProof/>
            <w:webHidden/>
          </w:rPr>
          <w:instrText xml:space="preserve"> PAGEREF _Toc72513526 \h </w:instrText>
        </w:r>
        <w:r w:rsidR="005E17A8">
          <w:rPr>
            <w:noProof/>
            <w:webHidden/>
          </w:rPr>
        </w:r>
        <w:r w:rsidR="005E17A8">
          <w:rPr>
            <w:noProof/>
            <w:webHidden/>
          </w:rPr>
          <w:fldChar w:fldCharType="separate"/>
        </w:r>
        <w:r w:rsidR="005E17A8">
          <w:rPr>
            <w:noProof/>
            <w:webHidden/>
          </w:rPr>
          <w:t>10</w:t>
        </w:r>
        <w:r w:rsidR="005E17A8">
          <w:rPr>
            <w:noProof/>
            <w:webHidden/>
          </w:rPr>
          <w:fldChar w:fldCharType="end"/>
        </w:r>
      </w:hyperlink>
    </w:p>
    <w:p w14:paraId="5A3B1411" w14:textId="17BE4D11"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27" w:history="1">
        <w:r w:rsidR="005E17A8" w:rsidRPr="00F028B7">
          <w:rPr>
            <w:rStyle w:val="Hyperlink"/>
            <w:noProof/>
          </w:rPr>
          <w:t>Tabel 2 - Prototype V0.1 coils</w:t>
        </w:r>
        <w:r w:rsidR="005E17A8">
          <w:rPr>
            <w:noProof/>
            <w:webHidden/>
          </w:rPr>
          <w:tab/>
        </w:r>
        <w:r w:rsidR="005E17A8">
          <w:rPr>
            <w:noProof/>
            <w:webHidden/>
          </w:rPr>
          <w:fldChar w:fldCharType="begin"/>
        </w:r>
        <w:r w:rsidR="005E17A8">
          <w:rPr>
            <w:noProof/>
            <w:webHidden/>
          </w:rPr>
          <w:instrText xml:space="preserve"> PAGEREF _Toc72513527 \h </w:instrText>
        </w:r>
        <w:r w:rsidR="005E17A8">
          <w:rPr>
            <w:noProof/>
            <w:webHidden/>
          </w:rPr>
        </w:r>
        <w:r w:rsidR="005E17A8">
          <w:rPr>
            <w:noProof/>
            <w:webHidden/>
          </w:rPr>
          <w:fldChar w:fldCharType="separate"/>
        </w:r>
        <w:r w:rsidR="005E17A8">
          <w:rPr>
            <w:noProof/>
            <w:webHidden/>
          </w:rPr>
          <w:t>12</w:t>
        </w:r>
        <w:r w:rsidR="005E17A8">
          <w:rPr>
            <w:noProof/>
            <w:webHidden/>
          </w:rPr>
          <w:fldChar w:fldCharType="end"/>
        </w:r>
      </w:hyperlink>
    </w:p>
    <w:p w14:paraId="277DA72B" w14:textId="430CD162"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28" w:history="1">
        <w:r w:rsidR="005E17A8" w:rsidRPr="00F028B7">
          <w:rPr>
            <w:rStyle w:val="Hyperlink"/>
            <w:noProof/>
          </w:rPr>
          <w:t>Tabel 3 - Prototype V0.2 coils</w:t>
        </w:r>
        <w:r w:rsidR="005E17A8">
          <w:rPr>
            <w:noProof/>
            <w:webHidden/>
          </w:rPr>
          <w:tab/>
        </w:r>
        <w:r w:rsidR="005E17A8">
          <w:rPr>
            <w:noProof/>
            <w:webHidden/>
          </w:rPr>
          <w:fldChar w:fldCharType="begin"/>
        </w:r>
        <w:r w:rsidR="005E17A8">
          <w:rPr>
            <w:noProof/>
            <w:webHidden/>
          </w:rPr>
          <w:instrText xml:space="preserve"> PAGEREF _Toc72513528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1A82F20B" w14:textId="22FD1A4E"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29" w:history="1">
        <w:r w:rsidR="005E17A8" w:rsidRPr="00F028B7">
          <w:rPr>
            <w:rStyle w:val="Hyperlink"/>
            <w:noProof/>
          </w:rPr>
          <w:t>Tabel 4 - Prototype V0.1 discrete inputs</w:t>
        </w:r>
        <w:r w:rsidR="005E17A8">
          <w:rPr>
            <w:noProof/>
            <w:webHidden/>
          </w:rPr>
          <w:tab/>
        </w:r>
        <w:r w:rsidR="005E17A8">
          <w:rPr>
            <w:noProof/>
            <w:webHidden/>
          </w:rPr>
          <w:fldChar w:fldCharType="begin"/>
        </w:r>
        <w:r w:rsidR="005E17A8">
          <w:rPr>
            <w:noProof/>
            <w:webHidden/>
          </w:rPr>
          <w:instrText xml:space="preserve"> PAGEREF _Toc72513529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2C8C462C" w14:textId="124B00E9"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0" w:history="1">
        <w:r w:rsidR="005E17A8" w:rsidRPr="00F028B7">
          <w:rPr>
            <w:rStyle w:val="Hyperlink"/>
            <w:noProof/>
          </w:rPr>
          <w:t>Tabel 5 - Prototype V0.2 discrete inputs</w:t>
        </w:r>
        <w:r w:rsidR="005E17A8">
          <w:rPr>
            <w:noProof/>
            <w:webHidden/>
          </w:rPr>
          <w:tab/>
        </w:r>
        <w:r w:rsidR="005E17A8">
          <w:rPr>
            <w:noProof/>
            <w:webHidden/>
          </w:rPr>
          <w:fldChar w:fldCharType="begin"/>
        </w:r>
        <w:r w:rsidR="005E17A8">
          <w:rPr>
            <w:noProof/>
            <w:webHidden/>
          </w:rPr>
          <w:instrText xml:space="preserve"> PAGEREF _Toc72513530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1C6CC5FA" w14:textId="3D511B96"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1" w:history="1">
        <w:r w:rsidR="005E17A8" w:rsidRPr="00F028B7">
          <w:rPr>
            <w:rStyle w:val="Hyperlink"/>
            <w:noProof/>
          </w:rPr>
          <w:t>Tabel 6 - eFuse ic trade-off</w:t>
        </w:r>
        <w:r w:rsidR="005E17A8">
          <w:rPr>
            <w:noProof/>
            <w:webHidden/>
          </w:rPr>
          <w:tab/>
        </w:r>
        <w:r w:rsidR="005E17A8">
          <w:rPr>
            <w:noProof/>
            <w:webHidden/>
          </w:rPr>
          <w:fldChar w:fldCharType="begin"/>
        </w:r>
        <w:r w:rsidR="005E17A8">
          <w:rPr>
            <w:noProof/>
            <w:webHidden/>
          </w:rPr>
          <w:instrText xml:space="preserve"> PAGEREF _Toc72513531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13F3BFF2" w14:textId="360E8A75"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2" w:history="1">
        <w:r w:rsidR="005E17A8" w:rsidRPr="00F028B7">
          <w:rPr>
            <w:rStyle w:val="Hyperlink"/>
            <w:noProof/>
          </w:rPr>
          <w:t>Tabel 7 - LCL-klassen</w:t>
        </w:r>
        <w:r w:rsidR="005E17A8">
          <w:rPr>
            <w:noProof/>
            <w:webHidden/>
          </w:rPr>
          <w:tab/>
        </w:r>
        <w:r w:rsidR="005E17A8">
          <w:rPr>
            <w:noProof/>
            <w:webHidden/>
          </w:rPr>
          <w:fldChar w:fldCharType="begin"/>
        </w:r>
        <w:r w:rsidR="005E17A8">
          <w:rPr>
            <w:noProof/>
            <w:webHidden/>
          </w:rPr>
          <w:instrText xml:space="preserve"> PAGEREF _Toc72513532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09175C44" w14:textId="162994B1"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3" w:history="1">
        <w:r w:rsidR="005E17A8" w:rsidRPr="00F028B7">
          <w:rPr>
            <w:rStyle w:val="Hyperlink"/>
            <w:noProof/>
          </w:rPr>
          <w:t>Tabel 8 - gemeten undervolt en overvolt punten</w:t>
        </w:r>
        <w:r w:rsidR="005E17A8">
          <w:rPr>
            <w:noProof/>
            <w:webHidden/>
          </w:rPr>
          <w:tab/>
        </w:r>
        <w:r w:rsidR="005E17A8">
          <w:rPr>
            <w:noProof/>
            <w:webHidden/>
          </w:rPr>
          <w:fldChar w:fldCharType="begin"/>
        </w:r>
        <w:r w:rsidR="005E17A8">
          <w:rPr>
            <w:noProof/>
            <w:webHidden/>
          </w:rPr>
          <w:instrText xml:space="preserve"> PAGEREF _Toc72513533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3B5CC4" w14:textId="20CC9367"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4" w:history="1">
        <w:r w:rsidR="005E17A8" w:rsidRPr="00F028B7">
          <w:rPr>
            <w:rStyle w:val="Hyperlink"/>
            <w:noProof/>
          </w:rPr>
          <w:t>Tabel 9 - gemeten stroom limieten</w:t>
        </w:r>
        <w:r w:rsidR="005E17A8">
          <w:rPr>
            <w:noProof/>
            <w:webHidden/>
          </w:rPr>
          <w:tab/>
        </w:r>
        <w:r w:rsidR="005E17A8">
          <w:rPr>
            <w:noProof/>
            <w:webHidden/>
          </w:rPr>
          <w:fldChar w:fldCharType="begin"/>
        </w:r>
        <w:r w:rsidR="005E17A8">
          <w:rPr>
            <w:noProof/>
            <w:webHidden/>
          </w:rPr>
          <w:instrText xml:space="preserve"> PAGEREF _Toc72513534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62B0A8" w14:textId="72B18BC2"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5" w:history="1">
        <w:r w:rsidR="005E17A8" w:rsidRPr="00F028B7">
          <w:rPr>
            <w:rStyle w:val="Hyperlink"/>
            <w:noProof/>
          </w:rPr>
          <w:t>Tabel 10 - LCL-klassen</w:t>
        </w:r>
        <w:r w:rsidR="005E17A8">
          <w:rPr>
            <w:noProof/>
            <w:webHidden/>
          </w:rPr>
          <w:tab/>
        </w:r>
        <w:r w:rsidR="005E17A8">
          <w:rPr>
            <w:noProof/>
            <w:webHidden/>
          </w:rPr>
          <w:fldChar w:fldCharType="begin"/>
        </w:r>
        <w:r w:rsidR="005E17A8">
          <w:rPr>
            <w:noProof/>
            <w:webHidden/>
          </w:rPr>
          <w:instrText xml:space="preserve"> PAGEREF _Toc72513535 \h </w:instrText>
        </w:r>
        <w:r w:rsidR="005E17A8">
          <w:rPr>
            <w:noProof/>
            <w:webHidden/>
          </w:rPr>
        </w:r>
        <w:r w:rsidR="005E17A8">
          <w:rPr>
            <w:noProof/>
            <w:webHidden/>
          </w:rPr>
          <w:fldChar w:fldCharType="separate"/>
        </w:r>
        <w:r w:rsidR="005E17A8">
          <w:rPr>
            <w:noProof/>
            <w:webHidden/>
          </w:rPr>
          <w:t>37</w:t>
        </w:r>
        <w:r w:rsidR="005E17A8">
          <w:rPr>
            <w:noProof/>
            <w:webHidden/>
          </w:rPr>
          <w:fldChar w:fldCharType="end"/>
        </w:r>
      </w:hyperlink>
    </w:p>
    <w:p w14:paraId="451FF49F" w14:textId="227B5720" w:rsidR="005E17A8" w:rsidRDefault="00610305">
      <w:pPr>
        <w:pStyle w:val="TableofFigures"/>
        <w:tabs>
          <w:tab w:val="right" w:leader="dot" w:pos="8891"/>
        </w:tabs>
        <w:rPr>
          <w:rFonts w:asciiTheme="minorHAnsi" w:eastAsiaTheme="minorEastAsia" w:hAnsiTheme="minorHAnsi" w:cstheme="minorBidi"/>
          <w:noProof/>
          <w:sz w:val="22"/>
          <w:szCs w:val="22"/>
        </w:rPr>
      </w:pPr>
      <w:hyperlink w:anchor="_Toc72513536" w:history="1">
        <w:r w:rsidR="005E17A8" w:rsidRPr="00F028B7">
          <w:rPr>
            <w:rStyle w:val="Hyperlink"/>
            <w:noProof/>
          </w:rPr>
          <w:t xml:space="preserve">Tabel 11 - front </w:t>
        </w:r>
        <w:r w:rsidR="005E17A8" w:rsidRPr="00F028B7">
          <w:rPr>
            <w:rStyle w:val="Hyperlink"/>
            <w:noProof/>
            <w:lang w:val="en-US"/>
          </w:rPr>
          <w:t>panel leds layout</w:t>
        </w:r>
        <w:r w:rsidR="005E17A8">
          <w:rPr>
            <w:noProof/>
            <w:webHidden/>
          </w:rPr>
          <w:tab/>
        </w:r>
        <w:r w:rsidR="005E17A8">
          <w:rPr>
            <w:noProof/>
            <w:webHidden/>
          </w:rPr>
          <w:fldChar w:fldCharType="begin"/>
        </w:r>
        <w:r w:rsidR="005E17A8">
          <w:rPr>
            <w:noProof/>
            <w:webHidden/>
          </w:rPr>
          <w:instrText xml:space="preserve"> PAGEREF _Toc72513536 \h </w:instrText>
        </w:r>
        <w:r w:rsidR="005E17A8">
          <w:rPr>
            <w:noProof/>
            <w:webHidden/>
          </w:rPr>
        </w:r>
        <w:r w:rsidR="005E17A8">
          <w:rPr>
            <w:noProof/>
            <w:webHidden/>
          </w:rPr>
          <w:fldChar w:fldCharType="separate"/>
        </w:r>
        <w:r w:rsidR="005E17A8">
          <w:rPr>
            <w:noProof/>
            <w:webHidden/>
          </w:rPr>
          <w:t>43</w:t>
        </w:r>
        <w:r w:rsidR="005E17A8">
          <w:rPr>
            <w:noProof/>
            <w:webHidden/>
          </w:rPr>
          <w:fldChar w:fldCharType="end"/>
        </w:r>
      </w:hyperlink>
    </w:p>
    <w:p w14:paraId="7A350298" w14:textId="75F85E8F" w:rsidR="00102F37" w:rsidRPr="001C4F92" w:rsidRDefault="00102F37" w:rsidP="001C4F92">
      <w:r>
        <w:fldChar w:fldCharType="end"/>
      </w:r>
    </w:p>
    <w:bookmarkEnd w:id="104"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1E999A05" w14:textId="77777777" w:rsidR="00292666" w:rsidRDefault="00BE0E44" w:rsidP="00292666">
              <w:pPr>
                <w:pStyle w:val="Bibliography"/>
                <w:ind w:left="720" w:hanging="720"/>
                <w:rPr>
                  <w:noProof/>
                  <w:sz w:val="24"/>
                  <w:szCs w:val="24"/>
                </w:rPr>
              </w:pPr>
              <w:r>
                <w:rPr>
                  <w:bCs/>
                </w:rPr>
                <w:fldChar w:fldCharType="begin"/>
              </w:r>
              <w:r>
                <w:instrText xml:space="preserve"> BIBLIOGRAPHY </w:instrText>
              </w:r>
              <w:r>
                <w:rPr>
                  <w:bCs/>
                </w:rPr>
                <w:fldChar w:fldCharType="separate"/>
              </w:r>
              <w:r w:rsidR="00292666">
                <w:rPr>
                  <w:noProof/>
                </w:rPr>
                <w:t>Antwerp Space. (sd). Opgehaald van www.antwerpspace.be</w:t>
              </w:r>
            </w:p>
            <w:p w14:paraId="05B668BE" w14:textId="77777777" w:rsidR="00292666" w:rsidRDefault="00292666" w:rsidP="00292666">
              <w:pPr>
                <w:pStyle w:val="Bibliography"/>
                <w:ind w:left="720" w:hanging="720"/>
                <w:rPr>
                  <w:noProof/>
                </w:rPr>
              </w:pPr>
              <w:r>
                <w:rPr>
                  <w:noProof/>
                </w:rPr>
                <w:t xml:space="preserve">Arduino. (sd). </w:t>
              </w:r>
              <w:r>
                <w:rPr>
                  <w:i/>
                  <w:iCs/>
                  <w:noProof/>
                </w:rPr>
                <w:t>Arduino Due.</w:t>
              </w:r>
              <w:r>
                <w:rPr>
                  <w:noProof/>
                </w:rPr>
                <w:t xml:space="preserve"> Opgehaald van https://store.arduino.cc/arduino-due</w:t>
              </w:r>
            </w:p>
            <w:p w14:paraId="41DCF9F8" w14:textId="77777777" w:rsidR="00292666" w:rsidRDefault="00292666" w:rsidP="00292666">
              <w:pPr>
                <w:pStyle w:val="Bibliography"/>
                <w:ind w:left="720" w:hanging="720"/>
                <w:rPr>
                  <w:noProof/>
                </w:rPr>
              </w:pPr>
              <w:r>
                <w:rPr>
                  <w:noProof/>
                </w:rPr>
                <w:t xml:space="preserve">Arduino. (sd). </w:t>
              </w:r>
              <w:r>
                <w:rPr>
                  <w:i/>
                  <w:iCs/>
                  <w:noProof/>
                </w:rPr>
                <w:t>arduino.cc</w:t>
              </w:r>
              <w:r>
                <w:rPr>
                  <w:noProof/>
                </w:rPr>
                <w:t>. Opgehaald van www.arduino.cc</w:t>
              </w:r>
            </w:p>
            <w:p w14:paraId="556E7ABB" w14:textId="77777777" w:rsidR="00292666" w:rsidRDefault="00292666" w:rsidP="00292666">
              <w:pPr>
                <w:pStyle w:val="Bibliography"/>
                <w:ind w:left="720" w:hanging="720"/>
                <w:rPr>
                  <w:noProof/>
                </w:rPr>
              </w:pPr>
              <w:r>
                <w:rPr>
                  <w:noProof/>
                </w:rPr>
                <w:t xml:space="preserve">Blockmans, I. (sd). </w:t>
              </w:r>
              <w:r>
                <w:rPr>
                  <w:i/>
                  <w:iCs/>
                  <w:noProof/>
                </w:rPr>
                <w:t>eFuse.</w:t>
              </w:r>
              <w:r>
                <w:rPr>
                  <w:noProof/>
                </w:rPr>
                <w:t xml:space="preserve"> Opgehaald van GitHub: https://github.com/Ian-Blockmans/efuse</w:t>
              </w:r>
            </w:p>
            <w:p w14:paraId="0A673765" w14:textId="77777777" w:rsidR="00292666" w:rsidRDefault="00292666" w:rsidP="00292666">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34C4E0E7" w14:textId="77777777" w:rsidR="00292666" w:rsidRDefault="00292666" w:rsidP="00292666">
              <w:pPr>
                <w:pStyle w:val="Bibliography"/>
                <w:ind w:left="720" w:hanging="720"/>
                <w:rPr>
                  <w:noProof/>
                </w:rPr>
              </w:pPr>
              <w:r>
                <w:rPr>
                  <w:noProof/>
                </w:rPr>
                <w:t xml:space="preserve">cppcheck. (sd). </w:t>
              </w:r>
              <w:r>
                <w:rPr>
                  <w:i/>
                  <w:iCs/>
                  <w:noProof/>
                </w:rPr>
                <w:t>cppcheck.</w:t>
              </w:r>
              <w:r>
                <w:rPr>
                  <w:noProof/>
                </w:rPr>
                <w:t xml:space="preserve"> Opgehaald van http://cppcheck.net/</w:t>
              </w:r>
            </w:p>
            <w:p w14:paraId="7FF4D522" w14:textId="77777777" w:rsidR="00292666" w:rsidRDefault="00292666" w:rsidP="00292666">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6EA163AC" w14:textId="77777777" w:rsidR="00292666" w:rsidRDefault="00292666" w:rsidP="00292666">
              <w:pPr>
                <w:pStyle w:val="Bibliography"/>
                <w:ind w:left="720" w:hanging="720"/>
                <w:rPr>
                  <w:noProof/>
                </w:rPr>
              </w:pPr>
              <w:r>
                <w:rPr>
                  <w:noProof/>
                </w:rPr>
                <w:t>ECCS. (sd). Opgehaald van European Cooperation for Space Standardization: https://ecss.nl/standard/ecss-e-st-20-20c-space-engineering-electrical-design-and-interface-requirements-for-power-supply-15-april-2016-2/</w:t>
              </w:r>
            </w:p>
            <w:p w14:paraId="4079B419" w14:textId="77777777" w:rsidR="00292666" w:rsidRDefault="00292666" w:rsidP="00292666">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17FEEB3E" w14:textId="77777777" w:rsidR="00292666" w:rsidRDefault="00292666" w:rsidP="00292666">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299359EE" w14:textId="77777777" w:rsidR="00292666" w:rsidRDefault="00292666" w:rsidP="00292666">
              <w:pPr>
                <w:pStyle w:val="Bibliography"/>
                <w:ind w:left="720" w:hanging="720"/>
                <w:rPr>
                  <w:noProof/>
                </w:rPr>
              </w:pPr>
              <w:r>
                <w:rPr>
                  <w:noProof/>
                </w:rPr>
                <w:t>Modbus. (sd). Opgehaald van https://modbus.org/</w:t>
              </w:r>
            </w:p>
            <w:p w14:paraId="14EDBFFA" w14:textId="77777777" w:rsidR="00292666" w:rsidRDefault="00292666" w:rsidP="00292666">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7FEA9C5A" w14:textId="77777777" w:rsidR="00292666" w:rsidRDefault="00292666" w:rsidP="00292666">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667D3449" w14:textId="77777777" w:rsidR="00292666" w:rsidRDefault="00292666" w:rsidP="00292666">
              <w:pPr>
                <w:pStyle w:val="Bibliography"/>
                <w:ind w:left="720" w:hanging="720"/>
                <w:rPr>
                  <w:noProof/>
                </w:rPr>
              </w:pPr>
              <w:r>
                <w:rPr>
                  <w:noProof/>
                </w:rPr>
                <w:t>PlatformIO. (sd). Opgehaald van platformio.org.</w:t>
              </w:r>
            </w:p>
            <w:p w14:paraId="6C4BBDA4" w14:textId="77777777" w:rsidR="00292666" w:rsidRDefault="00292666" w:rsidP="00292666">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30B736B6" w14:textId="77777777" w:rsidR="00292666" w:rsidRDefault="00292666" w:rsidP="00292666">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7FBAC0F3" w14:textId="77777777" w:rsidR="00292666" w:rsidRDefault="00292666" w:rsidP="00292666">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3A892C81" w14:textId="77777777" w:rsidR="00292666" w:rsidRDefault="00292666" w:rsidP="00292666">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3B7D1F04" w14:textId="77777777" w:rsidR="00292666" w:rsidRDefault="00292666" w:rsidP="00292666">
              <w:pPr>
                <w:pStyle w:val="Bibliography"/>
                <w:ind w:left="720" w:hanging="720"/>
                <w:rPr>
                  <w:noProof/>
                </w:rPr>
              </w:pPr>
              <w:r>
                <w:rPr>
                  <w:noProof/>
                </w:rPr>
                <w:lastRenderedPageBreak/>
                <w:t xml:space="preserve">Texas Instruments. (sd). </w:t>
              </w:r>
              <w:r>
                <w:rPr>
                  <w:i/>
                  <w:iCs/>
                  <w:noProof/>
                </w:rPr>
                <w:t>TPS2663x.</w:t>
              </w:r>
              <w:r>
                <w:rPr>
                  <w:noProof/>
                </w:rPr>
                <w:t xml:space="preserve"> Opgehaald van https://www.ti.com/product/TPS2663</w:t>
              </w:r>
            </w:p>
            <w:p w14:paraId="4A1BA13D" w14:textId="77777777" w:rsidR="00292666" w:rsidRDefault="00292666" w:rsidP="00292666">
              <w:pPr>
                <w:pStyle w:val="Bibliography"/>
                <w:ind w:left="720" w:hanging="720"/>
                <w:rPr>
                  <w:noProof/>
                </w:rPr>
              </w:pPr>
              <w:r>
                <w:rPr>
                  <w:noProof/>
                </w:rPr>
                <w:t xml:space="preserve">Wikipedia. (sd). </w:t>
              </w:r>
              <w:r>
                <w:rPr>
                  <w:i/>
                  <w:iCs/>
                  <w:noProof/>
                </w:rPr>
                <w:t>USB 2.0 Power.</w:t>
              </w:r>
              <w:r>
                <w:rPr>
                  <w:noProof/>
                </w:rPr>
                <w:t xml:space="preserve"> Opgehaald van https://en.wikipedia.org/wiki/USB#Power</w:t>
              </w:r>
            </w:p>
            <w:p w14:paraId="21057143" w14:textId="77777777" w:rsidR="00292666" w:rsidRDefault="00292666" w:rsidP="00292666">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292666">
              <w:r>
                <w:rPr>
                  <w:b/>
                  <w:bCs/>
                  <w:noProof/>
                </w:rPr>
                <w:fldChar w:fldCharType="end"/>
              </w:r>
            </w:p>
          </w:sdtContent>
        </w:sdt>
      </w:sdtContent>
    </w:sdt>
    <w:p w14:paraId="2FAE4A8C" w14:textId="1AA70AD8" w:rsidR="004C369C" w:rsidRDefault="00610305"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610305"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610305"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610305"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646DF3B2" w14:textId="0AB309A0" w:rsidR="004C369C" w:rsidRPr="00633FAF" w:rsidRDefault="00610305"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sectPr w:rsidR="004C369C" w:rsidRPr="00633FAF" w:rsidSect="007755B1">
      <w:headerReference w:type="default" r:id="rId61"/>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A0440" w14:textId="77777777" w:rsidR="00610305" w:rsidRDefault="00610305">
      <w:r>
        <w:separator/>
      </w:r>
    </w:p>
  </w:endnote>
  <w:endnote w:type="continuationSeparator" w:id="0">
    <w:p w14:paraId="68D11ABB" w14:textId="77777777" w:rsidR="00610305" w:rsidRDefault="0061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9ACA5" w14:textId="77777777" w:rsidR="00426238" w:rsidRPr="007755B1" w:rsidRDefault="00426238"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BB0B" w14:textId="77777777" w:rsidR="00426238" w:rsidRDefault="00426238" w:rsidP="001C01E3">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73254" w14:textId="77777777" w:rsidR="00610305" w:rsidRDefault="00610305">
      <w:r>
        <w:separator/>
      </w:r>
    </w:p>
  </w:footnote>
  <w:footnote w:type="continuationSeparator" w:id="0">
    <w:p w14:paraId="09CDBB06" w14:textId="77777777" w:rsidR="00610305" w:rsidRDefault="006103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BC816" w14:textId="77777777" w:rsidR="00426238" w:rsidRDefault="00426238">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65124" w14:textId="77777777" w:rsidR="00426238" w:rsidRPr="007755B1" w:rsidRDefault="00426238"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85CE" w14:textId="77777777" w:rsidR="00426238" w:rsidRDefault="00426238"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885218A"/>
    <w:multiLevelType w:val="hybridMultilevel"/>
    <w:tmpl w:val="A4EA12BA"/>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CDC0875"/>
    <w:multiLevelType w:val="hybridMultilevel"/>
    <w:tmpl w:val="3CDAF5A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9A71F1C"/>
    <w:multiLevelType w:val="hybridMultilevel"/>
    <w:tmpl w:val="71C28E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5A3B4929"/>
    <w:multiLevelType w:val="hybridMultilevel"/>
    <w:tmpl w:val="DDA4A146"/>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66663280"/>
    <w:multiLevelType w:val="hybridMultilevel"/>
    <w:tmpl w:val="4CEA1FB2"/>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7A223F36"/>
    <w:multiLevelType w:val="hybridMultilevel"/>
    <w:tmpl w:val="8C700E8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23"/>
  </w:num>
  <w:num w:numId="4">
    <w:abstractNumId w:val="6"/>
  </w:num>
  <w:num w:numId="5">
    <w:abstractNumId w:val="9"/>
  </w:num>
  <w:num w:numId="6">
    <w:abstractNumId w:val="3"/>
  </w:num>
  <w:num w:numId="7">
    <w:abstractNumId w:val="22"/>
  </w:num>
  <w:num w:numId="8">
    <w:abstractNumId w:val="11"/>
  </w:num>
  <w:num w:numId="9">
    <w:abstractNumId w:val="25"/>
  </w:num>
  <w:num w:numId="10">
    <w:abstractNumId w:val="14"/>
  </w:num>
  <w:num w:numId="11">
    <w:abstractNumId w:val="16"/>
  </w:num>
  <w:num w:numId="12">
    <w:abstractNumId w:val="8"/>
  </w:num>
  <w:num w:numId="13">
    <w:abstractNumId w:val="13"/>
  </w:num>
  <w:num w:numId="14">
    <w:abstractNumId w:val="0"/>
  </w:num>
  <w:num w:numId="15">
    <w:abstractNumId w:val="24"/>
  </w:num>
  <w:num w:numId="16">
    <w:abstractNumId w:val="1"/>
  </w:num>
  <w:num w:numId="17">
    <w:abstractNumId w:val="20"/>
  </w:num>
  <w:num w:numId="18">
    <w:abstractNumId w:val="2"/>
  </w:num>
  <w:num w:numId="19">
    <w:abstractNumId w:val="5"/>
  </w:num>
  <w:num w:numId="20">
    <w:abstractNumId w:val="21"/>
  </w:num>
  <w:num w:numId="21">
    <w:abstractNumId w:val="4"/>
  </w:num>
  <w:num w:numId="22">
    <w:abstractNumId w:val="12"/>
  </w:num>
  <w:num w:numId="23">
    <w:abstractNumId w:val="17"/>
  </w:num>
  <w:num w:numId="24">
    <w:abstractNumId w:val="26"/>
  </w:num>
  <w:num w:numId="25">
    <w:abstractNumId w:val="10"/>
  </w:num>
  <w:num w:numId="26">
    <w:abstractNumId w:val="18"/>
  </w:num>
  <w:num w:numId="27">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02C6"/>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92666"/>
    <w:rsid w:val="002A0152"/>
    <w:rsid w:val="002A487C"/>
    <w:rsid w:val="002A59F7"/>
    <w:rsid w:val="002B1042"/>
    <w:rsid w:val="002B1486"/>
    <w:rsid w:val="002B2502"/>
    <w:rsid w:val="002B2AF8"/>
    <w:rsid w:val="002E0CD6"/>
    <w:rsid w:val="002E351F"/>
    <w:rsid w:val="002F3563"/>
    <w:rsid w:val="00300B4D"/>
    <w:rsid w:val="00315D42"/>
    <w:rsid w:val="00317623"/>
    <w:rsid w:val="00325BEA"/>
    <w:rsid w:val="00327F42"/>
    <w:rsid w:val="00340B59"/>
    <w:rsid w:val="0035323B"/>
    <w:rsid w:val="003549B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238"/>
    <w:rsid w:val="00426BE2"/>
    <w:rsid w:val="00426DAC"/>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17A8"/>
    <w:rsid w:val="005E239C"/>
    <w:rsid w:val="005E3582"/>
    <w:rsid w:val="0060073B"/>
    <w:rsid w:val="0060179A"/>
    <w:rsid w:val="0060364C"/>
    <w:rsid w:val="006101D8"/>
    <w:rsid w:val="00610305"/>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6547C"/>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6D44"/>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3EDD"/>
    <w:rsid w:val="007D6310"/>
    <w:rsid w:val="007E0A37"/>
    <w:rsid w:val="007E103A"/>
    <w:rsid w:val="007E1FF4"/>
    <w:rsid w:val="007E7D66"/>
    <w:rsid w:val="007F6B1C"/>
    <w:rsid w:val="0080735A"/>
    <w:rsid w:val="00810138"/>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8F5348"/>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B42DD"/>
    <w:rsid w:val="00AC3271"/>
    <w:rsid w:val="00AD2C95"/>
    <w:rsid w:val="00AD6D25"/>
    <w:rsid w:val="00AE1F81"/>
    <w:rsid w:val="00AE2FEA"/>
    <w:rsid w:val="00AF22D8"/>
    <w:rsid w:val="00AF3397"/>
    <w:rsid w:val="00AF61B3"/>
    <w:rsid w:val="00B01884"/>
    <w:rsid w:val="00B149CD"/>
    <w:rsid w:val="00B15309"/>
    <w:rsid w:val="00B22C05"/>
    <w:rsid w:val="00B22FA8"/>
    <w:rsid w:val="00B24038"/>
    <w:rsid w:val="00B35F24"/>
    <w:rsid w:val="00B36BA7"/>
    <w:rsid w:val="00B55966"/>
    <w:rsid w:val="00B6160B"/>
    <w:rsid w:val="00B64FFE"/>
    <w:rsid w:val="00B70F92"/>
    <w:rsid w:val="00B71BF1"/>
    <w:rsid w:val="00B74313"/>
    <w:rsid w:val="00B74C34"/>
    <w:rsid w:val="00B80368"/>
    <w:rsid w:val="00B817B1"/>
    <w:rsid w:val="00B916E8"/>
    <w:rsid w:val="00B956CF"/>
    <w:rsid w:val="00BA2E73"/>
    <w:rsid w:val="00BA2F29"/>
    <w:rsid w:val="00BA692D"/>
    <w:rsid w:val="00BB3733"/>
    <w:rsid w:val="00BB773E"/>
    <w:rsid w:val="00BC0628"/>
    <w:rsid w:val="00BC5B07"/>
    <w:rsid w:val="00BC634D"/>
    <w:rsid w:val="00BD6E30"/>
    <w:rsid w:val="00BD7940"/>
    <w:rsid w:val="00BE0E44"/>
    <w:rsid w:val="00BE4E78"/>
    <w:rsid w:val="00BE7E51"/>
    <w:rsid w:val="00BF7E66"/>
    <w:rsid w:val="00C020DB"/>
    <w:rsid w:val="00C02DE1"/>
    <w:rsid w:val="00C03ADE"/>
    <w:rsid w:val="00C12118"/>
    <w:rsid w:val="00C132D1"/>
    <w:rsid w:val="00C3141D"/>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5AF9"/>
    <w:rsid w:val="00CA6D8D"/>
    <w:rsid w:val="00CB02C4"/>
    <w:rsid w:val="00CB4FFF"/>
    <w:rsid w:val="00CC1692"/>
    <w:rsid w:val="00CC1E15"/>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35F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 w:type="character" w:styleId="CommentReference">
    <w:name w:val="annotation reference"/>
    <w:basedOn w:val="DefaultParagraphFont"/>
    <w:semiHidden/>
    <w:unhideWhenUsed/>
    <w:rsid w:val="00426238"/>
    <w:rPr>
      <w:sz w:val="16"/>
      <w:szCs w:val="16"/>
    </w:rPr>
  </w:style>
  <w:style w:type="paragraph" w:styleId="CommentText">
    <w:name w:val="annotation text"/>
    <w:basedOn w:val="Normal"/>
    <w:link w:val="CommentTextChar"/>
    <w:semiHidden/>
    <w:unhideWhenUsed/>
    <w:rsid w:val="00426238"/>
  </w:style>
  <w:style w:type="character" w:customStyle="1" w:styleId="CommentTextChar">
    <w:name w:val="Comment Text Char"/>
    <w:basedOn w:val="DefaultParagraphFont"/>
    <w:link w:val="CommentText"/>
    <w:semiHidden/>
    <w:rsid w:val="00426238"/>
  </w:style>
  <w:style w:type="table" w:styleId="GridTable5Dark-Accent1">
    <w:name w:val="Grid Table 5 Dark Accent 1"/>
    <w:basedOn w:val="TableNormal"/>
    <w:uiPriority w:val="50"/>
    <w:rsid w:val="00B018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
    <w:name w:val="Grid Table 4"/>
    <w:basedOn w:val="TableNormal"/>
    <w:uiPriority w:val="49"/>
    <w:rsid w:val="0066547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rsid w:val="002B2A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5078157">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49563488">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59937180">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30425373">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1602258">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2281245">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583103792">
      <w:bodyDiv w:val="1"/>
      <w:marLeft w:val="0"/>
      <w:marRight w:val="0"/>
      <w:marTop w:val="0"/>
      <w:marBottom w:val="0"/>
      <w:divBdr>
        <w:top w:val="none" w:sz="0" w:space="0" w:color="auto"/>
        <w:left w:val="none" w:sz="0" w:space="0" w:color="auto"/>
        <w:bottom w:val="none" w:sz="0" w:space="0" w:color="auto"/>
        <w:right w:val="none" w:sz="0" w:space="0" w:color="auto"/>
      </w:divBdr>
    </w:div>
    <w:div w:id="1587764278">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3081464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hyperlink" Target="https://github.com/Ian-Blockmans/efus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yperlink" Target="http://cppcheck.sourceforge.net/misra.php"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e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github.com/Ian-Blockmans/efuse/blob/main/arduino/eFuse%20final/src/main.cpp"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3</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6</b:RefOrder>
  </b:Source>
  <b:Source>
    <b:Tag>IAR</b:Tag>
    <b:SourceType>InternetSite</b:SourceType>
    <b:Guid>{21731DD3-E90B-40B4-8599-584768B6F074}</b:Guid>
    <b:Author>
      <b:Author>
        <b:Corporate>IAR</b:Corporate>
      </b:Author>
    </b:Author>
    <b:URL>https://www.iar.com/products/architectures/arm/iar-embedded-workbench-for-arm/</b:URL>
    <b:Title>iar.com</b:Title>
    <b:RefOrder>4</b:RefOrder>
  </b:Source>
  <b:Source>
    <b:Tag>arduino</b:Tag>
    <b:SourceType>InternetSite</b:SourceType>
    <b:Guid>{2C2D58B5-E091-4718-87A0-8D21E08E7827}</b:Guid>
    <b:Author>
      <b:Author>
        <b:Corporate>Arduino</b:Corporate>
      </b:Author>
    </b:Author>
    <b:URL>www.arduino.cc</b:URL>
    <b:Title>arduino.cc</b:Title>
    <b:RefOrder>5</b:RefOrder>
  </b:Source>
  <b:Source>
    <b:Tag>STEF01</b:Tag>
    <b:SourceType>DocumentFromInternetSite</b:SourceType>
    <b:Guid>{B1204F81-F78B-4B4F-9148-98B7CD551366}</b:Guid>
    <b:Author>
      <b:Author>
        <b:Corporate>ST</b:Corporate>
      </b:Author>
    </b:Author>
    <b:Title>STEF01</b:Title>
    <b:URL>https://www.st.com/en/power-management/stef01.html</b:URL>
    <b:RefOrder>11</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13</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12</b:RefOrder>
  </b:Source>
  <b:Source>
    <b:Tag>Ard</b:Tag>
    <b:SourceType>DocumentFromInternetSite</b:SourceType>
    <b:Guid>{F1D48E0B-CE3B-4A9B-AAA7-C5359A97AA91}</b:Guid>
    <b:Author>
      <b:Author>
        <b:Corporate>Arduino</b:Corporate>
      </b:Author>
    </b:Author>
    <b:Title>Arduino Due</b:Title>
    <b:URL>https://store.arduino.cc/arduino-due</b:URL>
    <b:RefOrder>15</b:RefOrder>
  </b:Source>
  <b:Source>
    <b:Tag>Wik</b:Tag>
    <b:SourceType>DocumentFromInternetSite</b:SourceType>
    <b:Guid>{6416B9D4-395B-4E4E-8137-5159DEFF1AC3}</b:Guid>
    <b:Author>
      <b:Author>
        <b:Corporate>Wikipedia</b:Corporate>
      </b:Author>
    </b:Author>
    <b:Title>USB 2.0 Power</b:Title>
    <b:URL>https://en.wikipedia.org/wiki/USB#Power</b:URL>
    <b:RefOrder>14</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16</b:RefOrder>
  </b:Source>
  <b:Source>
    <b:Tag>SOL</b:Tag>
    <b:SourceType>DocumentFromInternetSite</b:SourceType>
    <b:Guid>{9A6295B2-A508-43AD-B902-3BA25A123929}</b:Guid>
    <b:Author>
      <b:Author>
        <b:Corporate>SOLOMON SYSTECH</b:Corporate>
      </b:Author>
    </b:Author>
    <b:Title>Adafruit</b:Title>
    <b:URL>https://cdn-shop.adafruit.com/datasheets/SSD1306.pdf</b:URL>
    <b:RefOrder>17</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18</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19</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20</b:RefOrder>
  </b:Source>
  <b:Source>
    <b:Tag>Modbusorg</b:Tag>
    <b:SourceType>DocumentFromInternetSite</b:SourceType>
    <b:Guid>{247EBDD4-20CC-470C-B613-66079196EDBC}</b:Guid>
    <b:Author>
      <b:Author>
        <b:Corporate>Modbus</b:Corporate>
      </b:Author>
    </b:Author>
    <b:URL>https://modbus.org/</b:URL>
    <b:RefOrder>21</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10</b:RefOrder>
  </b:Source>
  <b:Source>
    <b:Tag>cppcheck</b:Tag>
    <b:SourceType>DocumentFromInternetSite</b:SourceType>
    <b:Guid>{952D3E6A-41C6-45C5-B095-25A36A026C87}</b:Guid>
    <b:Author>
      <b:Author>
        <b:Corporate>cppcheck</b:Corporate>
      </b:Author>
    </b:Author>
    <b:Title>cppcheck</b:Title>
    <b:URL>http://cppcheck.net/</b:URL>
    <b:RefOrder>7</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9</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b:RefOrder>
  </b:Source>
  <b:Source>
    <b:Tag>Ian</b:Tag>
    <b:SourceType>DocumentFromInternetSite</b:SourceType>
    <b:Guid>{A60E17F8-2EF1-4694-95DC-8CC1D8F0FED5}</b:Guid>
    <b:Author>
      <b:Author>
        <b:NameList>
          <b:Person>
            <b:Last>Blockmans</b:Last>
            <b:First>Ian</b:First>
          </b:Person>
        </b:NameList>
      </b:Author>
    </b:Author>
    <b:Title>eFuse</b:Title>
    <b:InternetSiteTitle>GitHub</b:InternetSiteTitle>
    <b:URL>https://github.com/Ian-Blockmans/efuse</b:URL>
    <b:RefOrder>8</b:RefOrder>
  </b:Source>
  <b:Source>
    <b:Tag>Ant</b:Tag>
    <b:SourceType>DocumentFromInternetSite</b:SourceType>
    <b:Guid>{F12AB350-9417-4019-A9FE-1FD34A542F3F}</b:Guid>
    <b:Author>
      <b:Author>
        <b:Corporate>Antwerp Space</b:Corporate>
      </b:Author>
    </b:Author>
    <b:URL>www.antwerpspace.be</b:URL>
    <b:RefOrder>2</b:RefOrder>
  </b:Source>
</b:Sources>
</file>

<file path=customXml/itemProps1.xml><?xml version="1.0" encoding="utf-8"?>
<ds:datastoreItem xmlns:ds="http://schemas.openxmlformats.org/officeDocument/2006/customXml" ds:itemID="{275A29BC-8126-4EB5-BF9D-C728DCBD5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2016</TotalTime>
  <Pages>55</Pages>
  <Words>6393</Words>
  <Characters>35227</Characters>
  <Application>Microsoft Office Word</Application>
  <DocSecurity>0</DocSecurity>
  <Lines>1467</Lines>
  <Paragraphs>1124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40496</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70</cp:revision>
  <cp:lastPrinted>2001-11-19T09:17:00Z</cp:lastPrinted>
  <dcterms:created xsi:type="dcterms:W3CDTF">2021-04-07T15:43:00Z</dcterms:created>
  <dcterms:modified xsi:type="dcterms:W3CDTF">2021-05-26T16:09:00Z</dcterms:modified>
</cp:coreProperties>
</file>